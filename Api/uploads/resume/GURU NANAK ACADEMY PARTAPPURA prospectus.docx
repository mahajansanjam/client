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5"/>
        <w:rPr>
          <w:rFonts w:ascii="Times New Roman" w:hAnsi="Times New Roman"/>
          <w:sz w:val="20"/>
        </w:rPr>
      </w:pPr>
      <w:r>
        <w:rPr>
          <w:rFonts w:ascii="Times New Roman" w:hAnsi="Times New Roman"/>
          <w:sz w:val="20"/>
        </w:rPr>
        <mc:AlternateContent>
          <mc:Choice Requires="wps">
            <w:drawing>
              <wp:anchor distT="0" distB="0" distL="114298" distR="114298" simplePos="0" relativeHeight="2" behindDoc="1" locked="0" layoutInCell="1" hidden="0" allowOverlap="1">
                <wp:simplePos x="0" y="0"/>
                <wp:positionH relativeFrom="page">
                  <wp:posOffset>0</wp:posOffset>
                </wp:positionH>
                <wp:positionV relativeFrom="page">
                  <wp:posOffset>0</wp:posOffset>
                </wp:positionV>
                <wp:extent cx="7772400" cy="10058401"/>
                <wp:effectExtent l="0" t="0" r="0" b="0"/>
                <wp:wrapNone/>
                <wp:docPr id="1" name="曲线 1"/>
                <wp:cNvGraphicFramePr>
                  <a:graphicFrameLocks noChangeAspect="0"/>
                </wp:cNvGraphicFramePr>
                <a:graphic>
                  <a:graphicData uri="http://schemas.microsoft.com/office/word/2010/wordprocessingShape">
                    <wps:wsp>
                      <wps:cNvSpPr/>
                      <wps:spPr>
                        <a:xfrm rot="0">
                          <a:off x="0" y="0"/>
                          <a:ext cx="7772400" cy="10058401"/>
                        </a:xfrm>
                        <a:custGeom>
                          <a:gdLst>
                            <a:gd name="T1" fmla="*/ 0 w 21600"/>
                            <a:gd name="T2" fmla="*/ 0 h 21600"/>
                            <a:gd name="T3" fmla="*/ 21600 w 21600"/>
                            <a:gd name="T4" fmla="*/ 21600 h 21600"/>
                          </a:gdLst>
                          <a:rect l="T1" t="T2" r="T3" b="T4"/>
                          <a:pathLst>
                            <a:path w="21600" h="21600">
                              <a:moveTo>
                                <a:pt x="21599" y="0"/>
                              </a:moveTo>
                              <a:lnTo>
                                <a:pt x="0" y="0"/>
                              </a:lnTo>
                              <a:lnTo>
                                <a:pt x="0" y="21600"/>
                              </a:lnTo>
                              <a:lnTo>
                                <a:pt x="21599" y="21600"/>
                              </a:lnTo>
                              <a:lnTo>
                                <a:pt x="21599" y="0"/>
                              </a:lnTo>
                              <a:close/>
                            </a:path>
                          </a:pathLst>
                        </a:custGeom>
                        <a:solidFill>
                          <a:srgbClr val="F9BE8F"/>
                        </a:solidFill>
                        <a:ln w="12700" cmpd="sng" cap="flat">
                          <a:noFill/>
                          <a:prstDash val="solid"/>
                          <a:miter/>
                        </a:ln>
                      </wps:spPr>
                      <wps:bodyPr vert="horz" wrap="square" lIns="91440" tIns="45720" rIns="91440" bIns="45720" anchor="t" anchorCtr="0" upright="1">
                        <a:noAutofit/>
                      </wps:bodyPr>
                    </wps:wsp>
                  </a:graphicData>
                </a:graphic>
              </wp:anchor>
            </w:drawing>
          </mc:Choice>
          <mc:Fallback>
            <w:pict>
              <v:shape type="#_x0000_t0" id="曲线 2" o:spid="_x0000_s2" fillcolor="#F9BE8F" stroked="f" strokeweight="1.0pt" coordsize="12240,15840" path="m12239,l,l,15839l12239,15839l12239,l12239,xe" style="position:absolute;&#10;margin-left:0.0pt;&#10;margin-top:0.0pt;&#10;width:612.0pt;&#10;height:792.0pt;&#10;z-index:-51;&#10;mso-position-horizontal:absolute;&#10;mso-position-horizontal-relative:page;&#10;mso-position-vertical:absolute;&#10;mso-position-vertical-relative:page;&#10;mso-wrap-distance-left:8.999863pt;&#10;mso-wrap-distance-right:8.999863pt;">
                <v:stroke color="#000000"/>
              </v:shape>
            </w:pict>
          </mc:Fallback>
        </mc:AlternateContent>
      </w:r>
    </w:p>
    <w:p>
      <w:pPr>
        <w:pStyle w:val="15"/>
        <w:rPr>
          <w:rFonts w:ascii="Times New Roman" w:hAnsi="Times New Roman"/>
          <w:sz w:val="20"/>
        </w:rPr>
      </w:pPr>
    </w:p>
    <w:p>
      <w:pPr>
        <w:pStyle w:val="15"/>
        <w:rPr>
          <w:rFonts w:ascii="Times New Roman" w:hAnsi="Times New Roman"/>
          <w:sz w:val="20"/>
        </w:rPr>
      </w:pPr>
    </w:p>
    <w:p>
      <w:pPr>
        <w:pStyle w:val="15"/>
        <w:rPr>
          <w:rFonts w:ascii="Times New Roman" w:hAnsi="Times New Roman"/>
          <w:sz w:val="20"/>
        </w:rPr>
      </w:pPr>
    </w:p>
    <w:p>
      <w:pPr>
        <w:pStyle w:val="15"/>
        <w:rPr>
          <w:rFonts w:ascii="Times New Roman" w:hAnsi="Times New Roman"/>
          <w:sz w:val="20"/>
        </w:rPr>
      </w:pPr>
    </w:p>
    <w:p>
      <w:pPr>
        <w:pStyle w:val="15"/>
        <w:rPr>
          <w:rFonts w:ascii="Times New Roman" w:hAnsi="Times New Roman"/>
          <w:sz w:val="20"/>
        </w:rPr>
      </w:pPr>
    </w:p>
    <w:p>
      <w:pPr>
        <w:pStyle w:val="15"/>
        <w:rPr>
          <w:rFonts w:ascii="Times New Roman" w:hAnsi="Times New Roman"/>
          <w:sz w:val="20"/>
        </w:rPr>
      </w:pPr>
    </w:p>
    <w:p>
      <w:pPr>
        <w:pStyle w:val="15"/>
        <w:rPr>
          <w:rFonts w:ascii="Times New Roman" w:hAnsi="Times New Roman"/>
          <w:sz w:val="20"/>
        </w:rPr>
      </w:pPr>
    </w:p>
    <w:p>
      <w:pPr>
        <w:pStyle w:val="15"/>
        <w:rPr>
          <w:rFonts w:ascii="Times New Roman" w:hAnsi="Times New Roman"/>
          <w:sz w:val="20"/>
        </w:rPr>
      </w:pPr>
    </w:p>
    <w:p>
      <w:pPr>
        <w:pStyle w:val="15"/>
        <w:rPr>
          <w:rFonts w:ascii="Times New Roman" w:hAnsi="Times New Roman"/>
          <w:sz w:val="20"/>
        </w:rPr>
      </w:pPr>
    </w:p>
    <w:p>
      <w:pPr>
        <w:pStyle w:val="15"/>
        <w:spacing w:before="76" w:after="1"/>
        <w:rPr>
          <w:rFonts w:ascii="Times New Roman" w:hAnsi="Times New Roman"/>
          <w:sz w:val="20"/>
        </w:rPr>
      </w:pPr>
    </w:p>
    <w:p>
      <w:pPr>
        <w:pStyle w:val="15"/>
        <w:ind w:left="1235"/>
        <w:rPr>
          <w:rFonts w:ascii="Times New Roman" w:hAnsi="Times New Roman"/>
          <w:sz w:val="20"/>
        </w:rPr>
      </w:pPr>
      <w:r>
        <w:rPr>
          <w:rFonts w:ascii="Times New Roman" w:hAnsi="Times New Roman"/>
          <w:sz w:val="20"/>
        </w:rPr>
        <mc:AlternateContent>
          <mc:Choice Requires="wps">
            <w:drawing>
              <wp:inline distT="0" distB="0" distL="114298" distR="114298">
                <wp:extent cx="6388293" cy="4405957"/>
                <wp:effectExtent l="0" t="0" r="0" b="0"/>
                <wp:docPr id="3" name="Combination 3"/>
                <wp:cNvGraphicFramePr>
                  <a:graphicFrameLocks noChangeAspect="0"/>
                </wp:cNvGraphicFramePr>
                <a:graphic>
                  <a:graphicData uri="http://schemas.microsoft.com/office/word/2010/wordprocessingGroup">
                    <wpg:wgp>
                      <wpg:cNvPr id="4" name="Combination 4"/>
                      <wpg:cNvGrpSpPr/>
                      <wpg:grpSpPr>
                        <a:xfrm rot="0">
                          <a:off x="0" y="0"/>
                          <a:ext cx="6388293" cy="4405957"/>
                          <a:chOff x="0" y="0"/>
                          <a:chExt cx="6388293" cy="4405957"/>
                        </a:xfrm>
                        <a:prstGeom prst="rect"/>
                        <a:solidFill>
                          <a:srgbClr val="FFFFFF"/>
                        </a:solidFill>
                        <a:ln w="12700" cmpd="sng" cap="flat">
                          <a:solidFill>
                            <a:srgbClr val="000000"/>
                          </a:solidFill>
                          <a:prstDash val="solid"/>
                          <a:miter/>
                        </a:ln>
                      </wpg:grpSpPr>
                      <pic:pic>
                        <pic:nvPicPr>
                          <pic:cNvPr id="6" name="Image 6"/>
                          <pic:cNvPicPr/>
                        </pic:nvPicPr>
                        <pic:blipFill>
                          <a:blip r:embed="rId2"/>
                          <a:stretch>
                            <a:fillRect/>
                          </a:stretch>
                        </pic:blipFill>
                        <pic:spPr>
                          <a:xfrm rot="0">
                            <a:off x="2252155" y="337193"/>
                            <a:ext cx="1851475" cy="1705767"/>
                          </a:xfrm>
                          <a:prstGeom prst="rect"/>
                          <a:noFill/>
                          <a:ln w="12700" cmpd="sng" cap="flat">
                            <a:noFill/>
                            <a:prstDash val="solid"/>
                            <a:miter/>
                          </a:ln>
                        </pic:spPr>
                      </pic:pic>
                      <wps:wsp>
                        <wps:cNvPr id="7" name="Text box 7"/>
                        <wps:cNvSpPr/>
                        <wps:spPr>
                          <a:xfrm rot="0">
                            <a:off x="0" y="0"/>
                            <a:ext cx="6388293" cy="4405957"/>
                          </a:xfrm>
                          <a:prstGeom prst="rect"/>
                          <a:noFill/>
                          <a:ln w="6350" cmpd="sng" cap="flat">
                            <a:solidFill>
                              <a:srgbClr val="000000"/>
                            </a:solidFill>
                            <a:prstDash val="solid"/>
                            <a:round/>
                          </a:ln>
                        </wps:spPr>
                        <wps:txbx id="8">
                          <w:txbxContent>
                            <w:p>
                              <w:pPr>
                                <w:spacing w:before="0" w:line="240" w:lineRule="auto"/>
                                <w:rPr>
                                  <w:rFonts w:ascii="Times New Roman" w:hAnsi="Times New Roman"/>
                                  <w:sz w:val="44"/>
                                </w:rPr>
                              </w:pPr>
                            </w:p>
                            <w:p>
                              <w:pPr>
                                <w:spacing w:before="0" w:line="240" w:lineRule="auto"/>
                                <w:rPr>
                                  <w:rFonts w:ascii="Times New Roman" w:hAnsi="Times New Roman"/>
                                  <w:sz w:val="44"/>
                                </w:rPr>
                              </w:pPr>
                            </w:p>
                            <w:p>
                              <w:pPr>
                                <w:spacing w:before="0" w:line="240" w:lineRule="auto"/>
                                <w:rPr>
                                  <w:rFonts w:ascii="Times New Roman" w:hAnsi="Times New Roman"/>
                                  <w:sz w:val="44"/>
                                </w:rPr>
                              </w:pPr>
                            </w:p>
                            <w:p>
                              <w:pPr>
                                <w:spacing w:before="0" w:line="240" w:lineRule="auto"/>
                                <w:rPr>
                                  <w:rFonts w:ascii="Times New Roman" w:hAnsi="Times New Roman"/>
                                  <w:sz w:val="44"/>
                                </w:rPr>
                              </w:pPr>
                            </w:p>
                            <w:p>
                              <w:pPr>
                                <w:spacing w:before="0" w:line="240" w:lineRule="auto"/>
                                <w:rPr>
                                  <w:rFonts w:ascii="Times New Roman" w:hAnsi="Times New Roman"/>
                                  <w:sz w:val="44"/>
                                </w:rPr>
                              </w:pPr>
                            </w:p>
                            <w:p>
                              <w:pPr>
                                <w:spacing w:before="301" w:line="240" w:lineRule="auto"/>
                                <w:rPr>
                                  <w:rFonts w:ascii="Times New Roman" w:hAnsi="Times New Roman"/>
                                  <w:sz w:val="44"/>
                                </w:rPr>
                              </w:pPr>
                            </w:p>
                            <w:p>
                              <w:pPr>
                                <w:spacing w:before="0"/>
                                <w:ind w:left="208" w:right="0" w:firstLine="0"/>
                                <w:jc w:val="center"/>
                                <w:rPr>
                                  <w:b/>
                                  <w:sz w:val="44"/>
                                </w:rPr>
                              </w:pPr>
                              <w:r>
                                <w:rPr>
                                  <w:b/>
                                  <w:color w:val="C0504D"/>
                                  <w:sz w:val="44"/>
                                </w:rPr>
                                <w:t>GURUNANAKACADEMY</w:t>
                              </w:r>
                              <w:r>
                                <w:rPr>
                                  <w:b/>
                                  <w:color w:val="C0504D"/>
                                  <w:spacing w:val="-2"/>
                                  <w:sz w:val="44"/>
                                </w:rPr>
                                <w:t>PARTAPPURA</w:t>
                              </w:r>
                            </w:p>
                            <w:p>
                              <w:pPr>
                                <w:spacing w:before="198"/>
                                <w:ind w:left="414" w:right="0" w:firstLine="0"/>
                                <w:jc w:val="center"/>
                                <w:rPr>
                                  <w:b/>
                                  <w:sz w:val="22"/>
                                </w:rPr>
                              </w:pPr>
                              <w:r>
                                <w:rPr>
                                  <w:b/>
                                  <w:sz w:val="22"/>
                                </w:rPr>
                                <w:t>(TobeaffiliatedofCBSE,EnglishMedium,Co-educational</w:t>
                              </w:r>
                              <w:r>
                                <w:rPr>
                                  <w:b/>
                                  <w:spacing w:val="-2"/>
                                  <w:sz w:val="22"/>
                                </w:rPr>
                                <w:t>Institute)</w:t>
                              </w:r>
                            </w:p>
                            <w:p>
                              <w:pPr>
                                <w:tabs>
                                  <w:tab w:val="left" w:pos="2588"/>
                                  <w:tab w:val="left" w:pos="7093"/>
                                </w:tabs>
                                <w:spacing w:before="199"/>
                                <w:ind w:left="237" w:right="0" w:firstLine="0"/>
                                <w:jc w:val="center"/>
                                <w:rPr>
                                  <w:b/>
                                  <w:sz w:val="28"/>
                                </w:rPr>
                              </w:pPr>
                              <w:r>
                                <w:rPr>
                                  <w:b/>
                                  <w:sz w:val="28"/>
                                  <w:u w:val="single"/>
                                </w:rPr>
                                <w:tab/>
                              </w:r>
                              <w:r>
                                <w:rPr>
                                  <w:b/>
                                  <w:spacing w:val="-2"/>
                                  <w:sz w:val="28"/>
                                </w:rPr>
                                <w:t>PARTAPPURA</w:t>
                              </w:r>
                              <w:r>
                                <w:rPr>
                                  <w:b/>
                                  <w:sz w:val="28"/>
                                  <w:u w:val="single"/>
                                </w:rPr>
                                <w:tab/>
                              </w:r>
                            </w:p>
                          </w:txbxContent>
                        </wps:txbx>
                        <wps:bodyPr vert="horz" wrap="square" lIns="0" tIns="0" rIns="0" bIns="0" anchor="t" anchorCtr="0" upright="1">
                          <a:noAutofit/>
                        </wps:bodyPr>
                      </wps:wsp>
                      <wps:wsp>
                        <wps:cNvPr id="9" name="Text box 9"/>
                        <wps:cNvSpPr/>
                        <wps:spPr>
                          <a:xfrm rot="0">
                            <a:off x="1859247" y="3359401"/>
                            <a:ext cx="2955292" cy="733118"/>
                          </a:xfrm>
                          <a:prstGeom prst="rect"/>
                          <a:solidFill>
                            <a:srgbClr val="D99493"/>
                          </a:solidFill>
                          <a:ln w="6350" cmpd="sng" cap="flat">
                            <a:solidFill>
                              <a:srgbClr val="000000"/>
                            </a:solidFill>
                            <a:prstDash val="solid"/>
                            <a:round/>
                          </a:ln>
                        </wps:spPr>
                        <wps:txbx id="10">
                          <w:txbxContent>
                            <w:p>
                              <w:pPr>
                                <w:spacing w:before="0" w:line="878" w:lineRule="exact"/>
                                <w:ind w:left="100" w:right="0" w:firstLine="0"/>
                                <w:jc w:val="left"/>
                                <w:rPr>
                                  <w:b/>
                                  <w:color w:val="000000"/>
                                  <w:sz w:val="72"/>
                                </w:rPr>
                              </w:pPr>
                              <w:r>
                                <w:rPr>
                                  <w:b/>
                                  <w:color w:val="1F487C"/>
                                  <w:spacing w:val="-2"/>
                                  <w:sz w:val="72"/>
                                </w:rPr>
                                <w:t>PROSPECTUS</w:t>
                              </w:r>
                            </w:p>
                          </w:txbxContent>
                        </wps:txbx>
                        <wps:bodyPr vert="horz" wrap="square" lIns="0" tIns="0" rIns="0" bIns="0" anchor="t" anchorCtr="0" upright="1">
                          <a:noAutofit/>
                        </wps:bodyPr>
                      </wps:wsp>
                      <wps:bodyPr vert="horz" wrap="square" lIns="91440" tIns="45720" rIns="91440" bIns="45720" anchor="t" anchorCtr="0" upright="1">
                        <a:noAutofit/>
                      </wps:bodyPr>
                    </wpg:wgp>
                  </a:graphicData>
                </a:graphic>
              </wp:inline>
            </w:drawing>
          </mc:Choice>
          <mc:Fallback>
            <w:pict>
              <v:group type="#_x0000_t1" id="Combination 11" o:spid="_x0000_s11" coordorigin="1604,4595" coordsize="10060,6938" style="width:503.01523pt;&#10;height:346.92575pt;">
                <v:shape type="#_x0000_t75" id="Image 12" o:spid="_x0000_s12" alt="IMG-20230518-WA0002.jpg" style="position:absolute;&#10;left:5151;&#10;top:5126;&#10;width:2915;&#10;height:2686;" filled="f" stroked="f" strokeweight="1.0pt">
                  <v:imagedata r:id="rId3" o:title="1928242461750401252873"/>
                  <o:lock aspectratio="t"/>
                  <v:stroke color="#000000"/>
                </v:shape>
                <v:shape type="#_x0000_t202" id="Text box 13" o:spid="_x0000_s13" style="position:absolute;&#10;left:1604;&#10;top:4595;&#10;width:10060;&#10;height:6938;&#10;mso-wrap-style:square;" filled="f" stroked="t" strokeweight="0.5pt">
                  <v:textbox id="849" inset="0mm,0mm,0mm,0mm" o:insetmode="custom" style="layout-flow:horizontal;&#10;v-text-anchor:top;">
                    <w:txbxContent>
                      <w:p>
                        <w:pPr>
                          <w:spacing w:before="0" w:line="240" w:lineRule="auto"/>
                          <w:rPr>
                            <w:rFonts w:ascii="Times New Roman" w:hAnsi="Times New Roman"/>
                            <w:sz w:val="44"/>
                          </w:rPr>
                        </w:pPr>
                      </w:p>
                      <w:p>
                        <w:pPr>
                          <w:spacing w:before="0" w:line="240" w:lineRule="auto"/>
                          <w:rPr>
                            <w:rFonts w:ascii="Times New Roman" w:hAnsi="Times New Roman"/>
                            <w:sz w:val="44"/>
                          </w:rPr>
                        </w:pPr>
                      </w:p>
                      <w:p>
                        <w:pPr>
                          <w:spacing w:before="0" w:line="240" w:lineRule="auto"/>
                          <w:rPr>
                            <w:rFonts w:ascii="Times New Roman" w:hAnsi="Times New Roman"/>
                            <w:sz w:val="44"/>
                          </w:rPr>
                        </w:pPr>
                      </w:p>
                      <w:p>
                        <w:pPr>
                          <w:spacing w:before="0" w:line="240" w:lineRule="auto"/>
                          <w:rPr>
                            <w:rFonts w:ascii="Times New Roman" w:hAnsi="Times New Roman"/>
                            <w:sz w:val="44"/>
                          </w:rPr>
                        </w:pPr>
                      </w:p>
                      <w:p>
                        <w:pPr>
                          <w:spacing w:before="0" w:line="240" w:lineRule="auto"/>
                          <w:rPr>
                            <w:rFonts w:ascii="Times New Roman" w:hAnsi="Times New Roman"/>
                            <w:sz w:val="44"/>
                          </w:rPr>
                        </w:pPr>
                      </w:p>
                      <w:p>
                        <w:pPr>
                          <w:spacing w:before="301" w:line="240" w:lineRule="auto"/>
                          <w:rPr>
                            <w:rFonts w:ascii="Times New Roman" w:hAnsi="Times New Roman"/>
                            <w:sz w:val="44"/>
                          </w:rPr>
                        </w:pPr>
                      </w:p>
                      <w:p>
                        <w:pPr>
                          <w:spacing w:before="0"/>
                          <w:ind w:left="208" w:right="0" w:firstLine="0"/>
                          <w:jc w:val="center"/>
                          <w:rPr>
                            <w:b/>
                            <w:sz w:val="44"/>
                          </w:rPr>
                        </w:pPr>
                        <w:r>
                          <w:rPr>
                            <w:b/>
                            <w:color w:val="C0504D"/>
                            <w:sz w:val="44"/>
                          </w:rPr>
                          <w:t>GURUNANAKACADEMY</w:t>
                        </w:r>
                        <w:r>
                          <w:rPr>
                            <w:b/>
                            <w:color w:val="C0504D"/>
                            <w:spacing w:val="-2"/>
                            <w:sz w:val="44"/>
                          </w:rPr>
                          <w:t>PARTAPPURA</w:t>
                        </w:r>
                      </w:p>
                      <w:p>
                        <w:pPr>
                          <w:spacing w:before="198"/>
                          <w:ind w:left="414" w:right="0" w:firstLine="0"/>
                          <w:jc w:val="center"/>
                          <w:rPr>
                            <w:b/>
                            <w:sz w:val="22"/>
                          </w:rPr>
                        </w:pPr>
                        <w:r>
                          <w:rPr>
                            <w:b/>
                            <w:sz w:val="22"/>
                          </w:rPr>
                          <w:t>(TobeaffiliatedofCBSE,EnglishMedium,Co-educational</w:t>
                        </w:r>
                        <w:r>
                          <w:rPr>
                            <w:b/>
                            <w:spacing w:val="-2"/>
                            <w:sz w:val="22"/>
                          </w:rPr>
                          <w:t>Institute)</w:t>
                        </w:r>
                      </w:p>
                      <w:p>
                        <w:pPr>
                          <w:tabs>
                            <w:tab w:val="left" w:pos="2588"/>
                            <w:tab w:val="left" w:pos="7093"/>
                          </w:tabs>
                          <w:spacing w:before="199"/>
                          <w:ind w:left="237" w:right="0" w:firstLine="0"/>
                          <w:jc w:val="center"/>
                          <w:rPr>
                            <w:b/>
                            <w:sz w:val="28"/>
                          </w:rPr>
                        </w:pPr>
                        <w:r>
                          <w:rPr>
                            <w:b/>
                            <w:sz w:val="28"/>
                            <w:u w:val="single"/>
                          </w:rPr>
                          <w:tab/>
                        </w:r>
                        <w:r>
                          <w:rPr>
                            <w:b/>
                            <w:spacing w:val="-2"/>
                            <w:sz w:val="28"/>
                          </w:rPr>
                          <w:t>PARTAPPURA</w:t>
                        </w:r>
                        <w:r>
                          <w:rPr>
                            <w:b/>
                            <w:sz w:val="28"/>
                            <w:u w:val="single"/>
                          </w:rPr>
                          <w:tab/>
                        </w:r>
                      </w:p>
                    </w:txbxContent>
                  </v:textbox>
                  <v:stroke color="#000000"/>
                </v:shape>
                <v:shape type="#_x0000_t202" id="Text box 14" o:spid="_x0000_s14" style="position:absolute;&#10;left:4532;&#10;top:9885;&#10;width:4654;&#10;height:1154;&#10;mso-wrap-style:square;" fillcolor="#D99493" stroked="t" strokeweight="0.5pt">
                  <v:textbox id="850" inset="0mm,0mm,0mm,0mm" o:insetmode="custom" style="layout-flow:horizontal;&#10;v-text-anchor:top;">
                    <w:txbxContent>
                      <w:p>
                        <w:pPr>
                          <w:spacing w:before="0" w:line="878" w:lineRule="exact"/>
                          <w:ind w:left="100" w:right="0" w:firstLine="0"/>
                          <w:jc w:val="left"/>
                          <w:rPr>
                            <w:b/>
                            <w:color w:val="000000"/>
                            <w:sz w:val="72"/>
                          </w:rPr>
                        </w:pPr>
                        <w:r>
                          <w:rPr>
                            <w:b/>
                            <w:color w:val="1F487C"/>
                            <w:spacing w:val="-2"/>
                            <w:sz w:val="72"/>
                          </w:rPr>
                          <w:t>PROSPECTUS</w:t>
                        </w:r>
                      </w:p>
                    </w:txbxContent>
                  </v:textbox>
                  <v:stroke color="#000000"/>
                </v:shape>
              </v:group>
            </w:pict>
          </mc:Fallback>
        </mc:AlternateContent>
      </w:r>
      <w:bookmarkStart w:id="0" w:name="_GoBack"/>
      <w:bookmarkEnd w:id="0"/>
    </w:p>
    <w:p>
      <w:pPr>
        <w:pStyle w:val="15"/>
        <w:spacing w:after="0"/>
        <w:rPr>
          <w:rFonts w:ascii="Times New Roman" w:hAnsi="Times New Roman"/>
          <w:sz w:val="20"/>
        </w:rPr>
        <w:sectPr>
          <w:type w:val="continuous"/>
          <w:pgSz w:w="12240" w:h="15840"/>
          <w:pgMar w:top="1820" w:right="0" w:bottom="280" w:left="360" w:header="0" w:footer="0" w:gutter="0"/>
          <w:docGrid w:linePitch="312" w:charSpace="0"/>
        </w:sectPr>
      </w:pPr>
    </w:p>
    <w:p>
      <w:pPr>
        <w:pStyle w:val="15"/>
        <w:rPr>
          <w:rFonts w:ascii="Times New Roman" w:hAnsi="Times New Roman"/>
          <w:sz w:val="20"/>
        </w:rPr>
      </w:pPr>
      <w:r>
        <w:rPr>
          <w:rFonts w:ascii="Times New Roman" w:hAnsi="Times New Roman"/>
          <w:sz w:val="20"/>
        </w:rPr>
        <mc:AlternateContent>
          <mc:Choice Requires="wps">
            <w:drawing>
              <wp:anchor distT="0" distB="0" distL="114298" distR="114298" simplePos="0" relativeHeight="3" behindDoc="1" locked="0" layoutInCell="1" hidden="0" allowOverlap="1">
                <wp:simplePos x="0" y="0"/>
                <wp:positionH relativeFrom="page">
                  <wp:posOffset>0</wp:posOffset>
                </wp:positionH>
                <wp:positionV relativeFrom="page">
                  <wp:posOffset>0</wp:posOffset>
                </wp:positionV>
                <wp:extent cx="7772400" cy="10058401"/>
                <wp:effectExtent l="0" t="0" r="0" b="0"/>
                <wp:wrapNone/>
                <wp:docPr id="15" name="曲线 15"/>
                <wp:cNvGraphicFramePr>
                  <a:graphicFrameLocks noChangeAspect="0"/>
                </wp:cNvGraphicFramePr>
                <a:graphic>
                  <a:graphicData uri="http://schemas.microsoft.com/office/word/2010/wordprocessingShape">
                    <wps:wsp>
                      <wps:cNvSpPr/>
                      <wps:spPr>
                        <a:xfrm rot="0">
                          <a:off x="0" y="0"/>
                          <a:ext cx="7772400" cy="10058401"/>
                        </a:xfrm>
                        <a:custGeom>
                          <a:gdLst>
                            <a:gd name="T1" fmla="*/ 0 w 21600"/>
                            <a:gd name="T2" fmla="*/ 0 h 21600"/>
                            <a:gd name="T3" fmla="*/ 21600 w 21600"/>
                            <a:gd name="T4" fmla="*/ 21600 h 21600"/>
                          </a:gdLst>
                          <a:rect l="T1" t="T2" r="T3" b="T4"/>
                          <a:pathLst>
                            <a:path w="21600" h="21600">
                              <a:moveTo>
                                <a:pt x="21599" y="0"/>
                              </a:moveTo>
                              <a:lnTo>
                                <a:pt x="0" y="0"/>
                              </a:lnTo>
                              <a:lnTo>
                                <a:pt x="0" y="21600"/>
                              </a:lnTo>
                              <a:lnTo>
                                <a:pt x="21599" y="21600"/>
                              </a:lnTo>
                              <a:lnTo>
                                <a:pt x="21599" y="0"/>
                              </a:lnTo>
                              <a:close/>
                            </a:path>
                          </a:pathLst>
                        </a:custGeom>
                        <a:solidFill>
                          <a:srgbClr val="F9BE8F"/>
                        </a:solidFill>
                        <a:ln w="12700" cmpd="sng" cap="flat">
                          <a:noFill/>
                          <a:prstDash val="solid"/>
                          <a:miter/>
                        </a:ln>
                      </wps:spPr>
                      <wps:bodyPr vert="horz" wrap="square" lIns="91440" tIns="45720" rIns="91440" bIns="45720" anchor="t" anchorCtr="0" upright="1">
                        <a:noAutofit/>
                      </wps:bodyPr>
                    </wps:wsp>
                  </a:graphicData>
                </a:graphic>
              </wp:anchor>
            </w:drawing>
          </mc:Choice>
          <mc:Fallback>
            <w:pict>
              <v:shape type="#_x0000_t0" id="曲线 16" o:spid="_x0000_s16" fillcolor="#F9BE8F" stroked="f" strokeweight="1.0pt" coordsize="12240,15840" path="m12239,l,l,15839l12239,15839l12239,l12239,xe" style="position:absolute;&#10;margin-left:0.0pt;&#10;margin-top:0.0pt;&#10;width:612.0pt;&#10;height:792.0pt;&#10;z-index:-50;&#10;mso-position-horizontal:absolute;&#10;mso-position-horizontal-relative:page;&#10;mso-position-vertical:absolute;&#10;mso-position-vertical-relative:page;&#10;mso-wrap-distance-left:8.999863pt;&#10;mso-wrap-distance-right:8.999863pt;">
                <v:stroke color="#000000"/>
              </v:shape>
            </w:pict>
          </mc:Fallback>
        </mc:AlternateContent>
      </w:r>
    </w:p>
    <w:p>
      <w:pPr>
        <w:pStyle w:val="15"/>
        <w:rPr>
          <w:rFonts w:ascii="Times New Roman" w:hAnsi="Times New Roman"/>
          <w:sz w:val="20"/>
        </w:rPr>
      </w:pPr>
    </w:p>
    <w:p>
      <w:pPr>
        <w:pStyle w:val="15"/>
        <w:rPr>
          <w:rFonts w:ascii="Times New Roman" w:hAnsi="Times New Roman"/>
          <w:sz w:val="20"/>
        </w:rPr>
      </w:pPr>
    </w:p>
    <w:p>
      <w:pPr>
        <w:pStyle w:val="15"/>
        <w:rPr>
          <w:rFonts w:ascii="Times New Roman" w:hAnsi="Times New Roman"/>
          <w:sz w:val="20"/>
        </w:rPr>
      </w:pPr>
    </w:p>
    <w:p>
      <w:pPr>
        <w:pStyle w:val="15"/>
        <w:rPr>
          <w:rFonts w:ascii="Times New Roman" w:hAnsi="Times New Roman"/>
          <w:sz w:val="20"/>
        </w:rPr>
      </w:pPr>
    </w:p>
    <w:p>
      <w:pPr>
        <w:pStyle w:val="15"/>
        <w:spacing w:before="203" w:after="1"/>
        <w:rPr>
          <w:rFonts w:ascii="Times New Roman" w:hAnsi="Times New Roman"/>
          <w:sz w:val="20"/>
        </w:rPr>
      </w:pPr>
    </w:p>
    <w:p>
      <w:pPr>
        <w:tabs>
          <w:tab w:val="left" w:pos="3868"/>
          <w:tab w:val="left" w:pos="5211"/>
        </w:tabs>
        <w:spacing w:line="240" w:lineRule="auto"/>
        <w:ind w:left="551" w:right="0" w:firstLine="0"/>
        <w:jc w:val="left"/>
        <w:rPr>
          <w:rFonts w:ascii="Times New Roman" w:hAnsi="Times New Roman"/>
          <w:position w:val="27"/>
          <w:sz w:val="20"/>
        </w:rPr>
      </w:pPr>
      <w:r>
        <w:rPr>
          <w:rFonts w:ascii="Times New Roman" w:hAnsi="Times New Roman"/>
          <w:sz w:val="20"/>
        </w:rPr>
        <mc:AlternateContent>
          <mc:Choice Requires="wps">
            <w:drawing>
              <wp:inline distT="0" distB="0" distL="114298" distR="114298">
                <wp:extent cx="1877060" cy="1192530"/>
                <wp:effectExtent l="0" t="0" r="0" b="0"/>
                <wp:docPr id="17" name="Combination 17"/>
                <wp:cNvGraphicFramePr>
                  <a:graphicFrameLocks noChangeAspect="0"/>
                </wp:cNvGraphicFramePr>
                <a:graphic>
                  <a:graphicData uri="http://schemas.microsoft.com/office/word/2010/wordprocessingGroup">
                    <wpg:wgp>
                      <wpg:cNvPr id="18" name="Combination 18"/>
                      <wpg:cNvGrpSpPr/>
                      <wpg:grpSpPr>
                        <a:xfrm rot="0">
                          <a:off x="0" y="0"/>
                          <a:ext cx="1877060" cy="1192530"/>
                          <a:chOff x="0" y="0"/>
                          <a:chExt cx="1877060" cy="1192530"/>
                        </a:xfrm>
                        <a:prstGeom prst="rect"/>
                        <a:solidFill>
                          <a:srgbClr val="FFFFFF"/>
                        </a:solidFill>
                        <a:ln w="12700" cmpd="sng" cap="flat">
                          <a:solidFill>
                            <a:srgbClr val="000000"/>
                          </a:solidFill>
                          <a:prstDash val="solid"/>
                          <a:miter/>
                        </a:ln>
                      </wpg:grpSpPr>
                      <wps:wsp>
                        <wps:cNvPr id="19" name="曲线 19"/>
                        <wps:cNvSpPr/>
                        <wps:spPr>
                          <a:xfrm rot="0">
                            <a:off x="4445" y="4445"/>
                            <a:ext cx="1867535" cy="1183005"/>
                          </a:xfrm>
                          <a:custGeom>
                            <a:gdLst>
                              <a:gd name="T1" fmla="*/ 0 w 21600"/>
                              <a:gd name="T2" fmla="*/ 0 h 21600"/>
                              <a:gd name="T3" fmla="*/ 21600 w 21600"/>
                              <a:gd name="T4" fmla="*/ 21600 h 21600"/>
                            </a:gdLst>
                            <a:rect l="T1" t="T2" r="T3" b="T4"/>
                            <a:pathLst>
                              <a:path w="21600" h="21600">
                                <a:moveTo>
                                  <a:pt x="10799" y="0"/>
                                </a:moveTo>
                                <a:lnTo>
                                  <a:pt x="10116" y="21"/>
                                </a:lnTo>
                                <a:lnTo>
                                  <a:pt x="9444" y="84"/>
                                </a:lnTo>
                                <a:lnTo>
                                  <a:pt x="8785" y="187"/>
                                </a:lnTo>
                                <a:lnTo>
                                  <a:pt x="8140" y="329"/>
                                </a:lnTo>
                                <a:lnTo>
                                  <a:pt x="7510" y="510"/>
                                </a:lnTo>
                                <a:lnTo>
                                  <a:pt x="6896" y="726"/>
                                </a:lnTo>
                                <a:lnTo>
                                  <a:pt x="6299" y="979"/>
                                </a:lnTo>
                                <a:lnTo>
                                  <a:pt x="5722" y="1265"/>
                                </a:lnTo>
                                <a:lnTo>
                                  <a:pt x="5165" y="1584"/>
                                </a:lnTo>
                                <a:lnTo>
                                  <a:pt x="4629" y="1934"/>
                                </a:lnTo>
                                <a:lnTo>
                                  <a:pt x="4116" y="2315"/>
                                </a:lnTo>
                                <a:lnTo>
                                  <a:pt x="3627" y="2725"/>
                                </a:lnTo>
                                <a:lnTo>
                                  <a:pt x="3163" y="3163"/>
                                </a:lnTo>
                                <a:lnTo>
                                  <a:pt x="2725" y="3627"/>
                                </a:lnTo>
                                <a:lnTo>
                                  <a:pt x="2315" y="4116"/>
                                </a:lnTo>
                                <a:lnTo>
                                  <a:pt x="1934" y="4629"/>
                                </a:lnTo>
                                <a:lnTo>
                                  <a:pt x="1584" y="5165"/>
                                </a:lnTo>
                                <a:lnTo>
                                  <a:pt x="1265" y="5722"/>
                                </a:lnTo>
                                <a:lnTo>
                                  <a:pt x="979" y="6300"/>
                                </a:lnTo>
                                <a:lnTo>
                                  <a:pt x="726" y="6896"/>
                                </a:lnTo>
                                <a:lnTo>
                                  <a:pt x="510" y="7510"/>
                                </a:lnTo>
                                <a:lnTo>
                                  <a:pt x="187" y="8786"/>
                                </a:lnTo>
                                <a:lnTo>
                                  <a:pt x="21" y="10117"/>
                                </a:lnTo>
                                <a:lnTo>
                                  <a:pt x="0" y="10801"/>
                                </a:lnTo>
                                <a:lnTo>
                                  <a:pt x="21" y="11484"/>
                                </a:lnTo>
                                <a:lnTo>
                                  <a:pt x="187" y="12814"/>
                                </a:lnTo>
                                <a:lnTo>
                                  <a:pt x="510" y="14090"/>
                                </a:lnTo>
                                <a:lnTo>
                                  <a:pt x="726" y="14704"/>
                                </a:lnTo>
                                <a:lnTo>
                                  <a:pt x="979" y="15300"/>
                                </a:lnTo>
                                <a:lnTo>
                                  <a:pt x="1265" y="15877"/>
                                </a:lnTo>
                                <a:lnTo>
                                  <a:pt x="1584" y="16434"/>
                                </a:lnTo>
                                <a:lnTo>
                                  <a:pt x="1934" y="16970"/>
                                </a:lnTo>
                                <a:lnTo>
                                  <a:pt x="2315" y="17483"/>
                                </a:lnTo>
                                <a:lnTo>
                                  <a:pt x="2725" y="17973"/>
                                </a:lnTo>
                                <a:lnTo>
                                  <a:pt x="3163" y="18437"/>
                                </a:lnTo>
                                <a:lnTo>
                                  <a:pt x="3627" y="18874"/>
                                </a:lnTo>
                                <a:lnTo>
                                  <a:pt x="4116" y="19284"/>
                                </a:lnTo>
                                <a:lnTo>
                                  <a:pt x="4629" y="19665"/>
                                </a:lnTo>
                                <a:lnTo>
                                  <a:pt x="5165" y="20015"/>
                                </a:lnTo>
                                <a:lnTo>
                                  <a:pt x="5722" y="20334"/>
                                </a:lnTo>
                                <a:lnTo>
                                  <a:pt x="6299" y="20620"/>
                                </a:lnTo>
                                <a:lnTo>
                                  <a:pt x="6896" y="20873"/>
                                </a:lnTo>
                                <a:lnTo>
                                  <a:pt x="7510" y="21089"/>
                                </a:lnTo>
                                <a:lnTo>
                                  <a:pt x="8140" y="21270"/>
                                </a:lnTo>
                                <a:lnTo>
                                  <a:pt x="8785" y="21412"/>
                                </a:lnTo>
                                <a:lnTo>
                                  <a:pt x="9444" y="21515"/>
                                </a:lnTo>
                                <a:lnTo>
                                  <a:pt x="10116" y="21578"/>
                                </a:lnTo>
                                <a:lnTo>
                                  <a:pt x="10799" y="21599"/>
                                </a:lnTo>
                                <a:lnTo>
                                  <a:pt x="11482" y="21578"/>
                                </a:lnTo>
                                <a:lnTo>
                                  <a:pt x="12154" y="21515"/>
                                </a:lnTo>
                                <a:lnTo>
                                  <a:pt x="12813" y="21412"/>
                                </a:lnTo>
                                <a:lnTo>
                                  <a:pt x="13458" y="21270"/>
                                </a:lnTo>
                                <a:lnTo>
                                  <a:pt x="14089" y="21089"/>
                                </a:lnTo>
                                <a:lnTo>
                                  <a:pt x="14702" y="20873"/>
                                </a:lnTo>
                                <a:lnTo>
                                  <a:pt x="15299" y="20620"/>
                                </a:lnTo>
                                <a:lnTo>
                                  <a:pt x="15876" y="20334"/>
                                </a:lnTo>
                                <a:lnTo>
                                  <a:pt x="16434" y="20015"/>
                                </a:lnTo>
                                <a:lnTo>
                                  <a:pt x="16969" y="19665"/>
                                </a:lnTo>
                                <a:lnTo>
                                  <a:pt x="17483" y="19284"/>
                                </a:lnTo>
                                <a:lnTo>
                                  <a:pt x="17972" y="18874"/>
                                </a:lnTo>
                                <a:lnTo>
                                  <a:pt x="18436" y="18437"/>
                                </a:lnTo>
                                <a:lnTo>
                                  <a:pt x="18874" y="17973"/>
                                </a:lnTo>
                                <a:lnTo>
                                  <a:pt x="19284" y="17483"/>
                                </a:lnTo>
                                <a:lnTo>
                                  <a:pt x="19664" y="16970"/>
                                </a:lnTo>
                                <a:lnTo>
                                  <a:pt x="20015" y="16434"/>
                                </a:lnTo>
                                <a:lnTo>
                                  <a:pt x="20334" y="15877"/>
                                </a:lnTo>
                                <a:lnTo>
                                  <a:pt x="20620" y="15300"/>
                                </a:lnTo>
                                <a:lnTo>
                                  <a:pt x="20872" y="14704"/>
                                </a:lnTo>
                                <a:lnTo>
                                  <a:pt x="21089" y="14090"/>
                                </a:lnTo>
                                <a:lnTo>
                                  <a:pt x="21412" y="12814"/>
                                </a:lnTo>
                                <a:lnTo>
                                  <a:pt x="21578" y="11484"/>
                                </a:lnTo>
                                <a:lnTo>
                                  <a:pt x="21600" y="10801"/>
                                </a:lnTo>
                                <a:lnTo>
                                  <a:pt x="21578" y="10117"/>
                                </a:lnTo>
                                <a:lnTo>
                                  <a:pt x="21412" y="8786"/>
                                </a:lnTo>
                                <a:lnTo>
                                  <a:pt x="21089" y="7510"/>
                                </a:lnTo>
                                <a:lnTo>
                                  <a:pt x="20872" y="6896"/>
                                </a:lnTo>
                                <a:lnTo>
                                  <a:pt x="20620" y="6300"/>
                                </a:lnTo>
                                <a:lnTo>
                                  <a:pt x="20334" y="5722"/>
                                </a:lnTo>
                                <a:lnTo>
                                  <a:pt x="20015" y="5165"/>
                                </a:lnTo>
                                <a:lnTo>
                                  <a:pt x="19664" y="4629"/>
                                </a:lnTo>
                                <a:lnTo>
                                  <a:pt x="19284" y="4116"/>
                                </a:lnTo>
                                <a:lnTo>
                                  <a:pt x="18874" y="3627"/>
                                </a:lnTo>
                                <a:lnTo>
                                  <a:pt x="18436" y="3163"/>
                                </a:lnTo>
                                <a:lnTo>
                                  <a:pt x="17972" y="2725"/>
                                </a:lnTo>
                                <a:lnTo>
                                  <a:pt x="17483" y="2315"/>
                                </a:lnTo>
                                <a:lnTo>
                                  <a:pt x="16969" y="1934"/>
                                </a:lnTo>
                                <a:lnTo>
                                  <a:pt x="16434" y="1584"/>
                                </a:lnTo>
                                <a:lnTo>
                                  <a:pt x="15876" y="1265"/>
                                </a:lnTo>
                                <a:lnTo>
                                  <a:pt x="15299" y="979"/>
                                </a:lnTo>
                                <a:lnTo>
                                  <a:pt x="14702" y="726"/>
                                </a:lnTo>
                                <a:lnTo>
                                  <a:pt x="14089" y="510"/>
                                </a:lnTo>
                                <a:lnTo>
                                  <a:pt x="13458" y="329"/>
                                </a:lnTo>
                                <a:lnTo>
                                  <a:pt x="12813" y="187"/>
                                </a:lnTo>
                                <a:lnTo>
                                  <a:pt x="12154" y="84"/>
                                </a:lnTo>
                                <a:lnTo>
                                  <a:pt x="11482" y="21"/>
                                </a:lnTo>
                                <a:lnTo>
                                  <a:pt x="10799" y="0"/>
                                </a:lnTo>
                                <a:close/>
                              </a:path>
                            </a:pathLst>
                          </a:custGeom>
                          <a:solidFill>
                            <a:srgbClr val="548ED4"/>
                          </a:solidFill>
                          <a:ln w="12700" cmpd="sng" cap="flat">
                            <a:noFill/>
                            <a:prstDash val="solid"/>
                            <a:miter/>
                          </a:ln>
                        </wps:spPr>
                        <wps:bodyPr vert="horz" wrap="square" lIns="91440" tIns="45720" rIns="91440" bIns="45720" anchor="t" anchorCtr="0" upright="1">
                          <a:noAutofit/>
                        </wps:bodyPr>
                      </wps:wsp>
                      <wps:wsp>
                        <wps:cNvPr id="20" name="曲线 20"/>
                        <wps:cNvSpPr/>
                        <wps:spPr>
                          <a:xfrm rot="0">
                            <a:off x="4445" y="4445"/>
                            <a:ext cx="1867535" cy="1183005"/>
                          </a:xfrm>
                          <a:custGeom>
                            <a:gdLst>
                              <a:gd name="T1" fmla="*/ 0 w 21600"/>
                              <a:gd name="T2" fmla="*/ 0 h 21600"/>
                              <a:gd name="T3" fmla="*/ 21600 w 21600"/>
                              <a:gd name="T4" fmla="*/ 21600 h 21600"/>
                            </a:gdLst>
                            <a:rect l="T1" t="T2" r="T3" b="T4"/>
                            <a:pathLst>
                              <a:path w="21600" h="21600">
                                <a:moveTo>
                                  <a:pt x="0" y="10801"/>
                                </a:moveTo>
                                <a:lnTo>
                                  <a:pt x="84" y="9446"/>
                                </a:lnTo>
                                <a:lnTo>
                                  <a:pt x="329" y="8141"/>
                                </a:lnTo>
                                <a:lnTo>
                                  <a:pt x="726" y="6896"/>
                                </a:lnTo>
                                <a:lnTo>
                                  <a:pt x="979" y="6300"/>
                                </a:lnTo>
                                <a:lnTo>
                                  <a:pt x="1265" y="5722"/>
                                </a:lnTo>
                                <a:lnTo>
                                  <a:pt x="1584" y="5165"/>
                                </a:lnTo>
                                <a:lnTo>
                                  <a:pt x="1934" y="4629"/>
                                </a:lnTo>
                                <a:lnTo>
                                  <a:pt x="2315" y="4116"/>
                                </a:lnTo>
                                <a:lnTo>
                                  <a:pt x="2725" y="3627"/>
                                </a:lnTo>
                                <a:lnTo>
                                  <a:pt x="3163" y="3163"/>
                                </a:lnTo>
                                <a:lnTo>
                                  <a:pt x="3627" y="2725"/>
                                </a:lnTo>
                                <a:lnTo>
                                  <a:pt x="4116" y="2315"/>
                                </a:lnTo>
                                <a:lnTo>
                                  <a:pt x="4629" y="1934"/>
                                </a:lnTo>
                                <a:lnTo>
                                  <a:pt x="5165" y="1584"/>
                                </a:lnTo>
                                <a:lnTo>
                                  <a:pt x="5722" y="1265"/>
                                </a:lnTo>
                                <a:lnTo>
                                  <a:pt x="6299" y="979"/>
                                </a:lnTo>
                                <a:lnTo>
                                  <a:pt x="6896" y="726"/>
                                </a:lnTo>
                                <a:lnTo>
                                  <a:pt x="7510" y="510"/>
                                </a:lnTo>
                                <a:lnTo>
                                  <a:pt x="8140" y="329"/>
                                </a:lnTo>
                                <a:lnTo>
                                  <a:pt x="8785" y="187"/>
                                </a:lnTo>
                                <a:lnTo>
                                  <a:pt x="9444" y="84"/>
                                </a:lnTo>
                                <a:lnTo>
                                  <a:pt x="10116" y="21"/>
                                </a:lnTo>
                                <a:lnTo>
                                  <a:pt x="10799" y="0"/>
                                </a:lnTo>
                                <a:lnTo>
                                  <a:pt x="11482" y="21"/>
                                </a:lnTo>
                                <a:lnTo>
                                  <a:pt x="12154" y="84"/>
                                </a:lnTo>
                                <a:lnTo>
                                  <a:pt x="12813" y="187"/>
                                </a:lnTo>
                                <a:lnTo>
                                  <a:pt x="13458" y="329"/>
                                </a:lnTo>
                                <a:lnTo>
                                  <a:pt x="14089" y="510"/>
                                </a:lnTo>
                                <a:lnTo>
                                  <a:pt x="14702" y="726"/>
                                </a:lnTo>
                                <a:lnTo>
                                  <a:pt x="15299" y="979"/>
                                </a:lnTo>
                                <a:lnTo>
                                  <a:pt x="15876" y="1265"/>
                                </a:lnTo>
                                <a:lnTo>
                                  <a:pt x="16434" y="1584"/>
                                </a:lnTo>
                                <a:lnTo>
                                  <a:pt x="16969" y="1934"/>
                                </a:lnTo>
                                <a:lnTo>
                                  <a:pt x="17483" y="2315"/>
                                </a:lnTo>
                                <a:lnTo>
                                  <a:pt x="17972" y="2725"/>
                                </a:lnTo>
                                <a:lnTo>
                                  <a:pt x="18436" y="3163"/>
                                </a:lnTo>
                                <a:lnTo>
                                  <a:pt x="18874" y="3627"/>
                                </a:lnTo>
                                <a:lnTo>
                                  <a:pt x="19284" y="4116"/>
                                </a:lnTo>
                                <a:lnTo>
                                  <a:pt x="19664" y="4629"/>
                                </a:lnTo>
                                <a:lnTo>
                                  <a:pt x="20015" y="5165"/>
                                </a:lnTo>
                                <a:lnTo>
                                  <a:pt x="20334" y="5722"/>
                                </a:lnTo>
                                <a:lnTo>
                                  <a:pt x="20620" y="6300"/>
                                </a:lnTo>
                                <a:lnTo>
                                  <a:pt x="20872" y="6896"/>
                                </a:lnTo>
                                <a:lnTo>
                                  <a:pt x="21089" y="7510"/>
                                </a:lnTo>
                                <a:lnTo>
                                  <a:pt x="21412" y="8786"/>
                                </a:lnTo>
                                <a:lnTo>
                                  <a:pt x="21578" y="10117"/>
                                </a:lnTo>
                                <a:lnTo>
                                  <a:pt x="21600" y="10801"/>
                                </a:lnTo>
                                <a:lnTo>
                                  <a:pt x="21578" y="11484"/>
                                </a:lnTo>
                                <a:lnTo>
                                  <a:pt x="21412" y="12814"/>
                                </a:lnTo>
                                <a:lnTo>
                                  <a:pt x="21089" y="14090"/>
                                </a:lnTo>
                                <a:lnTo>
                                  <a:pt x="20872" y="14704"/>
                                </a:lnTo>
                                <a:lnTo>
                                  <a:pt x="20620" y="15300"/>
                                </a:lnTo>
                                <a:lnTo>
                                  <a:pt x="20334" y="15877"/>
                                </a:lnTo>
                                <a:lnTo>
                                  <a:pt x="20015" y="16434"/>
                                </a:lnTo>
                                <a:lnTo>
                                  <a:pt x="19664" y="16970"/>
                                </a:lnTo>
                                <a:lnTo>
                                  <a:pt x="19284" y="17483"/>
                                </a:lnTo>
                                <a:lnTo>
                                  <a:pt x="18874" y="17973"/>
                                </a:lnTo>
                                <a:lnTo>
                                  <a:pt x="18436" y="18437"/>
                                </a:lnTo>
                                <a:lnTo>
                                  <a:pt x="17972" y="18874"/>
                                </a:lnTo>
                                <a:lnTo>
                                  <a:pt x="17483" y="19284"/>
                                </a:lnTo>
                                <a:lnTo>
                                  <a:pt x="16969" y="19665"/>
                                </a:lnTo>
                                <a:lnTo>
                                  <a:pt x="16434" y="20015"/>
                                </a:lnTo>
                                <a:lnTo>
                                  <a:pt x="15876" y="20334"/>
                                </a:lnTo>
                                <a:lnTo>
                                  <a:pt x="15299" y="20620"/>
                                </a:lnTo>
                                <a:lnTo>
                                  <a:pt x="14702" y="20873"/>
                                </a:lnTo>
                                <a:lnTo>
                                  <a:pt x="14089" y="21089"/>
                                </a:lnTo>
                                <a:lnTo>
                                  <a:pt x="13458" y="21270"/>
                                </a:lnTo>
                                <a:lnTo>
                                  <a:pt x="12813" y="21412"/>
                                </a:lnTo>
                                <a:lnTo>
                                  <a:pt x="12154" y="21515"/>
                                </a:lnTo>
                                <a:lnTo>
                                  <a:pt x="11482" y="21578"/>
                                </a:lnTo>
                                <a:lnTo>
                                  <a:pt x="10799" y="21599"/>
                                </a:lnTo>
                                <a:lnTo>
                                  <a:pt x="10116" y="21578"/>
                                </a:lnTo>
                                <a:lnTo>
                                  <a:pt x="9444" y="21515"/>
                                </a:lnTo>
                                <a:lnTo>
                                  <a:pt x="8785" y="21412"/>
                                </a:lnTo>
                                <a:lnTo>
                                  <a:pt x="8140" y="21270"/>
                                </a:lnTo>
                                <a:lnTo>
                                  <a:pt x="7510" y="21089"/>
                                </a:lnTo>
                                <a:lnTo>
                                  <a:pt x="6896" y="20873"/>
                                </a:lnTo>
                                <a:lnTo>
                                  <a:pt x="6299" y="20620"/>
                                </a:lnTo>
                                <a:lnTo>
                                  <a:pt x="5722" y="20334"/>
                                </a:lnTo>
                                <a:lnTo>
                                  <a:pt x="5165" y="20015"/>
                                </a:lnTo>
                                <a:lnTo>
                                  <a:pt x="4629" y="19665"/>
                                </a:lnTo>
                                <a:lnTo>
                                  <a:pt x="4116" y="19284"/>
                                </a:lnTo>
                                <a:lnTo>
                                  <a:pt x="3627" y="18874"/>
                                </a:lnTo>
                                <a:lnTo>
                                  <a:pt x="3163" y="18437"/>
                                </a:lnTo>
                                <a:lnTo>
                                  <a:pt x="2725" y="17973"/>
                                </a:lnTo>
                                <a:lnTo>
                                  <a:pt x="2315" y="17483"/>
                                </a:lnTo>
                                <a:lnTo>
                                  <a:pt x="1934" y="16970"/>
                                </a:lnTo>
                                <a:lnTo>
                                  <a:pt x="1584" y="16434"/>
                                </a:lnTo>
                                <a:lnTo>
                                  <a:pt x="1265" y="15877"/>
                                </a:lnTo>
                                <a:lnTo>
                                  <a:pt x="979" y="15300"/>
                                </a:lnTo>
                                <a:lnTo>
                                  <a:pt x="726" y="14704"/>
                                </a:lnTo>
                                <a:lnTo>
                                  <a:pt x="510" y="14090"/>
                                </a:lnTo>
                                <a:lnTo>
                                  <a:pt x="187" y="12814"/>
                                </a:lnTo>
                                <a:lnTo>
                                  <a:pt x="21" y="11484"/>
                                </a:lnTo>
                                <a:lnTo>
                                  <a:pt x="0" y="10801"/>
                                </a:lnTo>
                                <a:close/>
                              </a:path>
                            </a:pathLst>
                          </a:custGeom>
                          <a:noFill/>
                          <a:ln w="9524" cmpd="sng" cap="flat">
                            <a:solidFill>
                              <a:srgbClr val="000000"/>
                            </a:solidFill>
                            <a:prstDash val="solid"/>
                            <a:round/>
                          </a:ln>
                        </wps:spPr>
                        <wps:bodyPr vert="horz" wrap="square" lIns="91440" tIns="45720" rIns="91440" bIns="45720" anchor="t" anchorCtr="0" upright="1">
                          <a:noAutofit/>
                        </wps:bodyPr>
                      </wps:wsp>
                      <wps:wsp>
                        <wps:cNvPr id="21" name="Text box 21"/>
                        <wps:cNvSpPr/>
                        <wps:spPr>
                          <a:xfrm rot="0">
                            <a:off x="0" y="0"/>
                            <a:ext cx="1877060" cy="1192530"/>
                          </a:xfrm>
                          <a:prstGeom prst="rect"/>
                          <a:noFill/>
                          <a:ln w="12700" cmpd="sng" cap="flat">
                            <a:noFill/>
                            <a:prstDash val="solid"/>
                            <a:miter/>
                          </a:ln>
                        </wps:spPr>
                        <wps:txbx id="22">
                          <w:txbxContent>
                            <w:p>
                              <w:pPr>
                                <w:spacing w:before="365"/>
                                <w:ind w:left="789" w:right="0" w:firstLine="0"/>
                                <w:jc w:val="left"/>
                                <w:rPr>
                                  <w:sz w:val="56"/>
                                </w:rPr>
                              </w:pPr>
                              <w:r>
                                <w:rPr>
                                  <w:color w:val="933634"/>
                                  <w:spacing w:val="-2"/>
                                  <w:sz w:val="56"/>
                                </w:rPr>
                                <w:t>Motto</w:t>
                              </w:r>
                            </w:p>
                          </w:txbxContent>
                        </wps:txbx>
                        <wps:bodyPr vert="horz" wrap="square" lIns="0" tIns="0" rIns="0" bIns="0" anchor="t" anchorCtr="0" upright="1">
                          <a:noAutofit/>
                        </wps:bodyPr>
                      </wps:wsp>
                      <wps:bodyPr vert="horz" wrap="square" lIns="91440" tIns="45720" rIns="91440" bIns="45720" anchor="t" anchorCtr="0" upright="1">
                        <a:noAutofit/>
                      </wps:bodyPr>
                    </wpg:wgp>
                  </a:graphicData>
                </a:graphic>
              </wp:inline>
            </w:drawing>
          </mc:Choice>
          <mc:Fallback>
            <w:pict>
              <v:group type="#_x0000_t1" id="Combination 23" o:spid="_x0000_s23" coordorigin="920,3783" coordsize="2956,1878" style="width:147.8pt;&#10;height:93.9pt;">
                <v:shape type="#_x0000_t0" id="曲线 24" o:spid="_x0000_s24" coordsize="2941,1863" path="m1470,l1377,1l1285,7l1196,16l1108,28l1022,43l938,62l857,84l779,109l703,136l630,166l560,199l493,235l430,272l371,312l315,355l263,399l215,445l172,493l133,543l98,594l69,647l25,757l2,872l,931l2,990l25,1105l69,1215l98,1268l133,1319l172,1369l215,1417l263,1463l315,1507l371,1550l430,1590l493,1627l560,1663l630,1696l703,1726l779,1753l857,1778l938,1800l1022,1819l1108,1834l1196,1846l1285,1855l1377,1861l1470,1862l1563,1861l1654,1855l1744,1846l1832,1834l1918,1819l2001,1800l2083,1778l2161,1753l2237,1726l2310,1696l2380,1663l2447,1627l2510,1590l2569,1550l2625,1507l2677,1463l2725,1417l2768,1369l2807,1319l2842,1268l2871,1215l2915,1105l2938,990l2941,931l2938,872l2915,757l2871,647l2842,594l2807,543l2768,493l2725,445l2677,399l2625,355l2569,312l2510,272l2447,235l2380,199l2310,166l2237,136l2161,109l2083,84l2001,62l1918,43l1832,28l1744,16l1654,7l1563,1l1470,l1470,xe" style="position:absolute;&#10;left:927;&#10;top:3790;&#10;width:2940;&#10;height:1862;" fillcolor="#548ED4" stroked="f" strokeweight="1.0pt">
                  <v:stroke color="#000000"/>
                </v:shape>
                <v:shape type="#_x0000_t0" id="曲线 25" o:spid="_x0000_s25" coordsize="2941,1863" path="m,931l11,814l44,702l98,594l133,543l172,493l215,445l263,399l315,355l371,312l430,272l493,235l560,199l630,166l703,136l779,109l857,84l938,62l1022,43l1108,28l1196,16l1285,7l1377,1l1470,l1563,1l1654,7l1744,16l1832,28l1918,43l2001,62l2083,84l2161,109l2237,136l2310,166l2380,199l2447,235l2510,272l2569,312l2625,355l2677,399l2725,445l2768,493l2807,543l2842,594l2871,647l2915,757l2938,872l2941,931l2938,990l2915,1105l2871,1215l2842,1268l2807,1319l2768,1369l2725,1417l2677,1463l2625,1507l2569,1550l2510,1590l2447,1627l2380,1663l2310,1696l2237,1726l2161,1753l2083,1778l2001,1800l1918,1819l1832,1834l1744,1846l1654,1855l1563,1861l1470,1862l1377,1861l1285,1855l1196,1846l1108,1834l1022,1819l938,1800l857,1778l779,1753l703,1726l630,1696l560,1663l493,1627l430,1590l371,1550l315,1507l263,1463l215,1417l172,1369l133,1319l98,1268l69,1215l25,1105l2,990l,931l,931xe" style="position:absolute;&#10;left:927;&#10;top:3790;&#10;width:2940;&#10;height:1862;" filled="f" stroked="t" strokeweight="0.74992126pt">
                  <v:stroke color="#000000"/>
                </v:shape>
                <v:shape type="#_x0000_t202" id="Text box 26" o:spid="_x0000_s26" style="position:absolute;&#10;left:920;&#10;top:3783;&#10;width:2956;&#10;height:1878;&#10;mso-wrap-style:square;" filled="f" stroked="f" strokeweight="1.0pt">
                  <v:textbox id="851" inset="0mm,0mm,0mm,0mm" o:insetmode="custom" style="layout-flow:horizontal;&#10;v-text-anchor:top;">
                    <w:txbxContent>
                      <w:p>
                        <w:pPr>
                          <w:spacing w:before="365"/>
                          <w:ind w:left="789" w:right="0" w:firstLine="0"/>
                          <w:jc w:val="left"/>
                          <w:rPr>
                            <w:sz w:val="56"/>
                          </w:rPr>
                        </w:pPr>
                        <w:r>
                          <w:rPr>
                            <w:color w:val="933634"/>
                            <w:spacing w:val="-2"/>
                            <w:sz w:val="56"/>
                          </w:rPr>
                          <w:t>Motto</w:t>
                        </w:r>
                      </w:p>
                    </w:txbxContent>
                  </v:textbox>
                  <v:stroke color="#000000"/>
                </v:shape>
              </v:group>
            </w:pict>
          </mc:Fallback>
        </mc:AlternateContent>
      </w:r>
      <w:r>
        <w:rPr>
          <w:rFonts w:ascii="Times New Roman" w:hAnsi="Times New Roman"/>
          <w:sz w:val="20"/>
        </w:rPr>
        <w:tab/>
      </w:r>
      <w:r>
        <w:rPr>
          <w:rFonts w:ascii="Times New Roman" w:hAnsi="Times New Roman"/>
          <w:position w:val="65"/>
          <w:sz w:val="20"/>
        </w:rPr>
        <mc:AlternateContent>
          <mc:Choice Requires="wps">
            <w:drawing>
              <wp:inline distT="0" distB="0" distL="114298" distR="114298">
                <wp:extent cx="660400" cy="453390"/>
                <wp:effectExtent l="0" t="0" r="0" b="0"/>
                <wp:docPr id="27" name="Combination 27"/>
                <wp:cNvGraphicFramePr>
                  <a:graphicFrameLocks noChangeAspect="0"/>
                </wp:cNvGraphicFramePr>
                <a:graphic>
                  <a:graphicData uri="http://schemas.microsoft.com/office/word/2010/wordprocessingGroup">
                    <wpg:wgp>
                      <wpg:cNvPr id="28" name="Combination 28"/>
                      <wpg:cNvGrpSpPr/>
                      <wpg:grpSpPr>
                        <a:xfrm rot="0">
                          <a:off x="0" y="0"/>
                          <a:ext cx="660400" cy="453390"/>
                          <a:chOff x="0" y="0"/>
                          <a:chExt cx="660400" cy="453390"/>
                        </a:xfrm>
                        <a:prstGeom prst="rect"/>
                        <a:solidFill>
                          <a:srgbClr val="FFFFFF"/>
                        </a:solidFill>
                        <a:ln w="12700" cmpd="sng" cap="flat">
                          <a:solidFill>
                            <a:srgbClr val="000000"/>
                          </a:solidFill>
                          <a:prstDash val="solid"/>
                          <a:miter/>
                        </a:ln>
                      </wpg:grpSpPr>
                      <wps:wsp>
                        <wps:cNvPr id="29" name="曲线 29"/>
                        <wps:cNvSpPr/>
                        <wps:spPr>
                          <a:xfrm rot="0">
                            <a:off x="0" y="0"/>
                            <a:ext cx="660400" cy="453390"/>
                          </a:xfrm>
                          <a:custGeom>
                            <a:gdLst>
                              <a:gd name="T1" fmla="*/ 0 w 21600"/>
                              <a:gd name="T2" fmla="*/ 0 h 21600"/>
                              <a:gd name="T3" fmla="*/ 21600 w 21600"/>
                              <a:gd name="T4" fmla="*/ 21600 h 21600"/>
                            </a:gdLst>
                            <a:rect l="T1" t="T2" r="T3" b="T4"/>
                            <a:pathLst>
                              <a:path w="21600" h="21600">
                                <a:moveTo>
                                  <a:pt x="16200" y="0"/>
                                </a:moveTo>
                                <a:lnTo>
                                  <a:pt x="16200" y="5402"/>
                                </a:lnTo>
                                <a:lnTo>
                                  <a:pt x="0" y="5402"/>
                                </a:lnTo>
                                <a:lnTo>
                                  <a:pt x="0" y="16202"/>
                                </a:lnTo>
                                <a:lnTo>
                                  <a:pt x="16200" y="16202"/>
                                </a:lnTo>
                                <a:lnTo>
                                  <a:pt x="16200" y="21599"/>
                                </a:lnTo>
                                <a:lnTo>
                                  <a:pt x="21599" y="10799"/>
                                </a:lnTo>
                                <a:lnTo>
                                  <a:pt x="16200" y="0"/>
                                </a:lnTo>
                                <a:close/>
                              </a:path>
                            </a:pathLst>
                          </a:custGeom>
                          <a:solidFill>
                            <a:srgbClr val="1F487C"/>
                          </a:solidFill>
                          <a:ln w="12700" cmpd="sng" cap="flat">
                            <a:noFill/>
                            <a:prstDash val="solid"/>
                            <a:miter/>
                          </a:ln>
                        </wps:spPr>
                        <wps:bodyPr vert="horz" wrap="square" lIns="91440" tIns="45720" rIns="91440" bIns="45720" anchor="t" anchorCtr="0" upright="1">
                          <a:noAutofit/>
                        </wps:bodyPr>
                      </wps:wsp>
                      <wps:wsp>
                        <wps:cNvPr id="30" name="曲线 30"/>
                        <wps:cNvSpPr/>
                        <wps:spPr>
                          <a:xfrm rot="0">
                            <a:off x="0" y="0"/>
                            <a:ext cx="660400" cy="453390"/>
                          </a:xfrm>
                          <a:custGeom>
                            <a:gdLst>
                              <a:gd name="T1" fmla="*/ 0 w 21600"/>
                              <a:gd name="T2" fmla="*/ 0 h 21600"/>
                              <a:gd name="T3" fmla="*/ 21600 w 21600"/>
                              <a:gd name="T4" fmla="*/ 21600 h 21600"/>
                            </a:gdLst>
                            <a:rect l="T1" t="T2" r="T3" b="T4"/>
                            <a:pathLst>
                              <a:path w="21600" h="21600">
                                <a:moveTo>
                                  <a:pt x="0" y="5402"/>
                                </a:moveTo>
                                <a:lnTo>
                                  <a:pt x="16200" y="5402"/>
                                </a:lnTo>
                                <a:lnTo>
                                  <a:pt x="16200" y="0"/>
                                </a:lnTo>
                                <a:lnTo>
                                  <a:pt x="21599" y="10799"/>
                                </a:lnTo>
                                <a:lnTo>
                                  <a:pt x="16200" y="21599"/>
                                </a:lnTo>
                                <a:lnTo>
                                  <a:pt x="16200" y="16202"/>
                                </a:lnTo>
                                <a:lnTo>
                                  <a:pt x="0" y="16202"/>
                                </a:lnTo>
                                <a:lnTo>
                                  <a:pt x="0" y="5402"/>
                                </a:lnTo>
                                <a:close/>
                              </a:path>
                            </a:pathLst>
                          </a:custGeom>
                          <a:noFill/>
                          <a:ln w="9525" cmpd="sng" cap="flat">
                            <a:solidFill>
                              <a:srgbClr val="000000"/>
                            </a:solidFill>
                            <a:prstDash val="solid"/>
                            <a:round/>
                          </a:ln>
                        </wps:spPr>
                        <wps:bodyPr vert="horz" wrap="square" lIns="91440" tIns="45720" rIns="91440" bIns="45720" anchor="t" anchorCtr="0" upright="1">
                          <a:noAutofit/>
                        </wps:bodyPr>
                      </wps:wsp>
                      <wps:bodyPr vert="horz" wrap="square" lIns="91440" tIns="45720" rIns="91440" bIns="45720" anchor="t" anchorCtr="0" upright="1">
                        <a:noAutofit/>
                      </wps:bodyPr>
                    </wpg:wgp>
                  </a:graphicData>
                </a:graphic>
              </wp:inline>
            </w:drawing>
          </mc:Choice>
          <mc:Fallback>
            <w:pict>
              <v:group type="#_x0000_t1" id="Combination 31" o:spid="_x0000_s31" coordorigin="4237,4297" coordsize="1040,714" style="width:52.0pt;&#10;height:35.7pt;">
                <v:shape type="#_x0000_t0" id="曲线 32" o:spid="_x0000_s32" coordsize="1040,714" path="m779,l779,178l,178l,535l779,535l779,713l1039,356l779,l779,xe" style="position:absolute;&#10;left:4237;&#10;top:4297;&#10;width:1039;&#10;height:714;" fillcolor="#1F487C" stroked="f" strokeweight="1.0pt">
                  <v:stroke color="#000000"/>
                </v:shape>
                <v:shape type="#_x0000_t0" id="曲线 33" o:spid="_x0000_s33" coordsize="1040,714" path="m,178l779,178l779,l1039,356l779,713l779,535l,535l,178l,178xe" style="position:absolute;&#10;left:4237;&#10;top:4297;&#10;width:1039;&#10;height:714;" filled="f" stroked="t">
                  <v:stroke color="#000000"/>
                </v:shape>
              </v:group>
            </w:pict>
          </mc:Fallback>
        </mc:AlternateContent>
      </w:r>
      <w:r>
        <w:rPr>
          <w:rFonts w:ascii="Times New Roman" w:hAnsi="Times New Roman"/>
          <w:position w:val="65"/>
          <w:sz w:val="20"/>
        </w:rPr>
        <w:tab/>
      </w:r>
      <w:r>
        <w:rPr>
          <w:rFonts w:ascii="Times New Roman" w:hAnsi="Times New Roman"/>
          <w:position w:val="27"/>
          <w:sz w:val="20"/>
        </w:rPr>
        <mc:AlternateContent>
          <mc:Choice Requires="wps">
            <w:drawing>
              <wp:inline distT="0" distB="0" distL="114298" distR="114298">
                <wp:extent cx="3982085" cy="1200785"/>
                <wp:effectExtent l="0" t="0" r="0" b="0"/>
                <wp:docPr id="34" name="Combination 34"/>
                <wp:cNvGraphicFramePr>
                  <a:graphicFrameLocks noChangeAspect="0"/>
                </wp:cNvGraphicFramePr>
                <a:graphic>
                  <a:graphicData uri="http://schemas.microsoft.com/office/word/2010/wordprocessingGroup">
                    <wpg:wgp>
                      <wpg:cNvPr id="35" name="Combination 35"/>
                      <wpg:cNvGrpSpPr/>
                      <wpg:grpSpPr>
                        <a:xfrm rot="0">
                          <a:off x="0" y="0"/>
                          <a:ext cx="3982085" cy="1200785"/>
                          <a:chOff x="0" y="0"/>
                          <a:chExt cx="3982085" cy="1200785"/>
                        </a:xfrm>
                        <a:prstGeom prst="rect"/>
                        <a:solidFill>
                          <a:srgbClr val="FFFFFF"/>
                        </a:solidFill>
                        <a:ln w="12700" cmpd="sng" cap="flat">
                          <a:solidFill>
                            <a:srgbClr val="000000"/>
                          </a:solidFill>
                          <a:prstDash val="solid"/>
                          <a:miter/>
                        </a:ln>
                      </wpg:grpSpPr>
                      <wps:wsp>
                        <wps:cNvPr id="36" name="曲线 36"/>
                        <wps:cNvSpPr/>
                        <wps:spPr>
                          <a:xfrm rot="0">
                            <a:off x="4445" y="4445"/>
                            <a:ext cx="3972560" cy="1191260"/>
                          </a:xfrm>
                          <a:custGeom>
                            <a:gdLst>
                              <a:gd name="T1" fmla="*/ 0 w 21600"/>
                              <a:gd name="T2" fmla="*/ 0 h 21600"/>
                              <a:gd name="T3" fmla="*/ 21600 w 21600"/>
                              <a:gd name="T4" fmla="*/ 21600 h 21600"/>
                            </a:gdLst>
                            <a:rect l="T1" t="T2" r="T3" b="T4"/>
                            <a:pathLst>
                              <a:path w="21600" h="21600">
                                <a:moveTo>
                                  <a:pt x="10799" y="0"/>
                                </a:moveTo>
                                <a:lnTo>
                                  <a:pt x="10412" y="6"/>
                                </a:lnTo>
                                <a:lnTo>
                                  <a:pt x="10028" y="27"/>
                                </a:lnTo>
                                <a:lnTo>
                                  <a:pt x="9648" y="60"/>
                                </a:lnTo>
                                <a:lnTo>
                                  <a:pt x="9272" y="107"/>
                                </a:lnTo>
                                <a:lnTo>
                                  <a:pt x="8899" y="166"/>
                                </a:lnTo>
                                <a:lnTo>
                                  <a:pt x="8531" y="238"/>
                                </a:lnTo>
                                <a:lnTo>
                                  <a:pt x="8168" y="322"/>
                                </a:lnTo>
                                <a:lnTo>
                                  <a:pt x="7809" y="419"/>
                                </a:lnTo>
                                <a:lnTo>
                                  <a:pt x="7456" y="527"/>
                                </a:lnTo>
                                <a:lnTo>
                                  <a:pt x="7108" y="647"/>
                                </a:lnTo>
                                <a:lnTo>
                                  <a:pt x="6765" y="778"/>
                                </a:lnTo>
                                <a:lnTo>
                                  <a:pt x="6428" y="921"/>
                                </a:lnTo>
                                <a:lnTo>
                                  <a:pt x="6097" y="1074"/>
                                </a:lnTo>
                                <a:lnTo>
                                  <a:pt x="5772" y="1239"/>
                                </a:lnTo>
                                <a:lnTo>
                                  <a:pt x="5453" y="1414"/>
                                </a:lnTo>
                                <a:lnTo>
                                  <a:pt x="5141" y="1599"/>
                                </a:lnTo>
                                <a:lnTo>
                                  <a:pt x="4836" y="1794"/>
                                </a:lnTo>
                                <a:lnTo>
                                  <a:pt x="4538" y="1999"/>
                                </a:lnTo>
                                <a:lnTo>
                                  <a:pt x="4248" y="2213"/>
                                </a:lnTo>
                                <a:lnTo>
                                  <a:pt x="3964" y="2437"/>
                                </a:lnTo>
                                <a:lnTo>
                                  <a:pt x="3689" y="2670"/>
                                </a:lnTo>
                                <a:lnTo>
                                  <a:pt x="3422" y="2912"/>
                                </a:lnTo>
                                <a:lnTo>
                                  <a:pt x="3163" y="3163"/>
                                </a:lnTo>
                                <a:lnTo>
                                  <a:pt x="2912" y="3422"/>
                                </a:lnTo>
                                <a:lnTo>
                                  <a:pt x="2670" y="3689"/>
                                </a:lnTo>
                                <a:lnTo>
                                  <a:pt x="2437" y="3965"/>
                                </a:lnTo>
                                <a:lnTo>
                                  <a:pt x="2213" y="4248"/>
                                </a:lnTo>
                                <a:lnTo>
                                  <a:pt x="1999" y="4539"/>
                                </a:lnTo>
                                <a:lnTo>
                                  <a:pt x="1794" y="4836"/>
                                </a:lnTo>
                                <a:lnTo>
                                  <a:pt x="1598" y="5142"/>
                                </a:lnTo>
                                <a:lnTo>
                                  <a:pt x="1413" y="5453"/>
                                </a:lnTo>
                                <a:lnTo>
                                  <a:pt x="1074" y="6097"/>
                                </a:lnTo>
                                <a:lnTo>
                                  <a:pt x="778" y="6765"/>
                                </a:lnTo>
                                <a:lnTo>
                                  <a:pt x="527" y="7456"/>
                                </a:lnTo>
                                <a:lnTo>
                                  <a:pt x="322" y="8168"/>
                                </a:lnTo>
                                <a:lnTo>
                                  <a:pt x="166" y="8899"/>
                                </a:lnTo>
                                <a:lnTo>
                                  <a:pt x="60" y="9648"/>
                                </a:lnTo>
                                <a:lnTo>
                                  <a:pt x="6" y="10412"/>
                                </a:lnTo>
                                <a:lnTo>
                                  <a:pt x="0" y="10799"/>
                                </a:lnTo>
                                <a:lnTo>
                                  <a:pt x="6" y="11187"/>
                                </a:lnTo>
                                <a:lnTo>
                                  <a:pt x="60" y="11951"/>
                                </a:lnTo>
                                <a:lnTo>
                                  <a:pt x="166" y="12700"/>
                                </a:lnTo>
                                <a:lnTo>
                                  <a:pt x="322" y="13431"/>
                                </a:lnTo>
                                <a:lnTo>
                                  <a:pt x="527" y="14143"/>
                                </a:lnTo>
                                <a:lnTo>
                                  <a:pt x="778" y="14834"/>
                                </a:lnTo>
                                <a:lnTo>
                                  <a:pt x="1074" y="15502"/>
                                </a:lnTo>
                                <a:lnTo>
                                  <a:pt x="1413" y="16146"/>
                                </a:lnTo>
                                <a:lnTo>
                                  <a:pt x="1598" y="16457"/>
                                </a:lnTo>
                                <a:lnTo>
                                  <a:pt x="1794" y="16762"/>
                                </a:lnTo>
                                <a:lnTo>
                                  <a:pt x="1999" y="17060"/>
                                </a:lnTo>
                                <a:lnTo>
                                  <a:pt x="2213" y="17351"/>
                                </a:lnTo>
                                <a:lnTo>
                                  <a:pt x="2437" y="17634"/>
                                </a:lnTo>
                                <a:lnTo>
                                  <a:pt x="2670" y="17910"/>
                                </a:lnTo>
                                <a:lnTo>
                                  <a:pt x="2912" y="18177"/>
                                </a:lnTo>
                                <a:lnTo>
                                  <a:pt x="3163" y="18436"/>
                                </a:lnTo>
                                <a:lnTo>
                                  <a:pt x="3422" y="18687"/>
                                </a:lnTo>
                                <a:lnTo>
                                  <a:pt x="3689" y="18929"/>
                                </a:lnTo>
                                <a:lnTo>
                                  <a:pt x="3964" y="19162"/>
                                </a:lnTo>
                                <a:lnTo>
                                  <a:pt x="4248" y="19386"/>
                                </a:lnTo>
                                <a:lnTo>
                                  <a:pt x="4538" y="19600"/>
                                </a:lnTo>
                                <a:lnTo>
                                  <a:pt x="4836" y="19805"/>
                                </a:lnTo>
                                <a:lnTo>
                                  <a:pt x="5141" y="20000"/>
                                </a:lnTo>
                                <a:lnTo>
                                  <a:pt x="5453" y="20185"/>
                                </a:lnTo>
                                <a:lnTo>
                                  <a:pt x="5772" y="20360"/>
                                </a:lnTo>
                                <a:lnTo>
                                  <a:pt x="6097" y="20525"/>
                                </a:lnTo>
                                <a:lnTo>
                                  <a:pt x="6428" y="20678"/>
                                </a:lnTo>
                                <a:lnTo>
                                  <a:pt x="6765" y="20821"/>
                                </a:lnTo>
                                <a:lnTo>
                                  <a:pt x="7108" y="20952"/>
                                </a:lnTo>
                                <a:lnTo>
                                  <a:pt x="7456" y="21072"/>
                                </a:lnTo>
                                <a:lnTo>
                                  <a:pt x="7809" y="21180"/>
                                </a:lnTo>
                                <a:lnTo>
                                  <a:pt x="8168" y="21277"/>
                                </a:lnTo>
                                <a:lnTo>
                                  <a:pt x="8531" y="21361"/>
                                </a:lnTo>
                                <a:lnTo>
                                  <a:pt x="8899" y="21433"/>
                                </a:lnTo>
                                <a:lnTo>
                                  <a:pt x="9272" y="21492"/>
                                </a:lnTo>
                                <a:lnTo>
                                  <a:pt x="9648" y="21539"/>
                                </a:lnTo>
                                <a:lnTo>
                                  <a:pt x="10028" y="21572"/>
                                </a:lnTo>
                                <a:lnTo>
                                  <a:pt x="10412" y="21593"/>
                                </a:lnTo>
                                <a:lnTo>
                                  <a:pt x="10799" y="21599"/>
                                </a:lnTo>
                                <a:lnTo>
                                  <a:pt x="11187" y="21593"/>
                                </a:lnTo>
                                <a:lnTo>
                                  <a:pt x="11571" y="21572"/>
                                </a:lnTo>
                                <a:lnTo>
                                  <a:pt x="11951" y="21539"/>
                                </a:lnTo>
                                <a:lnTo>
                                  <a:pt x="12327" y="21492"/>
                                </a:lnTo>
                                <a:lnTo>
                                  <a:pt x="12700" y="21433"/>
                                </a:lnTo>
                                <a:lnTo>
                                  <a:pt x="13068" y="21361"/>
                                </a:lnTo>
                                <a:lnTo>
                                  <a:pt x="13431" y="21277"/>
                                </a:lnTo>
                                <a:lnTo>
                                  <a:pt x="13790" y="21180"/>
                                </a:lnTo>
                                <a:lnTo>
                                  <a:pt x="14143" y="21072"/>
                                </a:lnTo>
                                <a:lnTo>
                                  <a:pt x="14491" y="20952"/>
                                </a:lnTo>
                                <a:lnTo>
                                  <a:pt x="14834" y="20821"/>
                                </a:lnTo>
                                <a:lnTo>
                                  <a:pt x="15171" y="20678"/>
                                </a:lnTo>
                                <a:lnTo>
                                  <a:pt x="15502" y="20525"/>
                                </a:lnTo>
                                <a:lnTo>
                                  <a:pt x="15827" y="20360"/>
                                </a:lnTo>
                                <a:lnTo>
                                  <a:pt x="16146" y="20185"/>
                                </a:lnTo>
                                <a:lnTo>
                                  <a:pt x="16458" y="20000"/>
                                </a:lnTo>
                                <a:lnTo>
                                  <a:pt x="16763" y="19805"/>
                                </a:lnTo>
                                <a:lnTo>
                                  <a:pt x="17061" y="19600"/>
                                </a:lnTo>
                                <a:lnTo>
                                  <a:pt x="17351" y="19386"/>
                                </a:lnTo>
                                <a:lnTo>
                                  <a:pt x="17635" y="19162"/>
                                </a:lnTo>
                                <a:lnTo>
                                  <a:pt x="17910" y="18929"/>
                                </a:lnTo>
                                <a:lnTo>
                                  <a:pt x="18177" y="18687"/>
                                </a:lnTo>
                                <a:lnTo>
                                  <a:pt x="18436" y="18436"/>
                                </a:lnTo>
                                <a:lnTo>
                                  <a:pt x="18687" y="18177"/>
                                </a:lnTo>
                                <a:lnTo>
                                  <a:pt x="18929" y="17910"/>
                                </a:lnTo>
                                <a:lnTo>
                                  <a:pt x="19162" y="17634"/>
                                </a:lnTo>
                                <a:lnTo>
                                  <a:pt x="19386" y="17351"/>
                                </a:lnTo>
                                <a:lnTo>
                                  <a:pt x="19600" y="17060"/>
                                </a:lnTo>
                                <a:lnTo>
                                  <a:pt x="19805" y="16762"/>
                                </a:lnTo>
                                <a:lnTo>
                                  <a:pt x="20001" y="16457"/>
                                </a:lnTo>
                                <a:lnTo>
                                  <a:pt x="20186" y="16146"/>
                                </a:lnTo>
                                <a:lnTo>
                                  <a:pt x="20525" y="15502"/>
                                </a:lnTo>
                                <a:lnTo>
                                  <a:pt x="20821" y="14834"/>
                                </a:lnTo>
                                <a:lnTo>
                                  <a:pt x="21072" y="14143"/>
                                </a:lnTo>
                                <a:lnTo>
                                  <a:pt x="21277" y="13431"/>
                                </a:lnTo>
                                <a:lnTo>
                                  <a:pt x="21433" y="12700"/>
                                </a:lnTo>
                                <a:lnTo>
                                  <a:pt x="21539" y="11951"/>
                                </a:lnTo>
                                <a:lnTo>
                                  <a:pt x="21593" y="11187"/>
                                </a:lnTo>
                                <a:lnTo>
                                  <a:pt x="21599" y="10799"/>
                                </a:lnTo>
                                <a:lnTo>
                                  <a:pt x="21593" y="10412"/>
                                </a:lnTo>
                                <a:lnTo>
                                  <a:pt x="21539" y="9648"/>
                                </a:lnTo>
                                <a:lnTo>
                                  <a:pt x="21433" y="8899"/>
                                </a:lnTo>
                                <a:lnTo>
                                  <a:pt x="21277" y="8168"/>
                                </a:lnTo>
                                <a:lnTo>
                                  <a:pt x="21072" y="7456"/>
                                </a:lnTo>
                                <a:lnTo>
                                  <a:pt x="20821" y="6765"/>
                                </a:lnTo>
                                <a:lnTo>
                                  <a:pt x="20525" y="6097"/>
                                </a:lnTo>
                                <a:lnTo>
                                  <a:pt x="20186" y="5453"/>
                                </a:lnTo>
                                <a:lnTo>
                                  <a:pt x="20001" y="5142"/>
                                </a:lnTo>
                                <a:lnTo>
                                  <a:pt x="19805" y="4836"/>
                                </a:lnTo>
                                <a:lnTo>
                                  <a:pt x="19600" y="4539"/>
                                </a:lnTo>
                                <a:lnTo>
                                  <a:pt x="19386" y="4248"/>
                                </a:lnTo>
                                <a:lnTo>
                                  <a:pt x="19162" y="3965"/>
                                </a:lnTo>
                                <a:lnTo>
                                  <a:pt x="18929" y="3689"/>
                                </a:lnTo>
                                <a:lnTo>
                                  <a:pt x="18687" y="3422"/>
                                </a:lnTo>
                                <a:lnTo>
                                  <a:pt x="18436" y="3163"/>
                                </a:lnTo>
                                <a:lnTo>
                                  <a:pt x="18177" y="2912"/>
                                </a:lnTo>
                                <a:lnTo>
                                  <a:pt x="17910" y="2670"/>
                                </a:lnTo>
                                <a:lnTo>
                                  <a:pt x="17635" y="2437"/>
                                </a:lnTo>
                                <a:lnTo>
                                  <a:pt x="17351" y="2213"/>
                                </a:lnTo>
                                <a:lnTo>
                                  <a:pt x="17061" y="1999"/>
                                </a:lnTo>
                                <a:lnTo>
                                  <a:pt x="16763" y="1794"/>
                                </a:lnTo>
                                <a:lnTo>
                                  <a:pt x="16458" y="1599"/>
                                </a:lnTo>
                                <a:lnTo>
                                  <a:pt x="16146" y="1414"/>
                                </a:lnTo>
                                <a:lnTo>
                                  <a:pt x="15827" y="1239"/>
                                </a:lnTo>
                                <a:lnTo>
                                  <a:pt x="15502" y="1074"/>
                                </a:lnTo>
                                <a:lnTo>
                                  <a:pt x="15171" y="921"/>
                                </a:lnTo>
                                <a:lnTo>
                                  <a:pt x="14834" y="778"/>
                                </a:lnTo>
                                <a:lnTo>
                                  <a:pt x="14491" y="647"/>
                                </a:lnTo>
                                <a:lnTo>
                                  <a:pt x="14143" y="527"/>
                                </a:lnTo>
                                <a:lnTo>
                                  <a:pt x="13790" y="419"/>
                                </a:lnTo>
                                <a:lnTo>
                                  <a:pt x="13431" y="322"/>
                                </a:lnTo>
                                <a:lnTo>
                                  <a:pt x="13068" y="238"/>
                                </a:lnTo>
                                <a:lnTo>
                                  <a:pt x="12700" y="166"/>
                                </a:lnTo>
                                <a:lnTo>
                                  <a:pt x="12327" y="107"/>
                                </a:lnTo>
                                <a:lnTo>
                                  <a:pt x="11951" y="60"/>
                                </a:lnTo>
                                <a:lnTo>
                                  <a:pt x="11571" y="27"/>
                                </a:lnTo>
                                <a:lnTo>
                                  <a:pt x="11187" y="6"/>
                                </a:lnTo>
                                <a:lnTo>
                                  <a:pt x="10799" y="0"/>
                                </a:lnTo>
                                <a:close/>
                              </a:path>
                            </a:pathLst>
                          </a:custGeom>
                          <a:solidFill>
                            <a:srgbClr val="D99593"/>
                          </a:solidFill>
                          <a:ln w="12700" cmpd="sng" cap="flat">
                            <a:noFill/>
                            <a:prstDash val="solid"/>
                            <a:miter/>
                          </a:ln>
                        </wps:spPr>
                        <wps:bodyPr vert="horz" wrap="square" lIns="91440" tIns="45720" rIns="91440" bIns="45720" anchor="t" anchorCtr="0" upright="1">
                          <a:noAutofit/>
                        </wps:bodyPr>
                      </wps:wsp>
                      <wps:wsp>
                        <wps:cNvPr id="37" name="曲线 37"/>
                        <wps:cNvSpPr/>
                        <wps:spPr>
                          <a:xfrm rot="0">
                            <a:off x="4445" y="4445"/>
                            <a:ext cx="3972560" cy="1191260"/>
                          </a:xfrm>
                          <a:custGeom>
                            <a:gdLst>
                              <a:gd name="T1" fmla="*/ 0 w 21600"/>
                              <a:gd name="T2" fmla="*/ 0 h 21600"/>
                              <a:gd name="T3" fmla="*/ 21600 w 21600"/>
                              <a:gd name="T4" fmla="*/ 21600 h 21600"/>
                            </a:gdLst>
                            <a:rect l="T1" t="T2" r="T3" b="T4"/>
                            <a:pathLst>
                              <a:path w="21600" h="21600">
                                <a:moveTo>
                                  <a:pt x="0" y="10799"/>
                                </a:moveTo>
                                <a:lnTo>
                                  <a:pt x="27" y="10028"/>
                                </a:lnTo>
                                <a:lnTo>
                                  <a:pt x="107" y="9272"/>
                                </a:lnTo>
                                <a:lnTo>
                                  <a:pt x="238" y="8531"/>
                                </a:lnTo>
                                <a:lnTo>
                                  <a:pt x="419" y="7810"/>
                                </a:lnTo>
                                <a:lnTo>
                                  <a:pt x="647" y="7108"/>
                                </a:lnTo>
                                <a:lnTo>
                                  <a:pt x="921" y="6428"/>
                                </a:lnTo>
                                <a:lnTo>
                                  <a:pt x="1239" y="5772"/>
                                </a:lnTo>
                                <a:lnTo>
                                  <a:pt x="1598" y="5142"/>
                                </a:lnTo>
                                <a:lnTo>
                                  <a:pt x="1794" y="4836"/>
                                </a:lnTo>
                                <a:lnTo>
                                  <a:pt x="1999" y="4539"/>
                                </a:lnTo>
                                <a:lnTo>
                                  <a:pt x="2213" y="4248"/>
                                </a:lnTo>
                                <a:lnTo>
                                  <a:pt x="2437" y="3965"/>
                                </a:lnTo>
                                <a:lnTo>
                                  <a:pt x="2670" y="3689"/>
                                </a:lnTo>
                                <a:lnTo>
                                  <a:pt x="2912" y="3422"/>
                                </a:lnTo>
                                <a:lnTo>
                                  <a:pt x="3163" y="3163"/>
                                </a:lnTo>
                                <a:lnTo>
                                  <a:pt x="3422" y="2912"/>
                                </a:lnTo>
                                <a:lnTo>
                                  <a:pt x="3689" y="2670"/>
                                </a:lnTo>
                                <a:lnTo>
                                  <a:pt x="3964" y="2437"/>
                                </a:lnTo>
                                <a:lnTo>
                                  <a:pt x="4248" y="2213"/>
                                </a:lnTo>
                                <a:lnTo>
                                  <a:pt x="4538" y="1999"/>
                                </a:lnTo>
                                <a:lnTo>
                                  <a:pt x="4836" y="1794"/>
                                </a:lnTo>
                                <a:lnTo>
                                  <a:pt x="5141" y="1599"/>
                                </a:lnTo>
                                <a:lnTo>
                                  <a:pt x="5453" y="1414"/>
                                </a:lnTo>
                                <a:lnTo>
                                  <a:pt x="5772" y="1239"/>
                                </a:lnTo>
                                <a:lnTo>
                                  <a:pt x="6097" y="1074"/>
                                </a:lnTo>
                                <a:lnTo>
                                  <a:pt x="6428" y="921"/>
                                </a:lnTo>
                                <a:lnTo>
                                  <a:pt x="6765" y="778"/>
                                </a:lnTo>
                                <a:lnTo>
                                  <a:pt x="7108" y="647"/>
                                </a:lnTo>
                                <a:lnTo>
                                  <a:pt x="7456" y="527"/>
                                </a:lnTo>
                                <a:lnTo>
                                  <a:pt x="7809" y="419"/>
                                </a:lnTo>
                                <a:lnTo>
                                  <a:pt x="8168" y="322"/>
                                </a:lnTo>
                                <a:lnTo>
                                  <a:pt x="8531" y="238"/>
                                </a:lnTo>
                                <a:lnTo>
                                  <a:pt x="8899" y="166"/>
                                </a:lnTo>
                                <a:lnTo>
                                  <a:pt x="9272" y="107"/>
                                </a:lnTo>
                                <a:lnTo>
                                  <a:pt x="9648" y="60"/>
                                </a:lnTo>
                                <a:lnTo>
                                  <a:pt x="10028" y="27"/>
                                </a:lnTo>
                                <a:lnTo>
                                  <a:pt x="10412" y="6"/>
                                </a:lnTo>
                                <a:lnTo>
                                  <a:pt x="10799" y="0"/>
                                </a:lnTo>
                                <a:lnTo>
                                  <a:pt x="11187" y="6"/>
                                </a:lnTo>
                                <a:lnTo>
                                  <a:pt x="11571" y="27"/>
                                </a:lnTo>
                                <a:lnTo>
                                  <a:pt x="11951" y="60"/>
                                </a:lnTo>
                                <a:lnTo>
                                  <a:pt x="12327" y="107"/>
                                </a:lnTo>
                                <a:lnTo>
                                  <a:pt x="12700" y="166"/>
                                </a:lnTo>
                                <a:lnTo>
                                  <a:pt x="13068" y="238"/>
                                </a:lnTo>
                                <a:lnTo>
                                  <a:pt x="13431" y="322"/>
                                </a:lnTo>
                                <a:lnTo>
                                  <a:pt x="13790" y="419"/>
                                </a:lnTo>
                                <a:lnTo>
                                  <a:pt x="14143" y="527"/>
                                </a:lnTo>
                                <a:lnTo>
                                  <a:pt x="14491" y="647"/>
                                </a:lnTo>
                                <a:lnTo>
                                  <a:pt x="14834" y="778"/>
                                </a:lnTo>
                                <a:lnTo>
                                  <a:pt x="15171" y="921"/>
                                </a:lnTo>
                                <a:lnTo>
                                  <a:pt x="15502" y="1074"/>
                                </a:lnTo>
                                <a:lnTo>
                                  <a:pt x="15827" y="1239"/>
                                </a:lnTo>
                                <a:lnTo>
                                  <a:pt x="16146" y="1414"/>
                                </a:lnTo>
                                <a:lnTo>
                                  <a:pt x="16458" y="1599"/>
                                </a:lnTo>
                                <a:lnTo>
                                  <a:pt x="16763" y="1794"/>
                                </a:lnTo>
                                <a:lnTo>
                                  <a:pt x="17061" y="1999"/>
                                </a:lnTo>
                                <a:lnTo>
                                  <a:pt x="17351" y="2213"/>
                                </a:lnTo>
                                <a:lnTo>
                                  <a:pt x="17635" y="2437"/>
                                </a:lnTo>
                                <a:lnTo>
                                  <a:pt x="17910" y="2670"/>
                                </a:lnTo>
                                <a:lnTo>
                                  <a:pt x="18177" y="2912"/>
                                </a:lnTo>
                                <a:lnTo>
                                  <a:pt x="18436" y="3163"/>
                                </a:lnTo>
                                <a:lnTo>
                                  <a:pt x="18687" y="3422"/>
                                </a:lnTo>
                                <a:lnTo>
                                  <a:pt x="18929" y="3689"/>
                                </a:lnTo>
                                <a:lnTo>
                                  <a:pt x="19162" y="3965"/>
                                </a:lnTo>
                                <a:lnTo>
                                  <a:pt x="19386" y="4248"/>
                                </a:lnTo>
                                <a:lnTo>
                                  <a:pt x="19600" y="4539"/>
                                </a:lnTo>
                                <a:lnTo>
                                  <a:pt x="19805" y="4836"/>
                                </a:lnTo>
                                <a:lnTo>
                                  <a:pt x="20001" y="5142"/>
                                </a:lnTo>
                                <a:lnTo>
                                  <a:pt x="20186" y="5453"/>
                                </a:lnTo>
                                <a:lnTo>
                                  <a:pt x="20525" y="6097"/>
                                </a:lnTo>
                                <a:lnTo>
                                  <a:pt x="20821" y="6765"/>
                                </a:lnTo>
                                <a:lnTo>
                                  <a:pt x="21072" y="7456"/>
                                </a:lnTo>
                                <a:lnTo>
                                  <a:pt x="21277" y="8168"/>
                                </a:lnTo>
                                <a:lnTo>
                                  <a:pt x="21433" y="8899"/>
                                </a:lnTo>
                                <a:lnTo>
                                  <a:pt x="21539" y="9648"/>
                                </a:lnTo>
                                <a:lnTo>
                                  <a:pt x="21593" y="10412"/>
                                </a:lnTo>
                                <a:lnTo>
                                  <a:pt x="21599" y="10799"/>
                                </a:lnTo>
                                <a:lnTo>
                                  <a:pt x="21593" y="11187"/>
                                </a:lnTo>
                                <a:lnTo>
                                  <a:pt x="21539" y="11951"/>
                                </a:lnTo>
                                <a:lnTo>
                                  <a:pt x="21433" y="12700"/>
                                </a:lnTo>
                                <a:lnTo>
                                  <a:pt x="21277" y="13431"/>
                                </a:lnTo>
                                <a:lnTo>
                                  <a:pt x="21072" y="14143"/>
                                </a:lnTo>
                                <a:lnTo>
                                  <a:pt x="20821" y="14834"/>
                                </a:lnTo>
                                <a:lnTo>
                                  <a:pt x="20525" y="15502"/>
                                </a:lnTo>
                                <a:lnTo>
                                  <a:pt x="20186" y="16146"/>
                                </a:lnTo>
                                <a:lnTo>
                                  <a:pt x="20001" y="16457"/>
                                </a:lnTo>
                                <a:lnTo>
                                  <a:pt x="19805" y="16762"/>
                                </a:lnTo>
                                <a:lnTo>
                                  <a:pt x="19600" y="17060"/>
                                </a:lnTo>
                                <a:lnTo>
                                  <a:pt x="19386" y="17351"/>
                                </a:lnTo>
                                <a:lnTo>
                                  <a:pt x="19162" y="17634"/>
                                </a:lnTo>
                                <a:lnTo>
                                  <a:pt x="18929" y="17910"/>
                                </a:lnTo>
                                <a:lnTo>
                                  <a:pt x="18687" y="18177"/>
                                </a:lnTo>
                                <a:lnTo>
                                  <a:pt x="18436" y="18436"/>
                                </a:lnTo>
                                <a:lnTo>
                                  <a:pt x="18177" y="18687"/>
                                </a:lnTo>
                                <a:lnTo>
                                  <a:pt x="17910" y="18929"/>
                                </a:lnTo>
                                <a:lnTo>
                                  <a:pt x="17635" y="19162"/>
                                </a:lnTo>
                                <a:lnTo>
                                  <a:pt x="17351" y="19386"/>
                                </a:lnTo>
                                <a:lnTo>
                                  <a:pt x="17061" y="19600"/>
                                </a:lnTo>
                                <a:lnTo>
                                  <a:pt x="16763" y="19805"/>
                                </a:lnTo>
                                <a:lnTo>
                                  <a:pt x="16458" y="20000"/>
                                </a:lnTo>
                                <a:lnTo>
                                  <a:pt x="16146" y="20185"/>
                                </a:lnTo>
                                <a:lnTo>
                                  <a:pt x="15827" y="20360"/>
                                </a:lnTo>
                                <a:lnTo>
                                  <a:pt x="15502" y="20525"/>
                                </a:lnTo>
                                <a:lnTo>
                                  <a:pt x="15171" y="20678"/>
                                </a:lnTo>
                                <a:lnTo>
                                  <a:pt x="14834" y="20821"/>
                                </a:lnTo>
                                <a:lnTo>
                                  <a:pt x="14491" y="20952"/>
                                </a:lnTo>
                                <a:lnTo>
                                  <a:pt x="14143" y="21072"/>
                                </a:lnTo>
                                <a:lnTo>
                                  <a:pt x="13790" y="21180"/>
                                </a:lnTo>
                                <a:lnTo>
                                  <a:pt x="13431" y="21277"/>
                                </a:lnTo>
                                <a:lnTo>
                                  <a:pt x="13068" y="21361"/>
                                </a:lnTo>
                                <a:lnTo>
                                  <a:pt x="12700" y="21433"/>
                                </a:lnTo>
                                <a:lnTo>
                                  <a:pt x="12327" y="21492"/>
                                </a:lnTo>
                                <a:lnTo>
                                  <a:pt x="11951" y="21539"/>
                                </a:lnTo>
                                <a:lnTo>
                                  <a:pt x="11571" y="21572"/>
                                </a:lnTo>
                                <a:lnTo>
                                  <a:pt x="11187" y="21593"/>
                                </a:lnTo>
                                <a:lnTo>
                                  <a:pt x="10799" y="21599"/>
                                </a:lnTo>
                                <a:lnTo>
                                  <a:pt x="10412" y="21593"/>
                                </a:lnTo>
                                <a:lnTo>
                                  <a:pt x="10028" y="21572"/>
                                </a:lnTo>
                                <a:lnTo>
                                  <a:pt x="9648" y="21539"/>
                                </a:lnTo>
                                <a:lnTo>
                                  <a:pt x="9272" y="21492"/>
                                </a:lnTo>
                                <a:lnTo>
                                  <a:pt x="8899" y="21433"/>
                                </a:lnTo>
                                <a:lnTo>
                                  <a:pt x="8531" y="21361"/>
                                </a:lnTo>
                                <a:lnTo>
                                  <a:pt x="8168" y="21277"/>
                                </a:lnTo>
                                <a:lnTo>
                                  <a:pt x="7809" y="21180"/>
                                </a:lnTo>
                                <a:lnTo>
                                  <a:pt x="7456" y="21072"/>
                                </a:lnTo>
                                <a:lnTo>
                                  <a:pt x="7108" y="20952"/>
                                </a:lnTo>
                                <a:lnTo>
                                  <a:pt x="6765" y="20821"/>
                                </a:lnTo>
                                <a:lnTo>
                                  <a:pt x="6428" y="20678"/>
                                </a:lnTo>
                                <a:lnTo>
                                  <a:pt x="6097" y="20525"/>
                                </a:lnTo>
                                <a:lnTo>
                                  <a:pt x="5772" y="20360"/>
                                </a:lnTo>
                                <a:lnTo>
                                  <a:pt x="5453" y="20185"/>
                                </a:lnTo>
                                <a:lnTo>
                                  <a:pt x="5141" y="20000"/>
                                </a:lnTo>
                                <a:lnTo>
                                  <a:pt x="4836" y="19805"/>
                                </a:lnTo>
                                <a:lnTo>
                                  <a:pt x="4538" y="19600"/>
                                </a:lnTo>
                                <a:lnTo>
                                  <a:pt x="4248" y="19386"/>
                                </a:lnTo>
                                <a:lnTo>
                                  <a:pt x="3964" y="19162"/>
                                </a:lnTo>
                                <a:lnTo>
                                  <a:pt x="3689" y="18929"/>
                                </a:lnTo>
                                <a:lnTo>
                                  <a:pt x="3422" y="18687"/>
                                </a:lnTo>
                                <a:lnTo>
                                  <a:pt x="3163" y="18436"/>
                                </a:lnTo>
                                <a:lnTo>
                                  <a:pt x="2912" y="18177"/>
                                </a:lnTo>
                                <a:lnTo>
                                  <a:pt x="2670" y="17910"/>
                                </a:lnTo>
                                <a:lnTo>
                                  <a:pt x="2437" y="17634"/>
                                </a:lnTo>
                                <a:lnTo>
                                  <a:pt x="2213" y="17351"/>
                                </a:lnTo>
                                <a:lnTo>
                                  <a:pt x="1999" y="17060"/>
                                </a:lnTo>
                                <a:lnTo>
                                  <a:pt x="1794" y="16762"/>
                                </a:lnTo>
                                <a:lnTo>
                                  <a:pt x="1598" y="16457"/>
                                </a:lnTo>
                                <a:lnTo>
                                  <a:pt x="1413" y="16146"/>
                                </a:lnTo>
                                <a:lnTo>
                                  <a:pt x="1074" y="15502"/>
                                </a:lnTo>
                                <a:lnTo>
                                  <a:pt x="778" y="14834"/>
                                </a:lnTo>
                                <a:lnTo>
                                  <a:pt x="527" y="14143"/>
                                </a:lnTo>
                                <a:lnTo>
                                  <a:pt x="322" y="13431"/>
                                </a:lnTo>
                                <a:lnTo>
                                  <a:pt x="166" y="12700"/>
                                </a:lnTo>
                                <a:lnTo>
                                  <a:pt x="60" y="11951"/>
                                </a:lnTo>
                                <a:lnTo>
                                  <a:pt x="6" y="11187"/>
                                </a:lnTo>
                                <a:lnTo>
                                  <a:pt x="0" y="10799"/>
                                </a:lnTo>
                                <a:close/>
                              </a:path>
                            </a:pathLst>
                          </a:custGeom>
                          <a:noFill/>
                          <a:ln w="9525" cmpd="sng" cap="flat">
                            <a:solidFill>
                              <a:srgbClr val="000000"/>
                            </a:solidFill>
                            <a:prstDash val="solid"/>
                            <a:round/>
                          </a:ln>
                        </wps:spPr>
                        <wps:bodyPr vert="horz" wrap="square" lIns="91440" tIns="45720" rIns="91440" bIns="45720" anchor="t" anchorCtr="0" upright="1">
                          <a:noAutofit/>
                        </wps:bodyPr>
                      </wps:wsp>
                      <wps:wsp>
                        <wps:cNvPr id="38" name="Text box 38"/>
                        <wps:cNvSpPr/>
                        <wps:spPr>
                          <a:xfrm rot="0">
                            <a:off x="0" y="0"/>
                            <a:ext cx="3982085" cy="1200785"/>
                          </a:xfrm>
                          <a:prstGeom prst="rect"/>
                          <a:noFill/>
                          <a:ln w="12700" cmpd="sng" cap="flat">
                            <a:noFill/>
                            <a:prstDash val="solid"/>
                            <a:miter/>
                          </a:ln>
                        </wps:spPr>
                        <wps:txbx id="39">
                          <w:txbxContent>
                            <w:p>
                              <w:pPr>
                                <w:spacing w:before="0" w:line="240" w:lineRule="auto"/>
                                <w:rPr>
                                  <w:rFonts w:ascii="Times New Roman" w:hAnsi="Times New Roman"/>
                                  <w:sz w:val="16"/>
                                </w:rPr>
                              </w:pPr>
                            </w:p>
                            <w:p>
                              <w:pPr>
                                <w:spacing w:before="0" w:line="240" w:lineRule="auto"/>
                                <w:rPr>
                                  <w:rFonts w:ascii="Times New Roman" w:hAnsi="Times New Roman"/>
                                  <w:sz w:val="16"/>
                                </w:rPr>
                              </w:pPr>
                            </w:p>
                            <w:p>
                              <w:pPr>
                                <w:spacing w:before="0" w:line="240" w:lineRule="auto"/>
                                <w:rPr>
                                  <w:rFonts w:ascii="Times New Roman" w:hAnsi="Times New Roman"/>
                                  <w:sz w:val="16"/>
                                </w:rPr>
                              </w:pPr>
                            </w:p>
                            <w:p>
                              <w:pPr>
                                <w:spacing w:before="49" w:line="240" w:lineRule="auto"/>
                                <w:rPr>
                                  <w:rFonts w:ascii="Times New Roman" w:hAnsi="Times New Roman"/>
                                  <w:sz w:val="16"/>
                                </w:rPr>
                              </w:pPr>
                            </w:p>
                            <w:p>
                              <w:pPr>
                                <w:spacing w:before="0"/>
                                <w:ind w:left="0" w:right="3" w:firstLine="0"/>
                                <w:jc w:val="center"/>
                                <w:rPr>
                                  <w:sz w:val="16"/>
                                </w:rPr>
                              </w:pPr>
                              <w:r>
                                <w:rPr>
                                  <w:sz w:val="16"/>
                                </w:rPr>
                                <w:t>Learningtoday,Leading</w:t>
                              </w:r>
                              <w:r>
                                <w:rPr>
                                  <w:spacing w:val="-2"/>
                                  <w:sz w:val="16"/>
                                </w:rPr>
                                <w:t>tomorrow</w:t>
                              </w:r>
                            </w:p>
                          </w:txbxContent>
                        </wps:txbx>
                        <wps:bodyPr vert="horz" wrap="square" lIns="0" tIns="0" rIns="0" bIns="0" anchor="t" anchorCtr="0" upright="1">
                          <a:noAutofit/>
                        </wps:bodyPr>
                      </wps:wsp>
                      <wps:bodyPr vert="horz" wrap="square" lIns="91440" tIns="45720" rIns="91440" bIns="45720" anchor="t" anchorCtr="0" upright="1">
                        <a:noAutofit/>
                      </wps:bodyPr>
                    </wpg:wgp>
                  </a:graphicData>
                </a:graphic>
              </wp:inline>
            </w:drawing>
          </mc:Choice>
          <mc:Fallback>
            <w:pict>
              <v:group type="#_x0000_t1" id="Combination 40" o:spid="_x0000_s40" coordorigin="5580,3500" coordsize="6271,1891" style="width:313.55pt;&#10;height:94.55pt;">
                <v:shape type="#_x0000_t0" id="曲线 41" o:spid="_x0000_s41" coordsize="6256,1876" path="m3127,l3015,0l2904,2l2794,5l2685,9l2577,14l2471,20l2365,28l2261,36l2159,45l2058,56l1959,67l1861,80l1765,93l1671,107l1579,122l1489,138l1400,155l1314,173l1230,192l1148,211l1068,231l991,252l916,274l843,297l773,320l705,344l641,368l578,394l519,420l463,446l409,473l311,529l225,587l152,647l93,709l48,772l17,837l1,904l,937l1,971l17,1038l48,1103l93,1166l152,1228l225,1288l311,1346l409,1402l463,1429l519,1455l578,1481l641,1507l705,1531l773,1555l843,1578l916,1601l991,1623l1068,1644l1148,1664l1230,1683l1314,1702l1400,1720l1489,1737l1579,1753l1671,1768l1765,1782l1861,1795l1959,1808l2058,1819l2159,1830l2261,1839l2365,1847l2471,1855l2577,1861l2685,1866l2794,1870l2904,1873l3015,1875l3127,1875l3240,1875l3351,1873l3461,1870l3570,1866l3678,1861l3784,1855l3890,1847l3994,1839l4096,1830l4197,1819l4296,1808l4394,1795l4490,1782l4584,1768l4676,1753l4766,1737l4855,1720l4941,1702l5025,1683l5107,1664l5187,1644l5264,1623l5339,1601l5412,1578l5482,1555l5550,1531l5614,1507l5677,1481l5736,1455l5792,1429l5846,1402l5944,1346l6030,1288l6103,1228l6162,1166l6207,1103l6238,1038l6254,971l6255,937l6254,904l6238,837l6207,772l6162,709l6103,647l6030,587l5944,529l5846,473l5792,446l5736,420l5677,394l5614,368l5550,344l5482,320l5412,297l5339,274l5264,252l5187,231l5107,211l5025,192l4941,173l4855,155l4766,138l4676,122l4584,107l4490,93l4394,80l4296,67l4197,56l4096,45l3994,36l3890,28l3784,20l3678,14l3570,9l3461,5l3351,2l3240,0l3127,l3127,xe" style="position:absolute;&#10;left:5587;&#10;top:3507;&#10;width:6256;&#10;height:1876;" fillcolor="#D99593" stroked="f" strokeweight="1.0pt">
                  <v:stroke color="#000000"/>
                </v:shape>
                <v:shape type="#_x0000_t0" id="曲线 42" o:spid="_x0000_s42" coordsize="6256,1876" path="m,937l7,871l31,805l69,741l121,678l187,617l266,558l358,501l463,446l519,420l578,394l641,368l705,344l773,320l843,297l916,274l991,252l1068,231l1148,211l1230,192l1314,173l1400,155l1489,138l1579,122l1671,107l1765,93l1861,80l1959,67l2058,56l2159,45l2261,36l2365,28l2471,20l2577,14l2685,9l2794,5l2904,2l3015,0l3127,l3240,0l3351,2l3461,5l3570,9l3678,14l3784,20l3890,28l3994,36l4096,45l4197,56l4296,67l4394,80l4490,93l4584,107l4676,122l4766,138l4855,155l4941,173l5025,192l5107,211l5187,231l5264,252l5339,274l5412,297l5482,320l5550,344l5614,368l5677,394l5736,420l5792,446l5846,473l5944,529l6030,587l6103,647l6162,709l6207,772l6238,837l6254,904l6255,937l6254,971l6238,1038l6207,1103l6162,1166l6103,1228l6030,1288l5944,1346l5846,1402l5792,1429l5736,1455l5677,1481l5614,1507l5550,1531l5482,1555l5412,1578l5339,1601l5264,1623l5187,1644l5107,1664l5025,1683l4941,1702l4855,1720l4766,1737l4676,1753l4584,1768l4490,1782l4394,1795l4296,1808l4197,1819l4096,1830l3994,1839l3890,1847l3784,1855l3678,1861l3570,1866l3461,1870l3351,1873l3240,1875l3127,1875l3015,1875l2904,1873l2794,1870l2685,1866l2577,1861l2471,1855l2365,1847l2261,1839l2159,1830l2058,1819l1959,1808l1861,1795l1765,1782l1671,1768l1579,1753l1489,1737l1400,1720l1314,1702l1230,1683l1148,1664l1068,1644l991,1623l916,1601l843,1578l773,1555l705,1531l641,1507l578,1481l519,1455l463,1429l409,1402l311,1346l225,1288l152,1228l93,1166l48,1103l17,1038l1,971l,937l,937xe" style="position:absolute;&#10;left:5587;&#10;top:3507;&#10;width:6256;&#10;height:1876;" filled="f" stroked="t">
                  <v:stroke color="#000000"/>
                </v:shape>
                <v:shape type="#_x0000_t202" id="Text box 43" o:spid="_x0000_s43" style="position:absolute;&#10;left:5580;&#10;top:3500;&#10;width:6271;&#10;height:1891;&#10;mso-wrap-style:square;" filled="f" stroked="f" strokeweight="1.0pt">
                  <v:textbox id="852" inset="0mm,0mm,0mm,0mm" o:insetmode="custom" style="layout-flow:horizontal;&#10;v-text-anchor:top;">
                    <w:txbxContent>
                      <w:p>
                        <w:pPr>
                          <w:spacing w:before="0" w:line="240" w:lineRule="auto"/>
                          <w:rPr>
                            <w:rFonts w:ascii="Times New Roman" w:hAnsi="Times New Roman"/>
                            <w:sz w:val="16"/>
                          </w:rPr>
                        </w:pPr>
                      </w:p>
                      <w:p>
                        <w:pPr>
                          <w:spacing w:before="0" w:line="240" w:lineRule="auto"/>
                          <w:rPr>
                            <w:rFonts w:ascii="Times New Roman" w:hAnsi="Times New Roman"/>
                            <w:sz w:val="16"/>
                          </w:rPr>
                        </w:pPr>
                      </w:p>
                      <w:p>
                        <w:pPr>
                          <w:spacing w:before="0" w:line="240" w:lineRule="auto"/>
                          <w:rPr>
                            <w:rFonts w:ascii="Times New Roman" w:hAnsi="Times New Roman"/>
                            <w:sz w:val="16"/>
                          </w:rPr>
                        </w:pPr>
                      </w:p>
                      <w:p>
                        <w:pPr>
                          <w:spacing w:before="49" w:line="240" w:lineRule="auto"/>
                          <w:rPr>
                            <w:rFonts w:ascii="Times New Roman" w:hAnsi="Times New Roman"/>
                            <w:sz w:val="16"/>
                          </w:rPr>
                        </w:pPr>
                      </w:p>
                      <w:p>
                        <w:pPr>
                          <w:spacing w:before="0"/>
                          <w:ind w:left="0" w:right="3" w:firstLine="0"/>
                          <w:jc w:val="center"/>
                          <w:rPr>
                            <w:sz w:val="16"/>
                          </w:rPr>
                        </w:pPr>
                        <w:r>
                          <w:rPr>
                            <w:sz w:val="16"/>
                          </w:rPr>
                          <w:t>Learningtoday,Leading</w:t>
                        </w:r>
                        <w:r>
                          <w:rPr>
                            <w:spacing w:val="-2"/>
                            <w:sz w:val="16"/>
                          </w:rPr>
                          <w:t>tomorrow</w:t>
                        </w:r>
                      </w:p>
                    </w:txbxContent>
                  </v:textbox>
                  <v:stroke color="#000000"/>
                </v:shape>
              </v:group>
            </w:pict>
          </mc:Fallback>
        </mc:AlternateContent>
      </w:r>
    </w:p>
    <w:p>
      <w:pPr>
        <w:pStyle w:val="15"/>
        <w:rPr>
          <w:rFonts w:ascii="Times New Roman" w:hAnsi="Times New Roman"/>
          <w:sz w:val="20"/>
        </w:rPr>
      </w:pPr>
    </w:p>
    <w:p>
      <w:pPr>
        <w:pStyle w:val="15"/>
        <w:spacing w:before="47"/>
        <w:rPr>
          <w:rFonts w:ascii="Times New Roman" w:hAnsi="Times New Roman"/>
          <w:sz w:val="20"/>
        </w:rPr>
      </w:pPr>
      <w:r>
        <w:rPr>
          <w:rFonts w:ascii="Times New Roman" w:hAnsi="Times New Roman"/>
          <w:sz w:val="20"/>
        </w:rPr>
        <mc:AlternateContent>
          <mc:Choice Requires="wps">
            <w:drawing>
              <wp:anchor distT="0" distB="0" distL="0" distR="0" simplePos="0" relativeHeight="78" behindDoc="1" locked="0" layoutInCell="1" hidden="0" allowOverlap="1">
                <wp:simplePos x="0" y="0"/>
                <wp:positionH relativeFrom="page">
                  <wp:posOffset>616902</wp:posOffset>
                </wp:positionH>
                <wp:positionV relativeFrom="paragraph">
                  <wp:posOffset>383234</wp:posOffset>
                </wp:positionV>
                <wp:extent cx="1877060" cy="1308100"/>
                <wp:effectExtent l="0" t="0" r="0" b="0"/>
                <wp:wrapTopAndBottom/>
                <wp:docPr id="44" name="Combination 44"/>
                <wp:cNvGraphicFramePr>
                  <a:graphicFrameLocks noChangeAspect="0"/>
                </wp:cNvGraphicFramePr>
                <a:graphic>
                  <a:graphicData uri="http://schemas.microsoft.com/office/word/2010/wordprocessingGroup">
                    <wpg:wgp>
                      <wpg:cNvPr id="45" name="Combination 45"/>
                      <wpg:cNvGrpSpPr/>
                      <wpg:grpSpPr>
                        <a:xfrm rot="0">
                          <a:off x="0" y="0"/>
                          <a:ext cx="1877060" cy="1308100"/>
                          <a:chOff x="0" y="0"/>
                          <a:chExt cx="1877060" cy="1308100"/>
                        </a:xfrm>
                        <a:prstGeom prst="rect"/>
                        <a:solidFill>
                          <a:srgbClr val="FFFFFF"/>
                        </a:solidFill>
                        <a:ln w="12700" cmpd="sng" cap="flat">
                          <a:solidFill>
                            <a:srgbClr val="000000"/>
                          </a:solidFill>
                          <a:prstDash val="solid"/>
                          <a:miter/>
                        </a:ln>
                      </wpg:grpSpPr>
                      <wps:wsp>
                        <wps:cNvPr id="46" name="曲线 46"/>
                        <wps:cNvSpPr/>
                        <wps:spPr>
                          <a:xfrm rot="0">
                            <a:off x="5079" y="5079"/>
                            <a:ext cx="1867535" cy="1298575"/>
                          </a:xfrm>
                          <a:custGeom>
                            <a:gdLst>
                              <a:gd name="T1" fmla="*/ 0 w 21600"/>
                              <a:gd name="T2" fmla="*/ 0 h 21600"/>
                              <a:gd name="T3" fmla="*/ 21600 w 21600"/>
                              <a:gd name="T4" fmla="*/ 21600 h 21600"/>
                            </a:gdLst>
                            <a:rect l="T1" t="T2" r="T3" b="T4"/>
                            <a:pathLst>
                              <a:path w="21600" h="21600">
                                <a:moveTo>
                                  <a:pt x="10799" y="0"/>
                                </a:moveTo>
                                <a:lnTo>
                                  <a:pt x="10141" y="19"/>
                                </a:lnTo>
                                <a:lnTo>
                                  <a:pt x="9494" y="78"/>
                                </a:lnTo>
                                <a:lnTo>
                                  <a:pt x="8858" y="174"/>
                                </a:lnTo>
                                <a:lnTo>
                                  <a:pt x="8234" y="306"/>
                                </a:lnTo>
                                <a:lnTo>
                                  <a:pt x="7625" y="473"/>
                                </a:lnTo>
                                <a:lnTo>
                                  <a:pt x="7031" y="675"/>
                                </a:lnTo>
                                <a:lnTo>
                                  <a:pt x="6452" y="910"/>
                                </a:lnTo>
                                <a:lnTo>
                                  <a:pt x="5891" y="1177"/>
                                </a:lnTo>
                                <a:lnTo>
                                  <a:pt x="5348" y="1474"/>
                                </a:lnTo>
                                <a:lnTo>
                                  <a:pt x="4825" y="1801"/>
                                </a:lnTo>
                                <a:lnTo>
                                  <a:pt x="4322" y="2157"/>
                                </a:lnTo>
                                <a:lnTo>
                                  <a:pt x="3841" y="2540"/>
                                </a:lnTo>
                                <a:lnTo>
                                  <a:pt x="3383" y="2949"/>
                                </a:lnTo>
                                <a:lnTo>
                                  <a:pt x="2949" y="3383"/>
                                </a:lnTo>
                                <a:lnTo>
                                  <a:pt x="2539" y="3841"/>
                                </a:lnTo>
                                <a:lnTo>
                                  <a:pt x="2157" y="4323"/>
                                </a:lnTo>
                                <a:lnTo>
                                  <a:pt x="1801" y="4825"/>
                                </a:lnTo>
                                <a:lnTo>
                                  <a:pt x="1474" y="5349"/>
                                </a:lnTo>
                                <a:lnTo>
                                  <a:pt x="1177" y="5892"/>
                                </a:lnTo>
                                <a:lnTo>
                                  <a:pt x="910" y="6453"/>
                                </a:lnTo>
                                <a:lnTo>
                                  <a:pt x="675" y="7032"/>
                                </a:lnTo>
                                <a:lnTo>
                                  <a:pt x="473" y="7626"/>
                                </a:lnTo>
                                <a:lnTo>
                                  <a:pt x="306" y="8236"/>
                                </a:lnTo>
                                <a:lnTo>
                                  <a:pt x="173" y="8859"/>
                                </a:lnTo>
                                <a:lnTo>
                                  <a:pt x="78" y="9495"/>
                                </a:lnTo>
                                <a:lnTo>
                                  <a:pt x="19" y="10143"/>
                                </a:lnTo>
                                <a:lnTo>
                                  <a:pt x="0" y="10801"/>
                                </a:lnTo>
                                <a:lnTo>
                                  <a:pt x="19" y="11458"/>
                                </a:lnTo>
                                <a:lnTo>
                                  <a:pt x="78" y="12106"/>
                                </a:lnTo>
                                <a:lnTo>
                                  <a:pt x="173" y="12742"/>
                                </a:lnTo>
                                <a:lnTo>
                                  <a:pt x="306" y="13365"/>
                                </a:lnTo>
                                <a:lnTo>
                                  <a:pt x="473" y="13974"/>
                                </a:lnTo>
                                <a:lnTo>
                                  <a:pt x="675" y="14568"/>
                                </a:lnTo>
                                <a:lnTo>
                                  <a:pt x="910" y="15147"/>
                                </a:lnTo>
                                <a:lnTo>
                                  <a:pt x="1177" y="15708"/>
                                </a:lnTo>
                                <a:lnTo>
                                  <a:pt x="1474" y="16251"/>
                                </a:lnTo>
                                <a:lnTo>
                                  <a:pt x="1801" y="16774"/>
                                </a:lnTo>
                                <a:lnTo>
                                  <a:pt x="2157" y="17277"/>
                                </a:lnTo>
                                <a:lnTo>
                                  <a:pt x="2539" y="17758"/>
                                </a:lnTo>
                                <a:lnTo>
                                  <a:pt x="2949" y="18216"/>
                                </a:lnTo>
                                <a:lnTo>
                                  <a:pt x="3383" y="18650"/>
                                </a:lnTo>
                                <a:lnTo>
                                  <a:pt x="3841" y="19060"/>
                                </a:lnTo>
                                <a:lnTo>
                                  <a:pt x="4322" y="19442"/>
                                </a:lnTo>
                                <a:lnTo>
                                  <a:pt x="4825" y="19798"/>
                                </a:lnTo>
                                <a:lnTo>
                                  <a:pt x="5348" y="20125"/>
                                </a:lnTo>
                                <a:lnTo>
                                  <a:pt x="5891" y="20422"/>
                                </a:lnTo>
                                <a:lnTo>
                                  <a:pt x="6452" y="20689"/>
                                </a:lnTo>
                                <a:lnTo>
                                  <a:pt x="7031" y="20924"/>
                                </a:lnTo>
                                <a:lnTo>
                                  <a:pt x="7625" y="21126"/>
                                </a:lnTo>
                                <a:lnTo>
                                  <a:pt x="8234" y="21293"/>
                                </a:lnTo>
                                <a:lnTo>
                                  <a:pt x="8858" y="21425"/>
                                </a:lnTo>
                                <a:lnTo>
                                  <a:pt x="9494" y="21521"/>
                                </a:lnTo>
                                <a:lnTo>
                                  <a:pt x="10141" y="21580"/>
                                </a:lnTo>
                                <a:lnTo>
                                  <a:pt x="10799" y="21600"/>
                                </a:lnTo>
                                <a:lnTo>
                                  <a:pt x="11457" y="21580"/>
                                </a:lnTo>
                                <a:lnTo>
                                  <a:pt x="12104" y="21521"/>
                                </a:lnTo>
                                <a:lnTo>
                                  <a:pt x="12740" y="21425"/>
                                </a:lnTo>
                                <a:lnTo>
                                  <a:pt x="13364" y="21293"/>
                                </a:lnTo>
                                <a:lnTo>
                                  <a:pt x="13973" y="21126"/>
                                </a:lnTo>
                                <a:lnTo>
                                  <a:pt x="14568" y="20924"/>
                                </a:lnTo>
                                <a:lnTo>
                                  <a:pt x="15146" y="20689"/>
                                </a:lnTo>
                                <a:lnTo>
                                  <a:pt x="15707" y="20422"/>
                                </a:lnTo>
                                <a:lnTo>
                                  <a:pt x="16250" y="20125"/>
                                </a:lnTo>
                                <a:lnTo>
                                  <a:pt x="16774" y="19798"/>
                                </a:lnTo>
                                <a:lnTo>
                                  <a:pt x="17276" y="19442"/>
                                </a:lnTo>
                                <a:lnTo>
                                  <a:pt x="17758" y="19060"/>
                                </a:lnTo>
                                <a:lnTo>
                                  <a:pt x="18216" y="18650"/>
                                </a:lnTo>
                                <a:lnTo>
                                  <a:pt x="18650" y="18216"/>
                                </a:lnTo>
                                <a:lnTo>
                                  <a:pt x="19059" y="17758"/>
                                </a:lnTo>
                                <a:lnTo>
                                  <a:pt x="19442" y="17277"/>
                                </a:lnTo>
                                <a:lnTo>
                                  <a:pt x="19798" y="16774"/>
                                </a:lnTo>
                                <a:lnTo>
                                  <a:pt x="20125" y="16251"/>
                                </a:lnTo>
                                <a:lnTo>
                                  <a:pt x="20422" y="15708"/>
                                </a:lnTo>
                                <a:lnTo>
                                  <a:pt x="20689" y="15147"/>
                                </a:lnTo>
                                <a:lnTo>
                                  <a:pt x="20924" y="14568"/>
                                </a:lnTo>
                                <a:lnTo>
                                  <a:pt x="21126" y="13974"/>
                                </a:lnTo>
                                <a:lnTo>
                                  <a:pt x="21293" y="13365"/>
                                </a:lnTo>
                                <a:lnTo>
                                  <a:pt x="21425" y="12742"/>
                                </a:lnTo>
                                <a:lnTo>
                                  <a:pt x="21521" y="12106"/>
                                </a:lnTo>
                                <a:lnTo>
                                  <a:pt x="21580" y="11458"/>
                                </a:lnTo>
                                <a:lnTo>
                                  <a:pt x="21600" y="10801"/>
                                </a:lnTo>
                                <a:lnTo>
                                  <a:pt x="21580" y="10143"/>
                                </a:lnTo>
                                <a:lnTo>
                                  <a:pt x="21521" y="9495"/>
                                </a:lnTo>
                                <a:lnTo>
                                  <a:pt x="21425" y="8859"/>
                                </a:lnTo>
                                <a:lnTo>
                                  <a:pt x="21293" y="8236"/>
                                </a:lnTo>
                                <a:lnTo>
                                  <a:pt x="21126" y="7626"/>
                                </a:lnTo>
                                <a:lnTo>
                                  <a:pt x="20924" y="7032"/>
                                </a:lnTo>
                                <a:lnTo>
                                  <a:pt x="20689" y="6453"/>
                                </a:lnTo>
                                <a:lnTo>
                                  <a:pt x="20422" y="5892"/>
                                </a:lnTo>
                                <a:lnTo>
                                  <a:pt x="20125" y="5349"/>
                                </a:lnTo>
                                <a:lnTo>
                                  <a:pt x="19798" y="4825"/>
                                </a:lnTo>
                                <a:lnTo>
                                  <a:pt x="19442" y="4323"/>
                                </a:lnTo>
                                <a:lnTo>
                                  <a:pt x="19059" y="3841"/>
                                </a:lnTo>
                                <a:lnTo>
                                  <a:pt x="18650" y="3383"/>
                                </a:lnTo>
                                <a:lnTo>
                                  <a:pt x="18216" y="2949"/>
                                </a:lnTo>
                                <a:lnTo>
                                  <a:pt x="17758" y="2540"/>
                                </a:lnTo>
                                <a:lnTo>
                                  <a:pt x="17276" y="2157"/>
                                </a:lnTo>
                                <a:lnTo>
                                  <a:pt x="16774" y="1801"/>
                                </a:lnTo>
                                <a:lnTo>
                                  <a:pt x="16250" y="1474"/>
                                </a:lnTo>
                                <a:lnTo>
                                  <a:pt x="15707" y="1177"/>
                                </a:lnTo>
                                <a:lnTo>
                                  <a:pt x="15146" y="910"/>
                                </a:lnTo>
                                <a:lnTo>
                                  <a:pt x="14568" y="675"/>
                                </a:lnTo>
                                <a:lnTo>
                                  <a:pt x="13973" y="473"/>
                                </a:lnTo>
                                <a:lnTo>
                                  <a:pt x="13364" y="306"/>
                                </a:lnTo>
                                <a:lnTo>
                                  <a:pt x="12740" y="174"/>
                                </a:lnTo>
                                <a:lnTo>
                                  <a:pt x="12104" y="78"/>
                                </a:lnTo>
                                <a:lnTo>
                                  <a:pt x="11457" y="19"/>
                                </a:lnTo>
                                <a:lnTo>
                                  <a:pt x="10799" y="0"/>
                                </a:lnTo>
                                <a:close/>
                              </a:path>
                            </a:pathLst>
                          </a:custGeom>
                          <a:solidFill>
                            <a:srgbClr val="548ED4"/>
                          </a:solidFill>
                          <a:ln w="12700" cmpd="sng" cap="flat">
                            <a:noFill/>
                            <a:prstDash val="solid"/>
                            <a:miter/>
                          </a:ln>
                        </wps:spPr>
                        <wps:bodyPr vert="horz" wrap="square" lIns="91440" tIns="45720" rIns="91440" bIns="45720" anchor="t" anchorCtr="0" upright="1">
                          <a:noAutofit/>
                        </wps:bodyPr>
                      </wps:wsp>
                      <wps:wsp>
                        <wps:cNvPr id="47" name="曲线 47"/>
                        <wps:cNvSpPr/>
                        <wps:spPr>
                          <a:xfrm rot="0">
                            <a:off x="5079" y="5079"/>
                            <a:ext cx="1867535" cy="1298575"/>
                          </a:xfrm>
                          <a:custGeom>
                            <a:gdLst>
                              <a:gd name="T1" fmla="*/ 0 w 21600"/>
                              <a:gd name="T2" fmla="*/ 0 h 21600"/>
                              <a:gd name="T3" fmla="*/ 21600 w 21600"/>
                              <a:gd name="T4" fmla="*/ 21600 h 21600"/>
                            </a:gdLst>
                            <a:rect l="T1" t="T2" r="T3" b="T4"/>
                            <a:pathLst>
                              <a:path w="21600" h="21600">
                                <a:moveTo>
                                  <a:pt x="0" y="10801"/>
                                </a:moveTo>
                                <a:lnTo>
                                  <a:pt x="19" y="10143"/>
                                </a:lnTo>
                                <a:lnTo>
                                  <a:pt x="78" y="9495"/>
                                </a:lnTo>
                                <a:lnTo>
                                  <a:pt x="173" y="8859"/>
                                </a:lnTo>
                                <a:lnTo>
                                  <a:pt x="306" y="8236"/>
                                </a:lnTo>
                                <a:lnTo>
                                  <a:pt x="473" y="7626"/>
                                </a:lnTo>
                                <a:lnTo>
                                  <a:pt x="675" y="7032"/>
                                </a:lnTo>
                                <a:lnTo>
                                  <a:pt x="910" y="6453"/>
                                </a:lnTo>
                                <a:lnTo>
                                  <a:pt x="1177" y="5892"/>
                                </a:lnTo>
                                <a:lnTo>
                                  <a:pt x="1474" y="5349"/>
                                </a:lnTo>
                                <a:lnTo>
                                  <a:pt x="1801" y="4825"/>
                                </a:lnTo>
                                <a:lnTo>
                                  <a:pt x="2157" y="4323"/>
                                </a:lnTo>
                                <a:lnTo>
                                  <a:pt x="2539" y="3841"/>
                                </a:lnTo>
                                <a:lnTo>
                                  <a:pt x="2949" y="3383"/>
                                </a:lnTo>
                                <a:lnTo>
                                  <a:pt x="3383" y="2949"/>
                                </a:lnTo>
                                <a:lnTo>
                                  <a:pt x="3841" y="2540"/>
                                </a:lnTo>
                                <a:lnTo>
                                  <a:pt x="4322" y="2157"/>
                                </a:lnTo>
                                <a:lnTo>
                                  <a:pt x="4825" y="1801"/>
                                </a:lnTo>
                                <a:lnTo>
                                  <a:pt x="5348" y="1474"/>
                                </a:lnTo>
                                <a:lnTo>
                                  <a:pt x="5891" y="1177"/>
                                </a:lnTo>
                                <a:lnTo>
                                  <a:pt x="6452" y="910"/>
                                </a:lnTo>
                                <a:lnTo>
                                  <a:pt x="7031" y="675"/>
                                </a:lnTo>
                                <a:lnTo>
                                  <a:pt x="7625" y="473"/>
                                </a:lnTo>
                                <a:lnTo>
                                  <a:pt x="8234" y="306"/>
                                </a:lnTo>
                                <a:lnTo>
                                  <a:pt x="8858" y="174"/>
                                </a:lnTo>
                                <a:lnTo>
                                  <a:pt x="9494" y="78"/>
                                </a:lnTo>
                                <a:lnTo>
                                  <a:pt x="10141" y="19"/>
                                </a:lnTo>
                                <a:lnTo>
                                  <a:pt x="10799" y="0"/>
                                </a:lnTo>
                                <a:lnTo>
                                  <a:pt x="11457" y="19"/>
                                </a:lnTo>
                                <a:lnTo>
                                  <a:pt x="12104" y="78"/>
                                </a:lnTo>
                                <a:lnTo>
                                  <a:pt x="12740" y="174"/>
                                </a:lnTo>
                                <a:lnTo>
                                  <a:pt x="13364" y="306"/>
                                </a:lnTo>
                                <a:lnTo>
                                  <a:pt x="13973" y="473"/>
                                </a:lnTo>
                                <a:lnTo>
                                  <a:pt x="14568" y="675"/>
                                </a:lnTo>
                                <a:lnTo>
                                  <a:pt x="15146" y="910"/>
                                </a:lnTo>
                                <a:lnTo>
                                  <a:pt x="15707" y="1177"/>
                                </a:lnTo>
                                <a:lnTo>
                                  <a:pt x="16250" y="1474"/>
                                </a:lnTo>
                                <a:lnTo>
                                  <a:pt x="16774" y="1801"/>
                                </a:lnTo>
                                <a:lnTo>
                                  <a:pt x="17276" y="2157"/>
                                </a:lnTo>
                                <a:lnTo>
                                  <a:pt x="17758" y="2540"/>
                                </a:lnTo>
                                <a:lnTo>
                                  <a:pt x="18216" y="2949"/>
                                </a:lnTo>
                                <a:lnTo>
                                  <a:pt x="18650" y="3383"/>
                                </a:lnTo>
                                <a:lnTo>
                                  <a:pt x="19059" y="3841"/>
                                </a:lnTo>
                                <a:lnTo>
                                  <a:pt x="19442" y="4323"/>
                                </a:lnTo>
                                <a:lnTo>
                                  <a:pt x="19798" y="4825"/>
                                </a:lnTo>
                                <a:lnTo>
                                  <a:pt x="20125" y="5349"/>
                                </a:lnTo>
                                <a:lnTo>
                                  <a:pt x="20422" y="5892"/>
                                </a:lnTo>
                                <a:lnTo>
                                  <a:pt x="20689" y="6453"/>
                                </a:lnTo>
                                <a:lnTo>
                                  <a:pt x="20924" y="7032"/>
                                </a:lnTo>
                                <a:lnTo>
                                  <a:pt x="21126" y="7626"/>
                                </a:lnTo>
                                <a:lnTo>
                                  <a:pt x="21293" y="8236"/>
                                </a:lnTo>
                                <a:lnTo>
                                  <a:pt x="21425" y="8859"/>
                                </a:lnTo>
                                <a:lnTo>
                                  <a:pt x="21521" y="9495"/>
                                </a:lnTo>
                                <a:lnTo>
                                  <a:pt x="21580" y="10143"/>
                                </a:lnTo>
                                <a:lnTo>
                                  <a:pt x="21600" y="10801"/>
                                </a:lnTo>
                                <a:lnTo>
                                  <a:pt x="21580" y="11458"/>
                                </a:lnTo>
                                <a:lnTo>
                                  <a:pt x="21521" y="12106"/>
                                </a:lnTo>
                                <a:lnTo>
                                  <a:pt x="21425" y="12742"/>
                                </a:lnTo>
                                <a:lnTo>
                                  <a:pt x="21293" y="13365"/>
                                </a:lnTo>
                                <a:lnTo>
                                  <a:pt x="21126" y="13974"/>
                                </a:lnTo>
                                <a:lnTo>
                                  <a:pt x="20924" y="14568"/>
                                </a:lnTo>
                                <a:lnTo>
                                  <a:pt x="20689" y="15147"/>
                                </a:lnTo>
                                <a:lnTo>
                                  <a:pt x="20422" y="15708"/>
                                </a:lnTo>
                                <a:lnTo>
                                  <a:pt x="20125" y="16251"/>
                                </a:lnTo>
                                <a:lnTo>
                                  <a:pt x="19798" y="16774"/>
                                </a:lnTo>
                                <a:lnTo>
                                  <a:pt x="19442" y="17277"/>
                                </a:lnTo>
                                <a:lnTo>
                                  <a:pt x="19059" y="17758"/>
                                </a:lnTo>
                                <a:lnTo>
                                  <a:pt x="18650" y="18216"/>
                                </a:lnTo>
                                <a:lnTo>
                                  <a:pt x="18216" y="18650"/>
                                </a:lnTo>
                                <a:lnTo>
                                  <a:pt x="17758" y="19060"/>
                                </a:lnTo>
                                <a:lnTo>
                                  <a:pt x="17276" y="19442"/>
                                </a:lnTo>
                                <a:lnTo>
                                  <a:pt x="16774" y="19798"/>
                                </a:lnTo>
                                <a:lnTo>
                                  <a:pt x="16250" y="20125"/>
                                </a:lnTo>
                                <a:lnTo>
                                  <a:pt x="15707" y="20422"/>
                                </a:lnTo>
                                <a:lnTo>
                                  <a:pt x="15146" y="20689"/>
                                </a:lnTo>
                                <a:lnTo>
                                  <a:pt x="14568" y="20924"/>
                                </a:lnTo>
                                <a:lnTo>
                                  <a:pt x="13973" y="21126"/>
                                </a:lnTo>
                                <a:lnTo>
                                  <a:pt x="13364" y="21293"/>
                                </a:lnTo>
                                <a:lnTo>
                                  <a:pt x="12740" y="21425"/>
                                </a:lnTo>
                                <a:lnTo>
                                  <a:pt x="12104" y="21521"/>
                                </a:lnTo>
                                <a:lnTo>
                                  <a:pt x="11457" y="21580"/>
                                </a:lnTo>
                                <a:lnTo>
                                  <a:pt x="10799" y="21600"/>
                                </a:lnTo>
                                <a:lnTo>
                                  <a:pt x="10141" y="21580"/>
                                </a:lnTo>
                                <a:lnTo>
                                  <a:pt x="9494" y="21521"/>
                                </a:lnTo>
                                <a:lnTo>
                                  <a:pt x="8858" y="21425"/>
                                </a:lnTo>
                                <a:lnTo>
                                  <a:pt x="8234" y="21293"/>
                                </a:lnTo>
                                <a:lnTo>
                                  <a:pt x="7625" y="21126"/>
                                </a:lnTo>
                                <a:lnTo>
                                  <a:pt x="7031" y="20924"/>
                                </a:lnTo>
                                <a:lnTo>
                                  <a:pt x="6452" y="20689"/>
                                </a:lnTo>
                                <a:lnTo>
                                  <a:pt x="5891" y="20422"/>
                                </a:lnTo>
                                <a:lnTo>
                                  <a:pt x="5348" y="20125"/>
                                </a:lnTo>
                                <a:lnTo>
                                  <a:pt x="4825" y="19798"/>
                                </a:lnTo>
                                <a:lnTo>
                                  <a:pt x="4322" y="19442"/>
                                </a:lnTo>
                                <a:lnTo>
                                  <a:pt x="3841" y="19060"/>
                                </a:lnTo>
                                <a:lnTo>
                                  <a:pt x="3383" y="18650"/>
                                </a:lnTo>
                                <a:lnTo>
                                  <a:pt x="2949" y="18216"/>
                                </a:lnTo>
                                <a:lnTo>
                                  <a:pt x="2539" y="17758"/>
                                </a:lnTo>
                                <a:lnTo>
                                  <a:pt x="2157" y="17277"/>
                                </a:lnTo>
                                <a:lnTo>
                                  <a:pt x="1801" y="16774"/>
                                </a:lnTo>
                                <a:lnTo>
                                  <a:pt x="1474" y="16251"/>
                                </a:lnTo>
                                <a:lnTo>
                                  <a:pt x="1177" y="15708"/>
                                </a:lnTo>
                                <a:lnTo>
                                  <a:pt x="910" y="15147"/>
                                </a:lnTo>
                                <a:lnTo>
                                  <a:pt x="675" y="14568"/>
                                </a:lnTo>
                                <a:lnTo>
                                  <a:pt x="473" y="13974"/>
                                </a:lnTo>
                                <a:lnTo>
                                  <a:pt x="306" y="13365"/>
                                </a:lnTo>
                                <a:lnTo>
                                  <a:pt x="173" y="12742"/>
                                </a:lnTo>
                                <a:lnTo>
                                  <a:pt x="78" y="12106"/>
                                </a:lnTo>
                                <a:lnTo>
                                  <a:pt x="19" y="11458"/>
                                </a:lnTo>
                                <a:lnTo>
                                  <a:pt x="0" y="10801"/>
                                </a:lnTo>
                                <a:close/>
                              </a:path>
                            </a:pathLst>
                          </a:custGeom>
                          <a:noFill/>
                          <a:ln w="9525" cmpd="sng" cap="flat">
                            <a:solidFill>
                              <a:srgbClr val="000000"/>
                            </a:solidFill>
                            <a:prstDash val="solid"/>
                            <a:round/>
                          </a:ln>
                        </wps:spPr>
                        <wps:bodyPr vert="horz" wrap="square" lIns="91440" tIns="45720" rIns="91440" bIns="45720" anchor="t" anchorCtr="0" upright="1">
                          <a:noAutofit/>
                        </wps:bodyPr>
                      </wps:wsp>
                      <wps:wsp>
                        <wps:cNvPr id="48" name="Text box 48"/>
                        <wps:cNvSpPr/>
                        <wps:spPr>
                          <a:xfrm rot="0">
                            <a:off x="0" y="0"/>
                            <a:ext cx="1877060" cy="1308100"/>
                          </a:xfrm>
                          <a:prstGeom prst="rect"/>
                          <a:noFill/>
                          <a:ln w="12700" cmpd="sng" cap="flat">
                            <a:noFill/>
                            <a:prstDash val="solid"/>
                            <a:miter/>
                          </a:ln>
                        </wps:spPr>
                        <wps:txbx id="49">
                          <w:txbxContent>
                            <w:p>
                              <w:pPr>
                                <w:spacing w:before="698"/>
                                <w:ind w:left="588" w:right="0" w:firstLine="0"/>
                                <w:jc w:val="left"/>
                                <w:rPr>
                                  <w:sz w:val="72"/>
                                </w:rPr>
                              </w:pPr>
                              <w:r>
                                <w:rPr>
                                  <w:color w:val="933634"/>
                                  <w:spacing w:val="-2"/>
                                  <w:sz w:val="72"/>
                                </w:rPr>
                                <w:t>Visio</w:t>
                              </w:r>
                            </w:p>
                          </w:txbxContent>
                        </wps:txbx>
                        <wps:bodyPr vert="horz" wrap="square" lIns="0" tIns="0" rIns="0" bIns="0" anchor="t" anchorCtr="0" upright="1">
                          <a:noAutofit/>
                        </wps:bodyPr>
                      </wps:wsp>
                      <wps:bodyPr vert="horz" wrap="square" lIns="91440" tIns="45720" rIns="91440" bIns="45720" anchor="t" anchorCtr="0" upright="1">
                        <a:noAutofit/>
                      </wps:bodyPr>
                    </wpg:wgp>
                  </a:graphicData>
                </a:graphic>
              </wp:anchor>
            </w:drawing>
          </mc:Choice>
          <mc:Fallback>
            <w:pict>
              <v:group type="#_x0000_t1" id="Combination 50" o:spid="_x0000_s50" coordorigin="971,6591" coordsize="2956,2059" style="position:absolute;&#10;margin-left:48.575pt;&#10;margin-top:30.175978pt;&#10;width:147.80002pt;&#10;height:102.99999pt;&#10;z-index:78;&#10;mso-position-horizontal:absolute;&#10;mso-position-horizontal-relative:page;&#10;mso-position-vertical:absolute;&#10;mso-wrap-distance-left:0.0pt;&#10;mso-wrap-distance-right:0.0pt;">
                <v:shape type="#_x0000_t0" id="曲线 51" o:spid="_x0000_s51" coordsize="2941,2044" path="m1470,l1380,1l1292,7l1206,16l1121,29l1038,44l957,63l878,86l802,111l728,139l657,170l588,204l523,240l460,279l401,320l345,363l293,409l245,456l200,506l160,557l123,610l91,665l64,722l41,779l23,838l10,898l2,960l,1022l2,1084l10,1146l23,1206l41,1265l64,1323l91,1379l123,1434l160,1487l200,1538l245,1588l293,1635l345,1681l401,1724l460,1765l523,1804l588,1840l657,1874l728,1905l802,1933l878,1958l957,1981l1038,2000l1121,2015l1206,2028l1292,2037l1380,2043l1470,2045l1559,2043l1648,2037l1734,2028l1819,2015l1902,2000l1983,1981l2062,1958l2138,1933l2212,1905l2283,1874l2352,1840l2417,1804l2480,1765l2539,1724l2595,1681l2647,1635l2695,1588l2740,1538l2780,1487l2817,1434l2848,1379l2876,1323l2899,1265l2917,1206l2930,1146l2938,1084l2941,1022l2938,960l2930,898l2917,838l2899,779l2876,722l2848,665l2817,610l2780,557l2740,506l2695,456l2647,409l2595,363l2539,320l2480,279l2417,240l2352,204l2283,170l2212,139l2138,111l2062,86l1983,63l1902,44l1819,29l1734,16l1648,7l1559,1l1470,l1470,xe" style="position:absolute;&#10;left:979;&#10;top:6599;&#10;width:2941;&#10;height:2044;" fillcolor="#548ED4" stroked="f" strokeweight="1.0pt">
                  <v:stroke color="#000000"/>
                </v:shape>
                <v:shape type="#_x0000_t0" id="曲线 52" o:spid="_x0000_s52" coordsize="2941,2044" path="m,1022l2,960l10,898l23,838l41,779l64,722l91,665l123,610l160,557l200,506l245,456l293,409l345,363l401,320l460,279l523,240l588,204l657,170l728,139l802,111l878,86l957,63l1038,44l1121,29l1206,16l1292,7l1380,1l1470,l1559,1l1648,7l1734,16l1819,29l1902,44l1983,63l2062,86l2138,111l2212,139l2283,170l2352,204l2417,240l2480,279l2539,320l2595,363l2647,409l2695,456l2740,506l2780,557l2817,610l2848,665l2876,722l2899,779l2917,838l2930,898l2938,960l2941,1022l2938,1084l2930,1146l2917,1206l2899,1265l2876,1323l2848,1379l2817,1434l2780,1487l2740,1538l2695,1588l2647,1635l2595,1681l2539,1724l2480,1765l2417,1804l2352,1840l2283,1874l2212,1905l2138,1933l2062,1958l1983,1981l1902,2000l1819,2015l1734,2028l1648,2037l1559,2043l1470,2045l1380,2043l1292,2037l1206,2028l1121,2015l1038,2000l957,1981l878,1958l802,1933l728,1905l657,1874l588,1840l523,1804l460,1765l401,1724l345,1681l293,1635l245,1588l200,1538l160,1487l123,1434l91,1379l64,1323l41,1265l23,1206l10,1146l2,1084l,1022l,1022xe" style="position:absolute;&#10;left:979;&#10;top:6599;&#10;width:2941;&#10;height:2044;" filled="f" stroked="t">
                  <v:stroke color="#000000"/>
                </v:shape>
                <v:shape type="#_x0000_t202" id="Text box 53" o:spid="_x0000_s53" style="position:absolute;&#10;left:971;&#10;top:6591;&#10;width:2956;&#10;height:2060;&#10;mso-wrap-style:square;" filled="f" stroked="f" strokeweight="1.0pt">
                  <v:textbox id="853" inset="0mm,0mm,0mm,0mm" o:insetmode="custom" style="layout-flow:horizontal;&#10;v-text-anchor:top;">
                    <w:txbxContent>
                      <w:p>
                        <w:pPr>
                          <w:spacing w:before="698"/>
                          <w:ind w:left="588" w:right="0" w:firstLine="0"/>
                          <w:jc w:val="left"/>
                          <w:rPr>
                            <w:sz w:val="72"/>
                          </w:rPr>
                        </w:pPr>
                        <w:r>
                          <w:rPr>
                            <w:color w:val="933634"/>
                            <w:spacing w:val="-2"/>
                            <w:sz w:val="72"/>
                          </w:rPr>
                          <w:t>Visio</w:t>
                        </w:r>
                      </w:p>
                    </w:txbxContent>
                  </v:textbox>
                  <v:stroke color="#000000"/>
                </v:shape>
                <w10:wrap type="topAndBottom"/>
              </v:group>
            </w:pict>
          </mc:Fallback>
        </mc:AlternateContent>
      </w:r>
      <w:r>
        <w:rPr>
          <w:rFonts w:ascii="Times New Roman" w:hAnsi="Times New Roman"/>
          <w:sz w:val="20"/>
        </w:rPr>
        <mc:AlternateContent>
          <mc:Choice Requires="wps">
            <w:drawing>
              <wp:anchor distT="0" distB="0" distL="0" distR="0" simplePos="0" relativeHeight="79" behindDoc="1" locked="0" layoutInCell="1" hidden="0" allowOverlap="1">
                <wp:simplePos x="0" y="0"/>
                <wp:positionH relativeFrom="page">
                  <wp:posOffset>2689542</wp:posOffset>
                </wp:positionH>
                <wp:positionV relativeFrom="paragraph">
                  <wp:posOffset>687399</wp:posOffset>
                </wp:positionV>
                <wp:extent cx="629920" cy="530224"/>
                <wp:effectExtent l="0" t="0" r="0" b="0"/>
                <wp:wrapTopAndBottom/>
                <wp:docPr id="54" name="Combination 54"/>
                <wp:cNvGraphicFramePr>
                  <a:graphicFrameLocks noChangeAspect="0"/>
                </wp:cNvGraphicFramePr>
                <a:graphic>
                  <a:graphicData uri="http://schemas.microsoft.com/office/word/2010/wordprocessingGroup">
                    <wpg:wgp>
                      <wpg:cNvPr id="55" name="Combination 55"/>
                      <wpg:cNvGrpSpPr/>
                      <wpg:grpSpPr>
                        <a:xfrm rot="0">
                          <a:off x="0" y="0"/>
                          <a:ext cx="629920" cy="530224"/>
                          <a:chOff x="0" y="0"/>
                          <a:chExt cx="629920" cy="530224"/>
                        </a:xfrm>
                        <a:prstGeom prst="rect"/>
                        <a:solidFill>
                          <a:srgbClr val="FFFFFF"/>
                        </a:solidFill>
                        <a:ln w="12700" cmpd="sng" cap="flat">
                          <a:solidFill>
                            <a:srgbClr val="000000"/>
                          </a:solidFill>
                          <a:prstDash val="solid"/>
                          <a:miter/>
                        </a:ln>
                      </wpg:grpSpPr>
                      <wps:wsp>
                        <wps:cNvPr id="56" name="曲线 56"/>
                        <wps:cNvSpPr/>
                        <wps:spPr>
                          <a:xfrm rot="0">
                            <a:off x="0" y="0"/>
                            <a:ext cx="629920" cy="530224"/>
                          </a:xfrm>
                          <a:custGeom>
                            <a:gdLst>
                              <a:gd name="T1" fmla="*/ 0 w 21600"/>
                              <a:gd name="T2" fmla="*/ 0 h 21600"/>
                              <a:gd name="T3" fmla="*/ 21600 w 21600"/>
                              <a:gd name="T4" fmla="*/ 21600 h 21600"/>
                            </a:gdLst>
                            <a:rect l="T1" t="T2" r="T3" b="T4"/>
                            <a:pathLst>
                              <a:path w="21600" h="21600">
                                <a:moveTo>
                                  <a:pt x="16199" y="0"/>
                                </a:moveTo>
                                <a:lnTo>
                                  <a:pt x="16199" y="5401"/>
                                </a:lnTo>
                                <a:lnTo>
                                  <a:pt x="0" y="5401"/>
                                </a:lnTo>
                                <a:lnTo>
                                  <a:pt x="0" y="16198"/>
                                </a:lnTo>
                                <a:lnTo>
                                  <a:pt x="16199" y="16198"/>
                                </a:lnTo>
                                <a:lnTo>
                                  <a:pt x="16199" y="21600"/>
                                </a:lnTo>
                                <a:lnTo>
                                  <a:pt x="21599" y="10802"/>
                                </a:lnTo>
                                <a:lnTo>
                                  <a:pt x="16199" y="0"/>
                                </a:lnTo>
                                <a:close/>
                              </a:path>
                            </a:pathLst>
                          </a:custGeom>
                          <a:solidFill>
                            <a:srgbClr val="1F487C"/>
                          </a:solidFill>
                          <a:ln w="12700" cmpd="sng" cap="flat">
                            <a:noFill/>
                            <a:prstDash val="solid"/>
                            <a:miter/>
                          </a:ln>
                        </wps:spPr>
                        <wps:bodyPr vert="horz" wrap="square" lIns="91440" tIns="45720" rIns="91440" bIns="45720" anchor="t" anchorCtr="0" upright="1">
                          <a:noAutofit/>
                        </wps:bodyPr>
                      </wps:wsp>
                      <wps:wsp>
                        <wps:cNvPr id="57" name="曲线 57"/>
                        <wps:cNvSpPr/>
                        <wps:spPr>
                          <a:xfrm rot="0">
                            <a:off x="0" y="0"/>
                            <a:ext cx="629920" cy="530224"/>
                          </a:xfrm>
                          <a:custGeom>
                            <a:gdLst>
                              <a:gd name="T1" fmla="*/ 0 w 21600"/>
                              <a:gd name="T2" fmla="*/ 0 h 21600"/>
                              <a:gd name="T3" fmla="*/ 21600 w 21600"/>
                              <a:gd name="T4" fmla="*/ 21600 h 21600"/>
                            </a:gdLst>
                            <a:rect l="T1" t="T2" r="T3" b="T4"/>
                            <a:pathLst>
                              <a:path w="21600" h="21600">
                                <a:moveTo>
                                  <a:pt x="0" y="5401"/>
                                </a:moveTo>
                                <a:lnTo>
                                  <a:pt x="16199" y="5401"/>
                                </a:lnTo>
                                <a:lnTo>
                                  <a:pt x="16199" y="0"/>
                                </a:lnTo>
                                <a:lnTo>
                                  <a:pt x="21599" y="10802"/>
                                </a:lnTo>
                                <a:lnTo>
                                  <a:pt x="16199" y="21600"/>
                                </a:lnTo>
                                <a:lnTo>
                                  <a:pt x="16199" y="16198"/>
                                </a:lnTo>
                                <a:lnTo>
                                  <a:pt x="0" y="16198"/>
                                </a:lnTo>
                                <a:lnTo>
                                  <a:pt x="0" y="5401"/>
                                </a:lnTo>
                                <a:close/>
                              </a:path>
                            </a:pathLst>
                          </a:custGeom>
                          <a:noFill/>
                          <a:ln w="9525" cmpd="sng" cap="flat">
                            <a:solidFill>
                              <a:srgbClr val="000000"/>
                            </a:solidFill>
                            <a:prstDash val="solid"/>
                            <a:round/>
                          </a:ln>
                        </wps:spPr>
                        <wps:bodyPr vert="horz" wrap="square" lIns="91440" tIns="45720" rIns="91440" bIns="45720" anchor="t" anchorCtr="0" upright="1">
                          <a:noAutofit/>
                        </wps:bodyPr>
                      </wps:wsp>
                      <wps:bodyPr vert="horz" wrap="square" lIns="91440" tIns="45720" rIns="91440" bIns="45720" anchor="t" anchorCtr="0" upright="1">
                        <a:noAutofit/>
                      </wps:bodyPr>
                    </wpg:wgp>
                  </a:graphicData>
                </a:graphic>
              </wp:anchor>
            </w:drawing>
          </mc:Choice>
          <mc:Fallback>
            <w:pict>
              <v:group type="#_x0000_t1" id="Combination 58" o:spid="_x0000_s58" coordorigin="4235,7070" coordsize="992,834" style="position:absolute;&#10;margin-left:211.77501pt;&#10;margin-top:54.125977pt;&#10;width:49.6pt;&#10;height:41.749996pt;&#10;z-index:79;&#10;mso-position-horizontal:absolute;&#10;mso-position-horizontal-relative:page;&#10;mso-position-vertical:absolute;&#10;mso-wrap-distance-left:0.0pt;&#10;mso-wrap-distance-right:0.0pt;">
                <v:shape type="#_x0000_t0" id="曲线 59" o:spid="_x0000_s59" coordsize="991,834" path="m743,l743,208l,208l,626l743,626l743,834l991,417l743,l743,xe" style="position:absolute;&#10;left:4235;&#10;top:7070;&#10;width:991;&#10;height:834;" fillcolor="#1F487C" stroked="f" strokeweight="1.0pt">
                  <v:stroke color="#000000"/>
                </v:shape>
                <v:shape type="#_x0000_t0" id="曲线 60" o:spid="_x0000_s60" coordsize="991,834" path="m,208l743,208l743,l991,417l743,834l743,626l,626l,208l,208xe" style="position:absolute;&#10;left:4235;&#10;top:7070;&#10;width:991;&#10;height:834;" filled="f" stroked="t">
                  <v:stroke color="#000000"/>
                </v:shape>
                <w10:wrap type="topAndBottom"/>
              </v:group>
            </w:pict>
          </mc:Fallback>
        </mc:AlternateContent>
      </w:r>
      <w:r>
        <w:rPr>
          <w:rFonts w:ascii="Times New Roman" w:hAnsi="Times New Roman"/>
          <w:sz w:val="20"/>
        </w:rPr>
        <mc:AlternateContent>
          <mc:Choice Requires="wps">
            <w:drawing>
              <wp:anchor distT="0" distB="0" distL="0" distR="0" simplePos="0" relativeHeight="80" behindDoc="1" locked="0" layoutInCell="1" hidden="0" allowOverlap="1">
                <wp:simplePos x="0" y="0"/>
                <wp:positionH relativeFrom="page">
                  <wp:posOffset>3459797</wp:posOffset>
                </wp:positionH>
                <wp:positionV relativeFrom="paragraph">
                  <wp:posOffset>190829</wp:posOffset>
                </wp:positionV>
                <wp:extent cx="3951605" cy="1400175"/>
                <wp:effectExtent l="0" t="0" r="0" b="0"/>
                <wp:wrapTopAndBottom/>
                <wp:docPr id="61" name="Combination 61"/>
                <wp:cNvGraphicFramePr>
                  <a:graphicFrameLocks noChangeAspect="0"/>
                </wp:cNvGraphicFramePr>
                <a:graphic>
                  <a:graphicData uri="http://schemas.microsoft.com/office/word/2010/wordprocessingGroup">
                    <wpg:wgp>
                      <wpg:cNvPr id="62" name="Combination 62"/>
                      <wpg:cNvGrpSpPr/>
                      <wpg:grpSpPr>
                        <a:xfrm rot="0">
                          <a:off x="0" y="0"/>
                          <a:ext cx="3951605" cy="1400175"/>
                          <a:chOff x="0" y="0"/>
                          <a:chExt cx="3951605" cy="1400175"/>
                        </a:xfrm>
                        <a:prstGeom prst="rect"/>
                        <a:solidFill>
                          <a:srgbClr val="FFFFFF"/>
                        </a:solidFill>
                        <a:ln w="12700" cmpd="sng" cap="flat">
                          <a:solidFill>
                            <a:srgbClr val="000000"/>
                          </a:solidFill>
                          <a:prstDash val="solid"/>
                          <a:miter/>
                        </a:ln>
                      </wpg:grpSpPr>
                      <wps:wsp>
                        <wps:cNvPr id="63" name="曲线 63"/>
                        <wps:cNvSpPr/>
                        <wps:spPr>
                          <a:xfrm rot="0">
                            <a:off x="5079" y="5079"/>
                            <a:ext cx="3942080" cy="1390650"/>
                          </a:xfrm>
                          <a:custGeom>
                            <a:gdLst>
                              <a:gd name="T1" fmla="*/ 0 w 21600"/>
                              <a:gd name="T2" fmla="*/ 0 h 21600"/>
                              <a:gd name="T3" fmla="*/ 21600 w 21600"/>
                              <a:gd name="T4" fmla="*/ 21600 h 21600"/>
                            </a:gdLst>
                            <a:rect l="T1" t="T2" r="T3" b="T4"/>
                            <a:pathLst>
                              <a:path w="21600" h="21600">
                                <a:moveTo>
                                  <a:pt x="10799" y="0"/>
                                </a:moveTo>
                                <a:lnTo>
                                  <a:pt x="10420" y="6"/>
                                </a:lnTo>
                                <a:lnTo>
                                  <a:pt x="10045" y="25"/>
                                </a:lnTo>
                                <a:lnTo>
                                  <a:pt x="9672" y="58"/>
                                </a:lnTo>
                                <a:lnTo>
                                  <a:pt x="9303" y="102"/>
                                </a:lnTo>
                                <a:lnTo>
                                  <a:pt x="8939" y="159"/>
                                </a:lnTo>
                                <a:lnTo>
                                  <a:pt x="8578" y="228"/>
                                </a:lnTo>
                                <a:lnTo>
                                  <a:pt x="8222" y="309"/>
                                </a:lnTo>
                                <a:lnTo>
                                  <a:pt x="7870" y="401"/>
                                </a:lnTo>
                                <a:lnTo>
                                  <a:pt x="7523" y="505"/>
                                </a:lnTo>
                                <a:lnTo>
                                  <a:pt x="7181" y="620"/>
                                </a:lnTo>
                                <a:lnTo>
                                  <a:pt x="6845" y="746"/>
                                </a:lnTo>
                                <a:lnTo>
                                  <a:pt x="6513" y="883"/>
                                </a:lnTo>
                                <a:lnTo>
                                  <a:pt x="6188" y="1031"/>
                                </a:lnTo>
                                <a:lnTo>
                                  <a:pt x="5868" y="1189"/>
                                </a:lnTo>
                                <a:lnTo>
                                  <a:pt x="5554" y="1356"/>
                                </a:lnTo>
                                <a:lnTo>
                                  <a:pt x="5247" y="1534"/>
                                </a:lnTo>
                                <a:lnTo>
                                  <a:pt x="4946" y="1722"/>
                                </a:lnTo>
                                <a:lnTo>
                                  <a:pt x="4652" y="1919"/>
                                </a:lnTo>
                                <a:lnTo>
                                  <a:pt x="4364" y="2125"/>
                                </a:lnTo>
                                <a:lnTo>
                                  <a:pt x="4084" y="2340"/>
                                </a:lnTo>
                                <a:lnTo>
                                  <a:pt x="3811" y="2565"/>
                                </a:lnTo>
                                <a:lnTo>
                                  <a:pt x="3546" y="2798"/>
                                </a:lnTo>
                                <a:lnTo>
                                  <a:pt x="3289" y="3039"/>
                                </a:lnTo>
                                <a:lnTo>
                                  <a:pt x="3039" y="3288"/>
                                </a:lnTo>
                                <a:lnTo>
                                  <a:pt x="2798" y="3546"/>
                                </a:lnTo>
                                <a:lnTo>
                                  <a:pt x="2565" y="3811"/>
                                </a:lnTo>
                                <a:lnTo>
                                  <a:pt x="2341" y="4084"/>
                                </a:lnTo>
                                <a:lnTo>
                                  <a:pt x="2125" y="4364"/>
                                </a:lnTo>
                                <a:lnTo>
                                  <a:pt x="1919" y="4651"/>
                                </a:lnTo>
                                <a:lnTo>
                                  <a:pt x="1722" y="4946"/>
                                </a:lnTo>
                                <a:lnTo>
                                  <a:pt x="1534" y="5247"/>
                                </a:lnTo>
                                <a:lnTo>
                                  <a:pt x="1189" y="5868"/>
                                </a:lnTo>
                                <a:lnTo>
                                  <a:pt x="883" y="6513"/>
                                </a:lnTo>
                                <a:lnTo>
                                  <a:pt x="621" y="7181"/>
                                </a:lnTo>
                                <a:lnTo>
                                  <a:pt x="402" y="7870"/>
                                </a:lnTo>
                                <a:lnTo>
                                  <a:pt x="228" y="8578"/>
                                </a:lnTo>
                                <a:lnTo>
                                  <a:pt x="102" y="9303"/>
                                </a:lnTo>
                                <a:lnTo>
                                  <a:pt x="25" y="10044"/>
                                </a:lnTo>
                                <a:lnTo>
                                  <a:pt x="0" y="10799"/>
                                </a:lnTo>
                                <a:lnTo>
                                  <a:pt x="6" y="11179"/>
                                </a:lnTo>
                                <a:lnTo>
                                  <a:pt x="58" y="11927"/>
                                </a:lnTo>
                                <a:lnTo>
                                  <a:pt x="159" y="12660"/>
                                </a:lnTo>
                                <a:lnTo>
                                  <a:pt x="309" y="13377"/>
                                </a:lnTo>
                                <a:lnTo>
                                  <a:pt x="505" y="14076"/>
                                </a:lnTo>
                                <a:lnTo>
                                  <a:pt x="747" y="14755"/>
                                </a:lnTo>
                                <a:lnTo>
                                  <a:pt x="1031" y="15411"/>
                                </a:lnTo>
                                <a:lnTo>
                                  <a:pt x="1357" y="16045"/>
                                </a:lnTo>
                                <a:lnTo>
                                  <a:pt x="1722" y="16653"/>
                                </a:lnTo>
                                <a:lnTo>
                                  <a:pt x="1919" y="16948"/>
                                </a:lnTo>
                                <a:lnTo>
                                  <a:pt x="2125" y="17235"/>
                                </a:lnTo>
                                <a:lnTo>
                                  <a:pt x="2341" y="17515"/>
                                </a:lnTo>
                                <a:lnTo>
                                  <a:pt x="2565" y="17788"/>
                                </a:lnTo>
                                <a:lnTo>
                                  <a:pt x="2798" y="18053"/>
                                </a:lnTo>
                                <a:lnTo>
                                  <a:pt x="3039" y="18311"/>
                                </a:lnTo>
                                <a:lnTo>
                                  <a:pt x="3289" y="18560"/>
                                </a:lnTo>
                                <a:lnTo>
                                  <a:pt x="3546" y="18801"/>
                                </a:lnTo>
                                <a:lnTo>
                                  <a:pt x="3811" y="19034"/>
                                </a:lnTo>
                                <a:lnTo>
                                  <a:pt x="4084" y="19259"/>
                                </a:lnTo>
                                <a:lnTo>
                                  <a:pt x="4364" y="19474"/>
                                </a:lnTo>
                                <a:lnTo>
                                  <a:pt x="4652" y="19680"/>
                                </a:lnTo>
                                <a:lnTo>
                                  <a:pt x="4946" y="19877"/>
                                </a:lnTo>
                                <a:lnTo>
                                  <a:pt x="5247" y="20065"/>
                                </a:lnTo>
                                <a:lnTo>
                                  <a:pt x="5554" y="20243"/>
                                </a:lnTo>
                                <a:lnTo>
                                  <a:pt x="5868" y="20410"/>
                                </a:lnTo>
                                <a:lnTo>
                                  <a:pt x="6188" y="20568"/>
                                </a:lnTo>
                                <a:lnTo>
                                  <a:pt x="6513" y="20716"/>
                                </a:lnTo>
                                <a:lnTo>
                                  <a:pt x="6845" y="20853"/>
                                </a:lnTo>
                                <a:lnTo>
                                  <a:pt x="7181" y="20979"/>
                                </a:lnTo>
                                <a:lnTo>
                                  <a:pt x="7523" y="21094"/>
                                </a:lnTo>
                                <a:lnTo>
                                  <a:pt x="7870" y="21198"/>
                                </a:lnTo>
                                <a:lnTo>
                                  <a:pt x="8222" y="21290"/>
                                </a:lnTo>
                                <a:lnTo>
                                  <a:pt x="8578" y="21371"/>
                                </a:lnTo>
                                <a:lnTo>
                                  <a:pt x="8939" y="21440"/>
                                </a:lnTo>
                                <a:lnTo>
                                  <a:pt x="9303" y="21497"/>
                                </a:lnTo>
                                <a:lnTo>
                                  <a:pt x="9672" y="21541"/>
                                </a:lnTo>
                                <a:lnTo>
                                  <a:pt x="10045" y="21574"/>
                                </a:lnTo>
                                <a:lnTo>
                                  <a:pt x="10420" y="21593"/>
                                </a:lnTo>
                                <a:lnTo>
                                  <a:pt x="10799" y="21600"/>
                                </a:lnTo>
                                <a:lnTo>
                                  <a:pt x="11179" y="21593"/>
                                </a:lnTo>
                                <a:lnTo>
                                  <a:pt x="11554" y="21574"/>
                                </a:lnTo>
                                <a:lnTo>
                                  <a:pt x="11927" y="21541"/>
                                </a:lnTo>
                                <a:lnTo>
                                  <a:pt x="12296" y="21497"/>
                                </a:lnTo>
                                <a:lnTo>
                                  <a:pt x="12660" y="21440"/>
                                </a:lnTo>
                                <a:lnTo>
                                  <a:pt x="13021" y="21371"/>
                                </a:lnTo>
                                <a:lnTo>
                                  <a:pt x="13377" y="21290"/>
                                </a:lnTo>
                                <a:lnTo>
                                  <a:pt x="13729" y="21198"/>
                                </a:lnTo>
                                <a:lnTo>
                                  <a:pt x="14076" y="21094"/>
                                </a:lnTo>
                                <a:lnTo>
                                  <a:pt x="14418" y="20979"/>
                                </a:lnTo>
                                <a:lnTo>
                                  <a:pt x="14754" y="20853"/>
                                </a:lnTo>
                                <a:lnTo>
                                  <a:pt x="15086" y="20716"/>
                                </a:lnTo>
                                <a:lnTo>
                                  <a:pt x="15411" y="20568"/>
                                </a:lnTo>
                                <a:lnTo>
                                  <a:pt x="15731" y="20410"/>
                                </a:lnTo>
                                <a:lnTo>
                                  <a:pt x="16045" y="20243"/>
                                </a:lnTo>
                                <a:lnTo>
                                  <a:pt x="16352" y="20065"/>
                                </a:lnTo>
                                <a:lnTo>
                                  <a:pt x="16653" y="19877"/>
                                </a:lnTo>
                                <a:lnTo>
                                  <a:pt x="16947" y="19680"/>
                                </a:lnTo>
                                <a:lnTo>
                                  <a:pt x="17235" y="19474"/>
                                </a:lnTo>
                                <a:lnTo>
                                  <a:pt x="17515" y="19259"/>
                                </a:lnTo>
                                <a:lnTo>
                                  <a:pt x="17788" y="19034"/>
                                </a:lnTo>
                                <a:lnTo>
                                  <a:pt x="18053" y="18801"/>
                                </a:lnTo>
                                <a:lnTo>
                                  <a:pt x="18310" y="18560"/>
                                </a:lnTo>
                                <a:lnTo>
                                  <a:pt x="18560" y="18311"/>
                                </a:lnTo>
                                <a:lnTo>
                                  <a:pt x="18801" y="18053"/>
                                </a:lnTo>
                                <a:lnTo>
                                  <a:pt x="19034" y="17788"/>
                                </a:lnTo>
                                <a:lnTo>
                                  <a:pt x="19258" y="17515"/>
                                </a:lnTo>
                                <a:lnTo>
                                  <a:pt x="19474" y="17235"/>
                                </a:lnTo>
                                <a:lnTo>
                                  <a:pt x="19680" y="16948"/>
                                </a:lnTo>
                                <a:lnTo>
                                  <a:pt x="19877" y="16653"/>
                                </a:lnTo>
                                <a:lnTo>
                                  <a:pt x="20065" y="16352"/>
                                </a:lnTo>
                                <a:lnTo>
                                  <a:pt x="20410" y="15731"/>
                                </a:lnTo>
                                <a:lnTo>
                                  <a:pt x="20716" y="15086"/>
                                </a:lnTo>
                                <a:lnTo>
                                  <a:pt x="20978" y="14418"/>
                                </a:lnTo>
                                <a:lnTo>
                                  <a:pt x="21197" y="13729"/>
                                </a:lnTo>
                                <a:lnTo>
                                  <a:pt x="21371" y="13021"/>
                                </a:lnTo>
                                <a:lnTo>
                                  <a:pt x="21497" y="12296"/>
                                </a:lnTo>
                                <a:lnTo>
                                  <a:pt x="21574" y="11555"/>
                                </a:lnTo>
                                <a:lnTo>
                                  <a:pt x="21599" y="10799"/>
                                </a:lnTo>
                                <a:lnTo>
                                  <a:pt x="21593" y="10420"/>
                                </a:lnTo>
                                <a:lnTo>
                                  <a:pt x="21541" y="9672"/>
                                </a:lnTo>
                                <a:lnTo>
                                  <a:pt x="21440" y="8939"/>
                                </a:lnTo>
                                <a:lnTo>
                                  <a:pt x="21290" y="8222"/>
                                </a:lnTo>
                                <a:lnTo>
                                  <a:pt x="21094" y="7523"/>
                                </a:lnTo>
                                <a:lnTo>
                                  <a:pt x="20852" y="6844"/>
                                </a:lnTo>
                                <a:lnTo>
                                  <a:pt x="20568" y="6187"/>
                                </a:lnTo>
                                <a:lnTo>
                                  <a:pt x="20242" y="5554"/>
                                </a:lnTo>
                                <a:lnTo>
                                  <a:pt x="19877" y="4946"/>
                                </a:lnTo>
                                <a:lnTo>
                                  <a:pt x="19680" y="4651"/>
                                </a:lnTo>
                                <a:lnTo>
                                  <a:pt x="19474" y="4364"/>
                                </a:lnTo>
                                <a:lnTo>
                                  <a:pt x="19258" y="4084"/>
                                </a:lnTo>
                                <a:lnTo>
                                  <a:pt x="19034" y="3811"/>
                                </a:lnTo>
                                <a:lnTo>
                                  <a:pt x="18801" y="3546"/>
                                </a:lnTo>
                                <a:lnTo>
                                  <a:pt x="18560" y="3288"/>
                                </a:lnTo>
                                <a:lnTo>
                                  <a:pt x="18310" y="3039"/>
                                </a:lnTo>
                                <a:lnTo>
                                  <a:pt x="18053" y="2798"/>
                                </a:lnTo>
                                <a:lnTo>
                                  <a:pt x="17788" y="2565"/>
                                </a:lnTo>
                                <a:lnTo>
                                  <a:pt x="17515" y="2340"/>
                                </a:lnTo>
                                <a:lnTo>
                                  <a:pt x="17235" y="2125"/>
                                </a:lnTo>
                                <a:lnTo>
                                  <a:pt x="16947" y="1919"/>
                                </a:lnTo>
                                <a:lnTo>
                                  <a:pt x="16653" y="1722"/>
                                </a:lnTo>
                                <a:lnTo>
                                  <a:pt x="16352" y="1534"/>
                                </a:lnTo>
                                <a:lnTo>
                                  <a:pt x="16045" y="1356"/>
                                </a:lnTo>
                                <a:lnTo>
                                  <a:pt x="15731" y="1189"/>
                                </a:lnTo>
                                <a:lnTo>
                                  <a:pt x="15411" y="1031"/>
                                </a:lnTo>
                                <a:lnTo>
                                  <a:pt x="15086" y="883"/>
                                </a:lnTo>
                                <a:lnTo>
                                  <a:pt x="14754" y="746"/>
                                </a:lnTo>
                                <a:lnTo>
                                  <a:pt x="14418" y="620"/>
                                </a:lnTo>
                                <a:lnTo>
                                  <a:pt x="14076" y="505"/>
                                </a:lnTo>
                                <a:lnTo>
                                  <a:pt x="13729" y="401"/>
                                </a:lnTo>
                                <a:lnTo>
                                  <a:pt x="13377" y="309"/>
                                </a:lnTo>
                                <a:lnTo>
                                  <a:pt x="13021" y="228"/>
                                </a:lnTo>
                                <a:lnTo>
                                  <a:pt x="12660" y="159"/>
                                </a:lnTo>
                                <a:lnTo>
                                  <a:pt x="12296" y="102"/>
                                </a:lnTo>
                                <a:lnTo>
                                  <a:pt x="11927" y="58"/>
                                </a:lnTo>
                                <a:lnTo>
                                  <a:pt x="11554" y="25"/>
                                </a:lnTo>
                                <a:lnTo>
                                  <a:pt x="11179" y="6"/>
                                </a:lnTo>
                                <a:lnTo>
                                  <a:pt x="10799" y="0"/>
                                </a:lnTo>
                                <a:close/>
                              </a:path>
                            </a:pathLst>
                          </a:custGeom>
                          <a:solidFill>
                            <a:srgbClr val="D99593"/>
                          </a:solidFill>
                          <a:ln w="12700" cmpd="sng" cap="flat">
                            <a:noFill/>
                            <a:prstDash val="solid"/>
                            <a:miter/>
                          </a:ln>
                        </wps:spPr>
                        <wps:bodyPr vert="horz" wrap="square" lIns="91440" tIns="45720" rIns="91440" bIns="45720" anchor="t" anchorCtr="0" upright="1">
                          <a:noAutofit/>
                        </wps:bodyPr>
                      </wps:wsp>
                      <wps:wsp>
                        <wps:cNvPr id="64" name="曲线 64"/>
                        <wps:cNvSpPr/>
                        <wps:spPr>
                          <a:xfrm rot="0">
                            <a:off x="5079" y="5079"/>
                            <a:ext cx="3942080" cy="1390650"/>
                          </a:xfrm>
                          <a:custGeom>
                            <a:gdLst>
                              <a:gd name="T1" fmla="*/ 0 w 21600"/>
                              <a:gd name="T2" fmla="*/ 0 h 21600"/>
                              <a:gd name="T3" fmla="*/ 21600 w 21600"/>
                              <a:gd name="T4" fmla="*/ 21600 h 21600"/>
                            </a:gdLst>
                            <a:rect l="T1" t="T2" r="T3" b="T4"/>
                            <a:pathLst>
                              <a:path w="21600" h="21600">
                                <a:moveTo>
                                  <a:pt x="0" y="10799"/>
                                </a:moveTo>
                                <a:lnTo>
                                  <a:pt x="25" y="10044"/>
                                </a:lnTo>
                                <a:lnTo>
                                  <a:pt x="102" y="9303"/>
                                </a:lnTo>
                                <a:lnTo>
                                  <a:pt x="228" y="8578"/>
                                </a:lnTo>
                                <a:lnTo>
                                  <a:pt x="402" y="7870"/>
                                </a:lnTo>
                                <a:lnTo>
                                  <a:pt x="621" y="7181"/>
                                </a:lnTo>
                                <a:lnTo>
                                  <a:pt x="883" y="6513"/>
                                </a:lnTo>
                                <a:lnTo>
                                  <a:pt x="1189" y="5868"/>
                                </a:lnTo>
                                <a:lnTo>
                                  <a:pt x="1534" y="5247"/>
                                </a:lnTo>
                                <a:lnTo>
                                  <a:pt x="1722" y="4946"/>
                                </a:lnTo>
                                <a:lnTo>
                                  <a:pt x="1919" y="4651"/>
                                </a:lnTo>
                                <a:lnTo>
                                  <a:pt x="2125" y="4364"/>
                                </a:lnTo>
                                <a:lnTo>
                                  <a:pt x="2341" y="4084"/>
                                </a:lnTo>
                                <a:lnTo>
                                  <a:pt x="2565" y="3811"/>
                                </a:lnTo>
                                <a:lnTo>
                                  <a:pt x="2798" y="3546"/>
                                </a:lnTo>
                                <a:lnTo>
                                  <a:pt x="3039" y="3288"/>
                                </a:lnTo>
                                <a:lnTo>
                                  <a:pt x="3289" y="3039"/>
                                </a:lnTo>
                                <a:lnTo>
                                  <a:pt x="3546" y="2798"/>
                                </a:lnTo>
                                <a:lnTo>
                                  <a:pt x="3811" y="2565"/>
                                </a:lnTo>
                                <a:lnTo>
                                  <a:pt x="4084" y="2340"/>
                                </a:lnTo>
                                <a:lnTo>
                                  <a:pt x="4364" y="2125"/>
                                </a:lnTo>
                                <a:lnTo>
                                  <a:pt x="4652" y="1919"/>
                                </a:lnTo>
                                <a:lnTo>
                                  <a:pt x="4946" y="1722"/>
                                </a:lnTo>
                                <a:lnTo>
                                  <a:pt x="5247" y="1534"/>
                                </a:lnTo>
                                <a:lnTo>
                                  <a:pt x="5554" y="1356"/>
                                </a:lnTo>
                                <a:lnTo>
                                  <a:pt x="5868" y="1189"/>
                                </a:lnTo>
                                <a:lnTo>
                                  <a:pt x="6188" y="1031"/>
                                </a:lnTo>
                                <a:lnTo>
                                  <a:pt x="6513" y="883"/>
                                </a:lnTo>
                                <a:lnTo>
                                  <a:pt x="6845" y="746"/>
                                </a:lnTo>
                                <a:lnTo>
                                  <a:pt x="7181" y="620"/>
                                </a:lnTo>
                                <a:lnTo>
                                  <a:pt x="7523" y="505"/>
                                </a:lnTo>
                                <a:lnTo>
                                  <a:pt x="7870" y="401"/>
                                </a:lnTo>
                                <a:lnTo>
                                  <a:pt x="8222" y="309"/>
                                </a:lnTo>
                                <a:lnTo>
                                  <a:pt x="8578" y="228"/>
                                </a:lnTo>
                                <a:lnTo>
                                  <a:pt x="8939" y="159"/>
                                </a:lnTo>
                                <a:lnTo>
                                  <a:pt x="9303" y="102"/>
                                </a:lnTo>
                                <a:lnTo>
                                  <a:pt x="9672" y="58"/>
                                </a:lnTo>
                                <a:lnTo>
                                  <a:pt x="10045" y="25"/>
                                </a:lnTo>
                                <a:lnTo>
                                  <a:pt x="10420" y="6"/>
                                </a:lnTo>
                                <a:lnTo>
                                  <a:pt x="10799" y="0"/>
                                </a:lnTo>
                                <a:lnTo>
                                  <a:pt x="11179" y="6"/>
                                </a:lnTo>
                                <a:lnTo>
                                  <a:pt x="11554" y="25"/>
                                </a:lnTo>
                                <a:lnTo>
                                  <a:pt x="11927" y="58"/>
                                </a:lnTo>
                                <a:lnTo>
                                  <a:pt x="12296" y="102"/>
                                </a:lnTo>
                                <a:lnTo>
                                  <a:pt x="12660" y="159"/>
                                </a:lnTo>
                                <a:lnTo>
                                  <a:pt x="13021" y="228"/>
                                </a:lnTo>
                                <a:lnTo>
                                  <a:pt x="13377" y="309"/>
                                </a:lnTo>
                                <a:lnTo>
                                  <a:pt x="13729" y="401"/>
                                </a:lnTo>
                                <a:lnTo>
                                  <a:pt x="14076" y="505"/>
                                </a:lnTo>
                                <a:lnTo>
                                  <a:pt x="14418" y="620"/>
                                </a:lnTo>
                                <a:lnTo>
                                  <a:pt x="14754" y="746"/>
                                </a:lnTo>
                                <a:lnTo>
                                  <a:pt x="15086" y="883"/>
                                </a:lnTo>
                                <a:lnTo>
                                  <a:pt x="15411" y="1031"/>
                                </a:lnTo>
                                <a:lnTo>
                                  <a:pt x="15731" y="1189"/>
                                </a:lnTo>
                                <a:lnTo>
                                  <a:pt x="16045" y="1356"/>
                                </a:lnTo>
                                <a:lnTo>
                                  <a:pt x="16352" y="1534"/>
                                </a:lnTo>
                                <a:lnTo>
                                  <a:pt x="16653" y="1722"/>
                                </a:lnTo>
                                <a:lnTo>
                                  <a:pt x="16947" y="1919"/>
                                </a:lnTo>
                                <a:lnTo>
                                  <a:pt x="17235" y="2125"/>
                                </a:lnTo>
                                <a:lnTo>
                                  <a:pt x="17515" y="2340"/>
                                </a:lnTo>
                                <a:lnTo>
                                  <a:pt x="17788" y="2565"/>
                                </a:lnTo>
                                <a:lnTo>
                                  <a:pt x="18053" y="2798"/>
                                </a:lnTo>
                                <a:lnTo>
                                  <a:pt x="18310" y="3039"/>
                                </a:lnTo>
                                <a:lnTo>
                                  <a:pt x="18560" y="3288"/>
                                </a:lnTo>
                                <a:lnTo>
                                  <a:pt x="18801" y="3546"/>
                                </a:lnTo>
                                <a:lnTo>
                                  <a:pt x="19034" y="3811"/>
                                </a:lnTo>
                                <a:lnTo>
                                  <a:pt x="19258" y="4084"/>
                                </a:lnTo>
                                <a:lnTo>
                                  <a:pt x="19474" y="4364"/>
                                </a:lnTo>
                                <a:lnTo>
                                  <a:pt x="19680" y="4651"/>
                                </a:lnTo>
                                <a:lnTo>
                                  <a:pt x="19877" y="4946"/>
                                </a:lnTo>
                                <a:lnTo>
                                  <a:pt x="20065" y="5247"/>
                                </a:lnTo>
                                <a:lnTo>
                                  <a:pt x="20410" y="5868"/>
                                </a:lnTo>
                                <a:lnTo>
                                  <a:pt x="20716" y="6513"/>
                                </a:lnTo>
                                <a:lnTo>
                                  <a:pt x="20978" y="7181"/>
                                </a:lnTo>
                                <a:lnTo>
                                  <a:pt x="21197" y="7870"/>
                                </a:lnTo>
                                <a:lnTo>
                                  <a:pt x="21371" y="8578"/>
                                </a:lnTo>
                                <a:lnTo>
                                  <a:pt x="21497" y="9303"/>
                                </a:lnTo>
                                <a:lnTo>
                                  <a:pt x="21574" y="10044"/>
                                </a:lnTo>
                                <a:lnTo>
                                  <a:pt x="21599" y="10799"/>
                                </a:lnTo>
                                <a:lnTo>
                                  <a:pt x="21593" y="11179"/>
                                </a:lnTo>
                                <a:lnTo>
                                  <a:pt x="21541" y="11927"/>
                                </a:lnTo>
                                <a:lnTo>
                                  <a:pt x="21440" y="12660"/>
                                </a:lnTo>
                                <a:lnTo>
                                  <a:pt x="21290" y="13377"/>
                                </a:lnTo>
                                <a:lnTo>
                                  <a:pt x="21094" y="14076"/>
                                </a:lnTo>
                                <a:lnTo>
                                  <a:pt x="20852" y="14755"/>
                                </a:lnTo>
                                <a:lnTo>
                                  <a:pt x="20568" y="15411"/>
                                </a:lnTo>
                                <a:lnTo>
                                  <a:pt x="20242" y="16045"/>
                                </a:lnTo>
                                <a:lnTo>
                                  <a:pt x="19877" y="16653"/>
                                </a:lnTo>
                                <a:lnTo>
                                  <a:pt x="19680" y="16948"/>
                                </a:lnTo>
                                <a:lnTo>
                                  <a:pt x="19474" y="17235"/>
                                </a:lnTo>
                                <a:lnTo>
                                  <a:pt x="19258" y="17515"/>
                                </a:lnTo>
                                <a:lnTo>
                                  <a:pt x="19034" y="17788"/>
                                </a:lnTo>
                                <a:lnTo>
                                  <a:pt x="18801" y="18053"/>
                                </a:lnTo>
                                <a:lnTo>
                                  <a:pt x="18560" y="18311"/>
                                </a:lnTo>
                                <a:lnTo>
                                  <a:pt x="18310" y="18560"/>
                                </a:lnTo>
                                <a:lnTo>
                                  <a:pt x="18053" y="18801"/>
                                </a:lnTo>
                                <a:lnTo>
                                  <a:pt x="17788" y="19034"/>
                                </a:lnTo>
                                <a:lnTo>
                                  <a:pt x="17515" y="19259"/>
                                </a:lnTo>
                                <a:lnTo>
                                  <a:pt x="17235" y="19474"/>
                                </a:lnTo>
                                <a:lnTo>
                                  <a:pt x="16947" y="19680"/>
                                </a:lnTo>
                                <a:lnTo>
                                  <a:pt x="16653" y="19877"/>
                                </a:lnTo>
                                <a:lnTo>
                                  <a:pt x="16352" y="20065"/>
                                </a:lnTo>
                                <a:lnTo>
                                  <a:pt x="16045" y="20243"/>
                                </a:lnTo>
                                <a:lnTo>
                                  <a:pt x="15731" y="20410"/>
                                </a:lnTo>
                                <a:lnTo>
                                  <a:pt x="15411" y="20568"/>
                                </a:lnTo>
                                <a:lnTo>
                                  <a:pt x="15086" y="20716"/>
                                </a:lnTo>
                                <a:lnTo>
                                  <a:pt x="14754" y="20853"/>
                                </a:lnTo>
                                <a:lnTo>
                                  <a:pt x="14418" y="20979"/>
                                </a:lnTo>
                                <a:lnTo>
                                  <a:pt x="14076" y="21094"/>
                                </a:lnTo>
                                <a:lnTo>
                                  <a:pt x="13729" y="21198"/>
                                </a:lnTo>
                                <a:lnTo>
                                  <a:pt x="13377" y="21290"/>
                                </a:lnTo>
                                <a:lnTo>
                                  <a:pt x="13021" y="21371"/>
                                </a:lnTo>
                                <a:lnTo>
                                  <a:pt x="12660" y="21440"/>
                                </a:lnTo>
                                <a:lnTo>
                                  <a:pt x="12296" y="21497"/>
                                </a:lnTo>
                                <a:lnTo>
                                  <a:pt x="11927" y="21541"/>
                                </a:lnTo>
                                <a:lnTo>
                                  <a:pt x="11554" y="21574"/>
                                </a:lnTo>
                                <a:lnTo>
                                  <a:pt x="11179" y="21593"/>
                                </a:lnTo>
                                <a:lnTo>
                                  <a:pt x="10799" y="21600"/>
                                </a:lnTo>
                                <a:lnTo>
                                  <a:pt x="10420" y="21593"/>
                                </a:lnTo>
                                <a:lnTo>
                                  <a:pt x="10045" y="21574"/>
                                </a:lnTo>
                                <a:lnTo>
                                  <a:pt x="9672" y="21541"/>
                                </a:lnTo>
                                <a:lnTo>
                                  <a:pt x="9303" y="21497"/>
                                </a:lnTo>
                                <a:lnTo>
                                  <a:pt x="8939" y="21440"/>
                                </a:lnTo>
                                <a:lnTo>
                                  <a:pt x="8578" y="21371"/>
                                </a:lnTo>
                                <a:lnTo>
                                  <a:pt x="8222" y="21290"/>
                                </a:lnTo>
                                <a:lnTo>
                                  <a:pt x="7870" y="21198"/>
                                </a:lnTo>
                                <a:lnTo>
                                  <a:pt x="7523" y="21094"/>
                                </a:lnTo>
                                <a:lnTo>
                                  <a:pt x="7181" y="20979"/>
                                </a:lnTo>
                                <a:lnTo>
                                  <a:pt x="6845" y="20853"/>
                                </a:lnTo>
                                <a:lnTo>
                                  <a:pt x="6513" y="20716"/>
                                </a:lnTo>
                                <a:lnTo>
                                  <a:pt x="6188" y="20568"/>
                                </a:lnTo>
                                <a:lnTo>
                                  <a:pt x="5868" y="20410"/>
                                </a:lnTo>
                                <a:lnTo>
                                  <a:pt x="5554" y="20243"/>
                                </a:lnTo>
                                <a:lnTo>
                                  <a:pt x="5247" y="20065"/>
                                </a:lnTo>
                                <a:lnTo>
                                  <a:pt x="4946" y="19877"/>
                                </a:lnTo>
                                <a:lnTo>
                                  <a:pt x="4652" y="19680"/>
                                </a:lnTo>
                                <a:lnTo>
                                  <a:pt x="4364" y="19474"/>
                                </a:lnTo>
                                <a:lnTo>
                                  <a:pt x="4084" y="19259"/>
                                </a:lnTo>
                                <a:lnTo>
                                  <a:pt x="3811" y="19034"/>
                                </a:lnTo>
                                <a:lnTo>
                                  <a:pt x="3546" y="18801"/>
                                </a:lnTo>
                                <a:lnTo>
                                  <a:pt x="3289" y="18560"/>
                                </a:lnTo>
                                <a:lnTo>
                                  <a:pt x="3039" y="18311"/>
                                </a:lnTo>
                                <a:lnTo>
                                  <a:pt x="2798" y="18053"/>
                                </a:lnTo>
                                <a:lnTo>
                                  <a:pt x="2565" y="17788"/>
                                </a:lnTo>
                                <a:lnTo>
                                  <a:pt x="2341" y="17515"/>
                                </a:lnTo>
                                <a:lnTo>
                                  <a:pt x="2125" y="17235"/>
                                </a:lnTo>
                                <a:lnTo>
                                  <a:pt x="1919" y="16948"/>
                                </a:lnTo>
                                <a:lnTo>
                                  <a:pt x="1722" y="16653"/>
                                </a:lnTo>
                                <a:lnTo>
                                  <a:pt x="1534" y="16352"/>
                                </a:lnTo>
                                <a:lnTo>
                                  <a:pt x="1189" y="15731"/>
                                </a:lnTo>
                                <a:lnTo>
                                  <a:pt x="883" y="15086"/>
                                </a:lnTo>
                                <a:lnTo>
                                  <a:pt x="621" y="14418"/>
                                </a:lnTo>
                                <a:lnTo>
                                  <a:pt x="402" y="13729"/>
                                </a:lnTo>
                                <a:lnTo>
                                  <a:pt x="228" y="13021"/>
                                </a:lnTo>
                                <a:lnTo>
                                  <a:pt x="102" y="12296"/>
                                </a:lnTo>
                                <a:lnTo>
                                  <a:pt x="25" y="11555"/>
                                </a:lnTo>
                                <a:lnTo>
                                  <a:pt x="0" y="10799"/>
                                </a:lnTo>
                                <a:close/>
                              </a:path>
                            </a:pathLst>
                          </a:custGeom>
                          <a:noFill/>
                          <a:ln w="9525" cmpd="sng" cap="flat">
                            <a:solidFill>
                              <a:srgbClr val="000000"/>
                            </a:solidFill>
                            <a:prstDash val="solid"/>
                            <a:round/>
                          </a:ln>
                        </wps:spPr>
                        <wps:bodyPr vert="horz" wrap="square" lIns="91440" tIns="45720" rIns="91440" bIns="45720" anchor="t" anchorCtr="0" upright="1">
                          <a:noAutofit/>
                        </wps:bodyPr>
                      </wps:wsp>
                      <wps:wsp>
                        <wps:cNvPr id="65" name="Text box 65"/>
                        <wps:cNvSpPr/>
                        <wps:spPr>
                          <a:xfrm rot="0">
                            <a:off x="0" y="0"/>
                            <a:ext cx="3951605" cy="1400175"/>
                          </a:xfrm>
                          <a:prstGeom prst="rect"/>
                          <a:noFill/>
                          <a:ln w="12700" cmpd="sng" cap="flat">
                            <a:noFill/>
                            <a:prstDash val="solid"/>
                            <a:miter/>
                          </a:ln>
                        </wps:spPr>
                        <wps:txbx id="66">
                          <w:txbxContent>
                            <w:p>
                              <w:pPr>
                                <w:spacing w:before="0" w:line="240" w:lineRule="auto"/>
                                <w:rPr>
                                  <w:rFonts w:ascii="Times New Roman" w:hAnsi="Times New Roman"/>
                                  <w:sz w:val="16"/>
                                </w:rPr>
                              </w:pPr>
                            </w:p>
                            <w:p>
                              <w:pPr>
                                <w:spacing w:before="0" w:line="240" w:lineRule="auto"/>
                                <w:rPr>
                                  <w:rFonts w:ascii="Times New Roman" w:hAnsi="Times New Roman"/>
                                  <w:sz w:val="16"/>
                                </w:rPr>
                              </w:pPr>
                            </w:p>
                            <w:p>
                              <w:pPr>
                                <w:spacing w:before="0" w:line="240" w:lineRule="auto"/>
                                <w:rPr>
                                  <w:rFonts w:ascii="Times New Roman" w:hAnsi="Times New Roman"/>
                                  <w:sz w:val="16"/>
                                </w:rPr>
                              </w:pPr>
                            </w:p>
                            <w:p>
                              <w:pPr>
                                <w:spacing w:before="98" w:line="240" w:lineRule="auto"/>
                                <w:rPr>
                                  <w:rFonts w:ascii="Times New Roman" w:hAnsi="Times New Roman"/>
                                  <w:sz w:val="16"/>
                                </w:rPr>
                              </w:pPr>
                            </w:p>
                            <w:p>
                              <w:pPr>
                                <w:spacing w:before="1" w:line="271" w:lineRule="auto"/>
                                <w:ind w:left="1073" w:right="1152" w:firstLine="35"/>
                                <w:jc w:val="left"/>
                                <w:rPr>
                                  <w:sz w:val="16"/>
                                </w:rPr>
                              </w:pPr>
                              <w:r>
                                <w:rPr>
                                  <w:sz w:val="16"/>
                                </w:rPr>
                                <w:t>Tobethebestnewgenerationinstitutionprovidingallroundgrowth and development to capture the path of success.</w:t>
                              </w:r>
                            </w:p>
                          </w:txbxContent>
                        </wps:txbx>
                        <wps:bodyPr vert="horz" wrap="square" lIns="0" tIns="0" rIns="0" bIns="0" anchor="t" anchorCtr="0" upright="1">
                          <a:noAutofit/>
                        </wps:bodyPr>
                      </wps:wsp>
                      <wps:bodyPr vert="horz" wrap="square" lIns="91440" tIns="45720" rIns="91440" bIns="45720" anchor="t" anchorCtr="0" upright="1">
                        <a:noAutofit/>
                      </wps:bodyPr>
                    </wpg:wgp>
                  </a:graphicData>
                </a:graphic>
              </wp:anchor>
            </w:drawing>
          </mc:Choice>
          <mc:Fallback>
            <w:pict>
              <v:group type="#_x0000_t1" id="Combination 67" o:spid="_x0000_s67" coordorigin="5448,6288" coordsize="6223,2205" style="position:absolute;&#10;margin-left:272.42502pt;&#10;margin-top:15.025977pt;&#10;width:311.15pt;&#10;height:110.25pt;&#10;z-index:80;&#10;mso-position-horizontal:absolute;&#10;mso-position-horizontal-relative:page;&#10;mso-position-vertical:absolute;&#10;mso-wrap-distance-left:0.0pt;&#10;mso-wrap-distance-right:0.0pt;">
                <v:shape type="#_x0000_t0" id="曲线 68" o:spid="_x0000_s68" coordsize="6208,2190" path="m3103,l2995,0l2887,2l2779,5l2674,10l2569,16l2465,23l2363,31l2262,40l2162,51l2064,62l1967,75l1872,89l1778,104l1686,120l1596,137l1508,155l1421,174l1337,194l1254,215l1173,237l1095,260l1019,283l945,308l873,333l804,359l737,386l672,414l610,442l551,471l495,501l441,531l341,594l254,660l178,728l115,797l65,869l29,943l7,1018l,1094l1,1133l16,1209l45,1283l88,1356l145,1427l214,1495l296,1562l390,1626l495,1688l551,1718l610,1747l672,1775l737,1803l804,1830l873,1856l945,1881l1019,1906l1095,1929l1173,1952l1254,1974l1337,1995l1421,2015l1508,2034l1596,2052l1686,2069l1778,2085l1872,2100l1967,2114l2064,2127l2162,2138l2262,2149l2363,2158l2465,2166l2569,2173l2674,2179l2779,2184l2887,2187l2995,2189l3103,2190l3212,2189l3320,2187l3428,2184l3533,2179l3638,2173l3742,2166l3844,2158l3945,2149l4045,2138l4143,2127l4240,2114l4335,2100l4429,2085l4521,2069l4611,2052l4699,2034l4786,2015l4870,1995l4953,1974l5034,1952l5112,1929l5188,1906l5262,1881l5334,1856l5403,1830l5470,1803l5535,1775l5597,1747l5656,1718l5712,1688l5766,1658l5866,1595l5953,1529l6029,1461l6092,1392l6142,1320l6178,1246l6200,1171l6208,1094l6206,1056l6191,980l6162,906l6119,833l6062,762l5993,694l5911,627l5817,563l5712,501l5656,471l5597,442l5535,414l5470,386l5403,359l5334,333l5262,308l5188,283l5112,260l5034,237l4953,215l4870,194l4786,174l4699,155l4611,137l4521,120l4429,104l4335,89l4240,75l4143,62l4045,51l3945,40l3844,31l3742,23l3638,16l3533,10l3428,5l3320,2l3212,0l3103,l3103,xe" style="position:absolute;&#10;left:5456;&#10;top:6296;&#10;width:6208;&#10;height:2190;" fillcolor="#D99593" stroked="f" strokeweight="1.0pt">
                  <v:stroke color="#000000"/>
                </v:shape>
                <v:shape type="#_x0000_t0" id="曲线 69" o:spid="_x0000_s69" coordsize="6208,2190" path="m,1094l7,1018l29,943l65,869l115,797l178,728l254,660l341,594l441,531l495,501l551,471l610,442l672,414l737,386l804,359l873,333l945,308l1019,283l1095,260l1173,237l1254,215l1337,194l1421,174l1508,155l1596,137l1686,120l1778,104l1872,89l1967,75l2064,62l2162,51l2262,40l2363,31l2465,23l2569,16l2674,10l2779,5l2887,2l2995,0l3103,l3212,0l3320,2l3428,5l3533,10l3638,16l3742,23l3844,31l3945,40l4045,51l4143,62l4240,75l4335,89l4429,104l4521,120l4611,137l4699,155l4786,174l4870,194l4953,215l5034,237l5112,260l5188,283l5262,308l5334,333l5403,359l5470,386l5535,414l5597,442l5656,471l5712,501l5766,531l5866,594l5953,660l6029,728l6092,797l6142,869l6178,943l6200,1018l6208,1094l6206,1133l6191,1209l6162,1283l6119,1356l6062,1427l5993,1495l5911,1562l5817,1626l5712,1688l5656,1718l5597,1747l5535,1775l5470,1803l5403,1830l5334,1856l5262,1881l5188,1906l5112,1929l5034,1952l4953,1974l4870,1995l4786,2015l4699,2034l4611,2052l4521,2069l4429,2085l4335,2100l4240,2114l4143,2127l4045,2138l3945,2149l3844,2158l3742,2166l3638,2173l3533,2179l3428,2184l3320,2187l3212,2189l3103,2190l2995,2189l2887,2187l2779,2184l2674,2179l2569,2173l2465,2166l2363,2158l2262,2149l2162,2138l2064,2127l1967,2114l1872,2100l1778,2085l1686,2069l1596,2052l1508,2034l1421,2015l1337,1995l1254,1974l1173,1952l1095,1929l1019,1906l945,1881l873,1856l804,1830l737,1803l672,1775l610,1747l551,1718l495,1688l441,1658l341,1595l254,1529l178,1461l115,1392l65,1320l29,1246l7,1171l,1094l,1094xe" style="position:absolute;&#10;left:5456;&#10;top:6296;&#10;width:6208;&#10;height:2190;" filled="f" stroked="t">
                  <v:stroke color="#000000"/>
                </v:shape>
                <v:shape type="#_x0000_t202" id="Text box 70" o:spid="_x0000_s70" style="position:absolute;&#10;left:5448;&#10;top:6288;&#10;width:6223;&#10;height:2204;&#10;mso-wrap-style:square;" filled="f" stroked="f" strokeweight="1.0pt">
                  <v:textbox id="854" inset="0mm,0mm,0mm,0mm" o:insetmode="custom" style="layout-flow:horizontal;&#10;v-text-anchor:top;">
                    <w:txbxContent>
                      <w:p>
                        <w:pPr>
                          <w:spacing w:before="0" w:line="240" w:lineRule="auto"/>
                          <w:rPr>
                            <w:rFonts w:ascii="Times New Roman" w:hAnsi="Times New Roman"/>
                            <w:sz w:val="16"/>
                          </w:rPr>
                        </w:pPr>
                      </w:p>
                      <w:p>
                        <w:pPr>
                          <w:spacing w:before="0" w:line="240" w:lineRule="auto"/>
                          <w:rPr>
                            <w:rFonts w:ascii="Times New Roman" w:hAnsi="Times New Roman"/>
                            <w:sz w:val="16"/>
                          </w:rPr>
                        </w:pPr>
                      </w:p>
                      <w:p>
                        <w:pPr>
                          <w:spacing w:before="0" w:line="240" w:lineRule="auto"/>
                          <w:rPr>
                            <w:rFonts w:ascii="Times New Roman" w:hAnsi="Times New Roman"/>
                            <w:sz w:val="16"/>
                          </w:rPr>
                        </w:pPr>
                      </w:p>
                      <w:p>
                        <w:pPr>
                          <w:spacing w:before="98" w:line="240" w:lineRule="auto"/>
                          <w:rPr>
                            <w:rFonts w:ascii="Times New Roman" w:hAnsi="Times New Roman"/>
                            <w:sz w:val="16"/>
                          </w:rPr>
                        </w:pPr>
                      </w:p>
                      <w:p>
                        <w:pPr>
                          <w:spacing w:before="1" w:line="271" w:lineRule="auto"/>
                          <w:ind w:left="1073" w:right="1152" w:firstLine="35"/>
                          <w:jc w:val="left"/>
                          <w:rPr>
                            <w:sz w:val="16"/>
                          </w:rPr>
                        </w:pPr>
                        <w:r>
                          <w:rPr>
                            <w:sz w:val="16"/>
                          </w:rPr>
                          <w:t>Tobethebestnewgenerationinstitutionprovidingallroundgrowth and development to capture the path of success.</w:t>
                        </w:r>
                      </w:p>
                    </w:txbxContent>
                  </v:textbox>
                  <v:stroke color="#000000"/>
                </v:shape>
                <w10:wrap type="topAndBottom"/>
              </v:group>
            </w:pict>
          </mc:Fallback>
        </mc:AlternateContent>
      </w:r>
      <w:r>
        <w:rPr>
          <w:rFonts w:ascii="Times New Roman" w:hAnsi="Times New Roman"/>
          <w:sz w:val="20"/>
        </w:rPr>
        <mc:AlternateContent>
          <mc:Choice Requires="wps">
            <w:drawing>
              <wp:anchor distT="0" distB="0" distL="0" distR="0" simplePos="0" relativeHeight="81" behindDoc="1" locked="0" layoutInCell="1" hidden="0" allowOverlap="1">
                <wp:simplePos x="0" y="0"/>
                <wp:positionH relativeFrom="page">
                  <wp:posOffset>648017</wp:posOffset>
                </wp:positionH>
                <wp:positionV relativeFrom="paragraph">
                  <wp:posOffset>2304415</wp:posOffset>
                </wp:positionV>
                <wp:extent cx="1807209" cy="1499869"/>
                <wp:effectExtent l="0" t="0" r="0" b="0"/>
                <wp:wrapTopAndBottom/>
                <wp:docPr id="71" name="Combination 71"/>
                <wp:cNvGraphicFramePr>
                  <a:graphicFrameLocks noChangeAspect="0"/>
                </wp:cNvGraphicFramePr>
                <a:graphic>
                  <a:graphicData uri="http://schemas.microsoft.com/office/word/2010/wordprocessingGroup">
                    <wpg:wgp>
                      <wpg:cNvPr id="72" name="Combination 72"/>
                      <wpg:cNvGrpSpPr/>
                      <wpg:grpSpPr>
                        <a:xfrm rot="0">
                          <a:off x="0" y="0"/>
                          <a:ext cx="1807209" cy="1499869"/>
                          <a:chOff x="0" y="0"/>
                          <a:chExt cx="1807209" cy="1499869"/>
                        </a:xfrm>
                        <a:prstGeom prst="rect"/>
                        <a:solidFill>
                          <a:srgbClr val="FFFFFF"/>
                        </a:solidFill>
                        <a:ln w="12700" cmpd="sng" cap="flat">
                          <a:solidFill>
                            <a:srgbClr val="000000"/>
                          </a:solidFill>
                          <a:prstDash val="solid"/>
                          <a:miter/>
                        </a:ln>
                      </wpg:grpSpPr>
                      <wps:wsp>
                        <wps:cNvPr id="73" name="曲线 73"/>
                        <wps:cNvSpPr/>
                        <wps:spPr>
                          <a:xfrm rot="0">
                            <a:off x="5079" y="4445"/>
                            <a:ext cx="1797684" cy="1490344"/>
                          </a:xfrm>
                          <a:custGeom>
                            <a:gdLst>
                              <a:gd name="T1" fmla="*/ 0 w 21600"/>
                              <a:gd name="T2" fmla="*/ 0 h 21600"/>
                              <a:gd name="T3" fmla="*/ 21600 w 21600"/>
                              <a:gd name="T4" fmla="*/ 21600 h 21600"/>
                            </a:gdLst>
                            <a:rect l="T1" t="T2" r="T3" b="T4"/>
                            <a:pathLst>
                              <a:path w="21600" h="21600">
                                <a:moveTo>
                                  <a:pt x="10799" y="0"/>
                                </a:moveTo>
                                <a:lnTo>
                                  <a:pt x="10164" y="18"/>
                                </a:lnTo>
                                <a:lnTo>
                                  <a:pt x="9539" y="72"/>
                                </a:lnTo>
                                <a:lnTo>
                                  <a:pt x="8925" y="161"/>
                                </a:lnTo>
                                <a:lnTo>
                                  <a:pt x="8323" y="285"/>
                                </a:lnTo>
                                <a:lnTo>
                                  <a:pt x="7733" y="441"/>
                                </a:lnTo>
                                <a:lnTo>
                                  <a:pt x="7157" y="629"/>
                                </a:lnTo>
                                <a:lnTo>
                                  <a:pt x="6595" y="848"/>
                                </a:lnTo>
                                <a:lnTo>
                                  <a:pt x="6050" y="1097"/>
                                </a:lnTo>
                                <a:lnTo>
                                  <a:pt x="5521" y="1375"/>
                                </a:lnTo>
                                <a:lnTo>
                                  <a:pt x="5010" y="1681"/>
                                </a:lnTo>
                                <a:lnTo>
                                  <a:pt x="4517" y="2014"/>
                                </a:lnTo>
                                <a:lnTo>
                                  <a:pt x="4045" y="2372"/>
                                </a:lnTo>
                                <a:lnTo>
                                  <a:pt x="3593" y="2756"/>
                                </a:lnTo>
                                <a:lnTo>
                                  <a:pt x="3163" y="3163"/>
                                </a:lnTo>
                                <a:lnTo>
                                  <a:pt x="2755" y="3593"/>
                                </a:lnTo>
                                <a:lnTo>
                                  <a:pt x="2372" y="4045"/>
                                </a:lnTo>
                                <a:lnTo>
                                  <a:pt x="2014" y="4518"/>
                                </a:lnTo>
                                <a:lnTo>
                                  <a:pt x="1681" y="5010"/>
                                </a:lnTo>
                                <a:lnTo>
                                  <a:pt x="1375" y="5521"/>
                                </a:lnTo>
                                <a:lnTo>
                                  <a:pt x="1097" y="6050"/>
                                </a:lnTo>
                                <a:lnTo>
                                  <a:pt x="848" y="6596"/>
                                </a:lnTo>
                                <a:lnTo>
                                  <a:pt x="629" y="7158"/>
                                </a:lnTo>
                                <a:lnTo>
                                  <a:pt x="441" y="7734"/>
                                </a:lnTo>
                                <a:lnTo>
                                  <a:pt x="285" y="8324"/>
                                </a:lnTo>
                                <a:lnTo>
                                  <a:pt x="161" y="8926"/>
                                </a:lnTo>
                                <a:lnTo>
                                  <a:pt x="72" y="9541"/>
                                </a:lnTo>
                                <a:lnTo>
                                  <a:pt x="18" y="10166"/>
                                </a:lnTo>
                                <a:lnTo>
                                  <a:pt x="0" y="10800"/>
                                </a:lnTo>
                                <a:lnTo>
                                  <a:pt x="18" y="11435"/>
                                </a:lnTo>
                                <a:lnTo>
                                  <a:pt x="72" y="12060"/>
                                </a:lnTo>
                                <a:lnTo>
                                  <a:pt x="161" y="12674"/>
                                </a:lnTo>
                                <a:lnTo>
                                  <a:pt x="285" y="13276"/>
                                </a:lnTo>
                                <a:lnTo>
                                  <a:pt x="441" y="13866"/>
                                </a:lnTo>
                                <a:lnTo>
                                  <a:pt x="629" y="14442"/>
                                </a:lnTo>
                                <a:lnTo>
                                  <a:pt x="848" y="15004"/>
                                </a:lnTo>
                                <a:lnTo>
                                  <a:pt x="1097" y="15549"/>
                                </a:lnTo>
                                <a:lnTo>
                                  <a:pt x="1375" y="16078"/>
                                </a:lnTo>
                                <a:lnTo>
                                  <a:pt x="1681" y="16589"/>
                                </a:lnTo>
                                <a:lnTo>
                                  <a:pt x="2014" y="17082"/>
                                </a:lnTo>
                                <a:lnTo>
                                  <a:pt x="2372" y="17555"/>
                                </a:lnTo>
                                <a:lnTo>
                                  <a:pt x="2755" y="18006"/>
                                </a:lnTo>
                                <a:lnTo>
                                  <a:pt x="3163" y="18436"/>
                                </a:lnTo>
                                <a:lnTo>
                                  <a:pt x="3593" y="18844"/>
                                </a:lnTo>
                                <a:lnTo>
                                  <a:pt x="4045" y="19227"/>
                                </a:lnTo>
                                <a:lnTo>
                                  <a:pt x="4517" y="19585"/>
                                </a:lnTo>
                                <a:lnTo>
                                  <a:pt x="5010" y="19918"/>
                                </a:lnTo>
                                <a:lnTo>
                                  <a:pt x="5521" y="20224"/>
                                </a:lnTo>
                                <a:lnTo>
                                  <a:pt x="6050" y="20502"/>
                                </a:lnTo>
                                <a:lnTo>
                                  <a:pt x="6595" y="20751"/>
                                </a:lnTo>
                                <a:lnTo>
                                  <a:pt x="7157" y="20970"/>
                                </a:lnTo>
                                <a:lnTo>
                                  <a:pt x="7733" y="21158"/>
                                </a:lnTo>
                                <a:lnTo>
                                  <a:pt x="8323" y="21314"/>
                                </a:lnTo>
                                <a:lnTo>
                                  <a:pt x="8925" y="21438"/>
                                </a:lnTo>
                                <a:lnTo>
                                  <a:pt x="9539" y="21527"/>
                                </a:lnTo>
                                <a:lnTo>
                                  <a:pt x="10164" y="21581"/>
                                </a:lnTo>
                                <a:lnTo>
                                  <a:pt x="10799" y="21599"/>
                                </a:lnTo>
                                <a:lnTo>
                                  <a:pt x="11433" y="21581"/>
                                </a:lnTo>
                                <a:lnTo>
                                  <a:pt x="12058" y="21527"/>
                                </a:lnTo>
                                <a:lnTo>
                                  <a:pt x="12673" y="21438"/>
                                </a:lnTo>
                                <a:lnTo>
                                  <a:pt x="13275" y="21314"/>
                                </a:lnTo>
                                <a:lnTo>
                                  <a:pt x="13865" y="21158"/>
                                </a:lnTo>
                                <a:lnTo>
                                  <a:pt x="14441" y="20970"/>
                                </a:lnTo>
                                <a:lnTo>
                                  <a:pt x="15003" y="20751"/>
                                </a:lnTo>
                                <a:lnTo>
                                  <a:pt x="15549" y="20502"/>
                                </a:lnTo>
                                <a:lnTo>
                                  <a:pt x="16078" y="20224"/>
                                </a:lnTo>
                                <a:lnTo>
                                  <a:pt x="16589" y="19918"/>
                                </a:lnTo>
                                <a:lnTo>
                                  <a:pt x="17081" y="19585"/>
                                </a:lnTo>
                                <a:lnTo>
                                  <a:pt x="17554" y="19227"/>
                                </a:lnTo>
                                <a:lnTo>
                                  <a:pt x="18006" y="18844"/>
                                </a:lnTo>
                                <a:lnTo>
                                  <a:pt x="18436" y="18436"/>
                                </a:lnTo>
                                <a:lnTo>
                                  <a:pt x="18843" y="18006"/>
                                </a:lnTo>
                                <a:lnTo>
                                  <a:pt x="19227" y="17555"/>
                                </a:lnTo>
                                <a:lnTo>
                                  <a:pt x="19585" y="17082"/>
                                </a:lnTo>
                                <a:lnTo>
                                  <a:pt x="19918" y="16589"/>
                                </a:lnTo>
                                <a:lnTo>
                                  <a:pt x="20224" y="16078"/>
                                </a:lnTo>
                                <a:lnTo>
                                  <a:pt x="20502" y="15549"/>
                                </a:lnTo>
                                <a:lnTo>
                                  <a:pt x="20751" y="15004"/>
                                </a:lnTo>
                                <a:lnTo>
                                  <a:pt x="20970" y="14442"/>
                                </a:lnTo>
                                <a:lnTo>
                                  <a:pt x="21158" y="13866"/>
                                </a:lnTo>
                                <a:lnTo>
                                  <a:pt x="21314" y="13276"/>
                                </a:lnTo>
                                <a:lnTo>
                                  <a:pt x="21438" y="12674"/>
                                </a:lnTo>
                                <a:lnTo>
                                  <a:pt x="21527" y="12060"/>
                                </a:lnTo>
                                <a:lnTo>
                                  <a:pt x="21581" y="11435"/>
                                </a:lnTo>
                                <a:lnTo>
                                  <a:pt x="21600" y="10800"/>
                                </a:lnTo>
                                <a:lnTo>
                                  <a:pt x="21581" y="10166"/>
                                </a:lnTo>
                                <a:lnTo>
                                  <a:pt x="21527" y="9541"/>
                                </a:lnTo>
                                <a:lnTo>
                                  <a:pt x="21438" y="8926"/>
                                </a:lnTo>
                                <a:lnTo>
                                  <a:pt x="21314" y="8324"/>
                                </a:lnTo>
                                <a:lnTo>
                                  <a:pt x="21158" y="7734"/>
                                </a:lnTo>
                                <a:lnTo>
                                  <a:pt x="20970" y="7158"/>
                                </a:lnTo>
                                <a:lnTo>
                                  <a:pt x="20751" y="6596"/>
                                </a:lnTo>
                                <a:lnTo>
                                  <a:pt x="20502" y="6050"/>
                                </a:lnTo>
                                <a:lnTo>
                                  <a:pt x="20224" y="5521"/>
                                </a:lnTo>
                                <a:lnTo>
                                  <a:pt x="19918" y="5010"/>
                                </a:lnTo>
                                <a:lnTo>
                                  <a:pt x="19585" y="4518"/>
                                </a:lnTo>
                                <a:lnTo>
                                  <a:pt x="19227" y="4045"/>
                                </a:lnTo>
                                <a:lnTo>
                                  <a:pt x="18843" y="3593"/>
                                </a:lnTo>
                                <a:lnTo>
                                  <a:pt x="18436" y="3163"/>
                                </a:lnTo>
                                <a:lnTo>
                                  <a:pt x="18006" y="2756"/>
                                </a:lnTo>
                                <a:lnTo>
                                  <a:pt x="17554" y="2372"/>
                                </a:lnTo>
                                <a:lnTo>
                                  <a:pt x="17081" y="2014"/>
                                </a:lnTo>
                                <a:lnTo>
                                  <a:pt x="16589" y="1681"/>
                                </a:lnTo>
                                <a:lnTo>
                                  <a:pt x="16078" y="1375"/>
                                </a:lnTo>
                                <a:lnTo>
                                  <a:pt x="15549" y="1097"/>
                                </a:lnTo>
                                <a:lnTo>
                                  <a:pt x="15003" y="848"/>
                                </a:lnTo>
                                <a:lnTo>
                                  <a:pt x="14441" y="629"/>
                                </a:lnTo>
                                <a:lnTo>
                                  <a:pt x="13865" y="441"/>
                                </a:lnTo>
                                <a:lnTo>
                                  <a:pt x="13275" y="285"/>
                                </a:lnTo>
                                <a:lnTo>
                                  <a:pt x="12673" y="161"/>
                                </a:lnTo>
                                <a:lnTo>
                                  <a:pt x="12058" y="72"/>
                                </a:lnTo>
                                <a:lnTo>
                                  <a:pt x="11433" y="18"/>
                                </a:lnTo>
                                <a:lnTo>
                                  <a:pt x="10799" y="0"/>
                                </a:lnTo>
                                <a:close/>
                              </a:path>
                            </a:pathLst>
                          </a:custGeom>
                          <a:solidFill>
                            <a:srgbClr val="548ED4"/>
                          </a:solidFill>
                          <a:ln w="12700" cmpd="sng" cap="flat">
                            <a:noFill/>
                            <a:prstDash val="solid"/>
                            <a:miter/>
                          </a:ln>
                        </wps:spPr>
                        <wps:bodyPr vert="horz" wrap="square" lIns="91440" tIns="45720" rIns="91440" bIns="45720" anchor="t" anchorCtr="0" upright="1">
                          <a:noAutofit/>
                        </wps:bodyPr>
                      </wps:wsp>
                      <wps:wsp>
                        <wps:cNvPr id="74" name="曲线 74"/>
                        <wps:cNvSpPr/>
                        <wps:spPr>
                          <a:xfrm rot="0">
                            <a:off x="5079" y="4445"/>
                            <a:ext cx="1797684" cy="1490344"/>
                          </a:xfrm>
                          <a:custGeom>
                            <a:gdLst>
                              <a:gd name="T1" fmla="*/ 0 w 21600"/>
                              <a:gd name="T2" fmla="*/ 0 h 21600"/>
                              <a:gd name="T3" fmla="*/ 21600 w 21600"/>
                              <a:gd name="T4" fmla="*/ 21600 h 21600"/>
                            </a:gdLst>
                            <a:rect l="T1" t="T2" r="T3" b="T4"/>
                            <a:pathLst>
                              <a:path w="21600" h="21600">
                                <a:moveTo>
                                  <a:pt x="0" y="10800"/>
                                </a:moveTo>
                                <a:lnTo>
                                  <a:pt x="18" y="10166"/>
                                </a:lnTo>
                                <a:lnTo>
                                  <a:pt x="72" y="9541"/>
                                </a:lnTo>
                                <a:lnTo>
                                  <a:pt x="161" y="8926"/>
                                </a:lnTo>
                                <a:lnTo>
                                  <a:pt x="285" y="8324"/>
                                </a:lnTo>
                                <a:lnTo>
                                  <a:pt x="441" y="7734"/>
                                </a:lnTo>
                                <a:lnTo>
                                  <a:pt x="629" y="7158"/>
                                </a:lnTo>
                                <a:lnTo>
                                  <a:pt x="848" y="6596"/>
                                </a:lnTo>
                                <a:lnTo>
                                  <a:pt x="1097" y="6050"/>
                                </a:lnTo>
                                <a:lnTo>
                                  <a:pt x="1375" y="5521"/>
                                </a:lnTo>
                                <a:lnTo>
                                  <a:pt x="1681" y="5010"/>
                                </a:lnTo>
                                <a:lnTo>
                                  <a:pt x="2014" y="4518"/>
                                </a:lnTo>
                                <a:lnTo>
                                  <a:pt x="2372" y="4045"/>
                                </a:lnTo>
                                <a:lnTo>
                                  <a:pt x="2755" y="3593"/>
                                </a:lnTo>
                                <a:lnTo>
                                  <a:pt x="3163" y="3163"/>
                                </a:lnTo>
                                <a:lnTo>
                                  <a:pt x="3593" y="2756"/>
                                </a:lnTo>
                                <a:lnTo>
                                  <a:pt x="4045" y="2372"/>
                                </a:lnTo>
                                <a:lnTo>
                                  <a:pt x="4517" y="2014"/>
                                </a:lnTo>
                                <a:lnTo>
                                  <a:pt x="5010" y="1681"/>
                                </a:lnTo>
                                <a:lnTo>
                                  <a:pt x="5521" y="1375"/>
                                </a:lnTo>
                                <a:lnTo>
                                  <a:pt x="6050" y="1097"/>
                                </a:lnTo>
                                <a:lnTo>
                                  <a:pt x="6595" y="848"/>
                                </a:lnTo>
                                <a:lnTo>
                                  <a:pt x="7157" y="629"/>
                                </a:lnTo>
                                <a:lnTo>
                                  <a:pt x="7733" y="441"/>
                                </a:lnTo>
                                <a:lnTo>
                                  <a:pt x="8323" y="285"/>
                                </a:lnTo>
                                <a:lnTo>
                                  <a:pt x="8925" y="161"/>
                                </a:lnTo>
                                <a:lnTo>
                                  <a:pt x="9539" y="72"/>
                                </a:lnTo>
                                <a:lnTo>
                                  <a:pt x="10164" y="18"/>
                                </a:lnTo>
                                <a:lnTo>
                                  <a:pt x="10799" y="0"/>
                                </a:lnTo>
                                <a:lnTo>
                                  <a:pt x="11433" y="18"/>
                                </a:lnTo>
                                <a:lnTo>
                                  <a:pt x="12058" y="72"/>
                                </a:lnTo>
                                <a:lnTo>
                                  <a:pt x="12673" y="161"/>
                                </a:lnTo>
                                <a:lnTo>
                                  <a:pt x="13275" y="285"/>
                                </a:lnTo>
                                <a:lnTo>
                                  <a:pt x="13865" y="441"/>
                                </a:lnTo>
                                <a:lnTo>
                                  <a:pt x="14441" y="629"/>
                                </a:lnTo>
                                <a:lnTo>
                                  <a:pt x="15003" y="848"/>
                                </a:lnTo>
                                <a:lnTo>
                                  <a:pt x="15549" y="1097"/>
                                </a:lnTo>
                                <a:lnTo>
                                  <a:pt x="16078" y="1375"/>
                                </a:lnTo>
                                <a:lnTo>
                                  <a:pt x="16589" y="1681"/>
                                </a:lnTo>
                                <a:lnTo>
                                  <a:pt x="17081" y="2014"/>
                                </a:lnTo>
                                <a:lnTo>
                                  <a:pt x="17554" y="2372"/>
                                </a:lnTo>
                                <a:lnTo>
                                  <a:pt x="18006" y="2756"/>
                                </a:lnTo>
                                <a:lnTo>
                                  <a:pt x="18436" y="3163"/>
                                </a:lnTo>
                                <a:lnTo>
                                  <a:pt x="18843" y="3593"/>
                                </a:lnTo>
                                <a:lnTo>
                                  <a:pt x="19227" y="4045"/>
                                </a:lnTo>
                                <a:lnTo>
                                  <a:pt x="19585" y="4518"/>
                                </a:lnTo>
                                <a:lnTo>
                                  <a:pt x="19918" y="5010"/>
                                </a:lnTo>
                                <a:lnTo>
                                  <a:pt x="20224" y="5521"/>
                                </a:lnTo>
                                <a:lnTo>
                                  <a:pt x="20502" y="6050"/>
                                </a:lnTo>
                                <a:lnTo>
                                  <a:pt x="20751" y="6596"/>
                                </a:lnTo>
                                <a:lnTo>
                                  <a:pt x="20970" y="7158"/>
                                </a:lnTo>
                                <a:lnTo>
                                  <a:pt x="21158" y="7734"/>
                                </a:lnTo>
                                <a:lnTo>
                                  <a:pt x="21314" y="8324"/>
                                </a:lnTo>
                                <a:lnTo>
                                  <a:pt x="21438" y="8926"/>
                                </a:lnTo>
                                <a:lnTo>
                                  <a:pt x="21527" y="9541"/>
                                </a:lnTo>
                                <a:lnTo>
                                  <a:pt x="21581" y="10166"/>
                                </a:lnTo>
                                <a:lnTo>
                                  <a:pt x="21600" y="10800"/>
                                </a:lnTo>
                                <a:lnTo>
                                  <a:pt x="21581" y="11435"/>
                                </a:lnTo>
                                <a:lnTo>
                                  <a:pt x="21527" y="12060"/>
                                </a:lnTo>
                                <a:lnTo>
                                  <a:pt x="21438" y="12674"/>
                                </a:lnTo>
                                <a:lnTo>
                                  <a:pt x="21314" y="13276"/>
                                </a:lnTo>
                                <a:lnTo>
                                  <a:pt x="21158" y="13866"/>
                                </a:lnTo>
                                <a:lnTo>
                                  <a:pt x="20970" y="14442"/>
                                </a:lnTo>
                                <a:lnTo>
                                  <a:pt x="20751" y="15004"/>
                                </a:lnTo>
                                <a:lnTo>
                                  <a:pt x="20502" y="15549"/>
                                </a:lnTo>
                                <a:lnTo>
                                  <a:pt x="20224" y="16078"/>
                                </a:lnTo>
                                <a:lnTo>
                                  <a:pt x="19918" y="16589"/>
                                </a:lnTo>
                                <a:lnTo>
                                  <a:pt x="19585" y="17082"/>
                                </a:lnTo>
                                <a:lnTo>
                                  <a:pt x="19227" y="17555"/>
                                </a:lnTo>
                                <a:lnTo>
                                  <a:pt x="18843" y="18006"/>
                                </a:lnTo>
                                <a:lnTo>
                                  <a:pt x="18436" y="18436"/>
                                </a:lnTo>
                                <a:lnTo>
                                  <a:pt x="18006" y="18844"/>
                                </a:lnTo>
                                <a:lnTo>
                                  <a:pt x="17554" y="19227"/>
                                </a:lnTo>
                                <a:lnTo>
                                  <a:pt x="17081" y="19585"/>
                                </a:lnTo>
                                <a:lnTo>
                                  <a:pt x="16589" y="19918"/>
                                </a:lnTo>
                                <a:lnTo>
                                  <a:pt x="16078" y="20224"/>
                                </a:lnTo>
                                <a:lnTo>
                                  <a:pt x="15549" y="20502"/>
                                </a:lnTo>
                                <a:lnTo>
                                  <a:pt x="15003" y="20751"/>
                                </a:lnTo>
                                <a:lnTo>
                                  <a:pt x="14441" y="20970"/>
                                </a:lnTo>
                                <a:lnTo>
                                  <a:pt x="13865" y="21158"/>
                                </a:lnTo>
                                <a:lnTo>
                                  <a:pt x="13275" y="21314"/>
                                </a:lnTo>
                                <a:lnTo>
                                  <a:pt x="12673" y="21438"/>
                                </a:lnTo>
                                <a:lnTo>
                                  <a:pt x="12058" y="21527"/>
                                </a:lnTo>
                                <a:lnTo>
                                  <a:pt x="11433" y="21581"/>
                                </a:lnTo>
                                <a:lnTo>
                                  <a:pt x="10799" y="21599"/>
                                </a:lnTo>
                                <a:lnTo>
                                  <a:pt x="10164" y="21581"/>
                                </a:lnTo>
                                <a:lnTo>
                                  <a:pt x="9539" y="21527"/>
                                </a:lnTo>
                                <a:lnTo>
                                  <a:pt x="8925" y="21438"/>
                                </a:lnTo>
                                <a:lnTo>
                                  <a:pt x="8323" y="21314"/>
                                </a:lnTo>
                                <a:lnTo>
                                  <a:pt x="7733" y="21158"/>
                                </a:lnTo>
                                <a:lnTo>
                                  <a:pt x="7157" y="20970"/>
                                </a:lnTo>
                                <a:lnTo>
                                  <a:pt x="6595" y="20751"/>
                                </a:lnTo>
                                <a:lnTo>
                                  <a:pt x="6050" y="20502"/>
                                </a:lnTo>
                                <a:lnTo>
                                  <a:pt x="5521" y="20224"/>
                                </a:lnTo>
                                <a:lnTo>
                                  <a:pt x="5010" y="19918"/>
                                </a:lnTo>
                                <a:lnTo>
                                  <a:pt x="4517" y="19585"/>
                                </a:lnTo>
                                <a:lnTo>
                                  <a:pt x="4045" y="19227"/>
                                </a:lnTo>
                                <a:lnTo>
                                  <a:pt x="3593" y="18844"/>
                                </a:lnTo>
                                <a:lnTo>
                                  <a:pt x="3163" y="18436"/>
                                </a:lnTo>
                                <a:lnTo>
                                  <a:pt x="2755" y="18006"/>
                                </a:lnTo>
                                <a:lnTo>
                                  <a:pt x="2372" y="17555"/>
                                </a:lnTo>
                                <a:lnTo>
                                  <a:pt x="2014" y="17082"/>
                                </a:lnTo>
                                <a:lnTo>
                                  <a:pt x="1681" y="16589"/>
                                </a:lnTo>
                                <a:lnTo>
                                  <a:pt x="1375" y="16078"/>
                                </a:lnTo>
                                <a:lnTo>
                                  <a:pt x="1097" y="15549"/>
                                </a:lnTo>
                                <a:lnTo>
                                  <a:pt x="848" y="15004"/>
                                </a:lnTo>
                                <a:lnTo>
                                  <a:pt x="629" y="14442"/>
                                </a:lnTo>
                                <a:lnTo>
                                  <a:pt x="441" y="13866"/>
                                </a:lnTo>
                                <a:lnTo>
                                  <a:pt x="285" y="13276"/>
                                </a:lnTo>
                                <a:lnTo>
                                  <a:pt x="161" y="12674"/>
                                </a:lnTo>
                                <a:lnTo>
                                  <a:pt x="72" y="12060"/>
                                </a:lnTo>
                                <a:lnTo>
                                  <a:pt x="18" y="11435"/>
                                </a:lnTo>
                                <a:lnTo>
                                  <a:pt x="0" y="10800"/>
                                </a:lnTo>
                                <a:close/>
                              </a:path>
                            </a:pathLst>
                          </a:custGeom>
                          <a:noFill/>
                          <a:ln w="9525" cmpd="sng" cap="flat">
                            <a:solidFill>
                              <a:srgbClr val="000000"/>
                            </a:solidFill>
                            <a:prstDash val="solid"/>
                            <a:round/>
                          </a:ln>
                        </wps:spPr>
                        <wps:bodyPr vert="horz" wrap="square" lIns="91440" tIns="45720" rIns="91440" bIns="45720" anchor="t" anchorCtr="0" upright="1">
                          <a:noAutofit/>
                        </wps:bodyPr>
                      </wps:wsp>
                      <wps:wsp>
                        <wps:cNvPr id="75" name="Text box 75"/>
                        <wps:cNvSpPr/>
                        <wps:spPr>
                          <a:xfrm rot="0">
                            <a:off x="0" y="0"/>
                            <a:ext cx="1807209" cy="1499869"/>
                          </a:xfrm>
                          <a:prstGeom prst="rect"/>
                          <a:noFill/>
                          <a:ln w="12700" cmpd="sng" cap="flat">
                            <a:noFill/>
                            <a:prstDash val="solid"/>
                            <a:miter/>
                          </a:ln>
                        </wps:spPr>
                        <wps:txbx id="76">
                          <w:txbxContent>
                            <w:p>
                              <w:pPr>
                                <w:spacing w:before="147" w:line="240" w:lineRule="auto"/>
                                <w:rPr>
                                  <w:rFonts w:ascii="Times New Roman" w:hAnsi="Times New Roman"/>
                                  <w:sz w:val="52"/>
                                </w:rPr>
                              </w:pPr>
                            </w:p>
                            <w:p>
                              <w:pPr>
                                <w:spacing w:before="0"/>
                                <w:ind w:left="574" w:right="0" w:firstLine="0"/>
                                <w:jc w:val="left"/>
                                <w:rPr>
                                  <w:sz w:val="52"/>
                                </w:rPr>
                              </w:pPr>
                              <w:r>
                                <w:rPr>
                                  <w:color w:val="933634"/>
                                  <w:spacing w:val="-2"/>
                                  <w:sz w:val="52"/>
                                </w:rPr>
                                <w:t>Mission</w:t>
                              </w:r>
                            </w:p>
                          </w:txbxContent>
                        </wps:txbx>
                        <wps:bodyPr vert="horz" wrap="square" lIns="0" tIns="0" rIns="0" bIns="0" anchor="t" anchorCtr="0" upright="1">
                          <a:noAutofit/>
                        </wps:bodyPr>
                      </wps:wsp>
                      <wps:bodyPr vert="horz" wrap="square" lIns="91440" tIns="45720" rIns="91440" bIns="45720" anchor="t" anchorCtr="0" upright="1">
                        <a:noAutofit/>
                      </wps:bodyPr>
                    </wpg:wgp>
                  </a:graphicData>
                </a:graphic>
              </wp:anchor>
            </w:drawing>
          </mc:Choice>
          <mc:Fallback>
            <w:pict>
              <v:group type="#_x0000_t1" id="Combination 77" o:spid="_x0000_s77" coordorigin="1020,9617" coordsize="2845,2361" style="position:absolute;&#10;margin-left:51.025pt;&#10;margin-top:181.45pt;&#10;width:142.29999pt;&#10;height:118.09999pt;&#10;z-index:81;&#10;mso-position-horizontal:absolute;&#10;mso-position-horizontal-relative:page;&#10;mso-position-vertical:absolute;&#10;mso-wrap-distance-left:0.0pt;&#10;mso-wrap-distance-right:0.0pt;">
                <v:shape type="#_x0000_t0" id="曲线 78" o:spid="_x0000_s78" coordsize="2830,2346" path="m1415,l1332,1l1250,7l1169,17l1090,30l1013,47l938,68l864,92l792,119l723,149l656,182l592,218l530,257l470,299l414,343l361,390l310,439l263,490l220,544l180,599l143,657l111,716l82,777l57,840l37,904l21,969l9,1036l2,1104l,1173l2,1242l9,1310l21,1377l37,1442l57,1506l82,1569l111,1630l143,1689l180,1747l220,1802l263,1856l310,1907l361,1956l414,2003l470,2047l530,2089l592,2128l656,2164l723,2197l792,2227l864,2254l938,2278l1013,2299l1090,2316l1169,2329l1250,2339l1332,2345l1415,2346l1498,2345l1580,2339l1660,2329l1739,2316l1817,2299l1892,2278l1966,2254l2037,2227l2107,2197l2174,2164l2238,2128l2300,2089l2360,2047l2416,2003l2469,1956l2520,1907l2566,1856l2610,1802l2650,1747l2687,1689l2719,1630l2748,1569l2773,1506l2793,1442l2809,1377l2821,1310l2828,1242l2830,1173l2828,1104l2821,1036l2809,969l2793,904l2773,840l2748,777l2719,716l2687,657l2650,599l2610,544l2566,490l2520,439l2469,390l2416,343l2360,299l2300,257l2238,218l2174,182l2107,149l2037,119l1966,92l1892,68l1817,47l1739,30l1660,17l1580,7l1498,1l1415,l1415,xe" style="position:absolute;&#10;left:1028;&#10;top:9624;&#10;width:2830;&#10;height:2347;" fillcolor="#548ED4" stroked="f" strokeweight="1.0pt">
                  <v:stroke color="#000000"/>
                </v:shape>
                <v:shape type="#_x0000_t0" id="曲线 79" o:spid="_x0000_s79" coordsize="2830,2346" path="m,1173l2,1104l9,1036l21,969l37,904l57,840l82,777l111,716l143,657l180,599l220,544l263,490l310,439l361,390l414,343l470,299l530,257l592,218l656,182l723,149l792,119l864,92l938,68l1013,47l1090,30l1169,17l1250,7l1332,1l1415,l1498,1l1580,7l1660,17l1739,30l1817,47l1892,68l1966,92l2037,119l2107,149l2174,182l2238,218l2300,257l2360,299l2416,343l2469,390l2520,439l2566,490l2610,544l2650,599l2687,657l2719,716l2748,777l2773,840l2793,904l2809,969l2821,1036l2828,1104l2830,1173l2828,1242l2821,1310l2809,1377l2793,1442l2773,1506l2748,1569l2719,1630l2687,1689l2650,1747l2610,1802l2566,1856l2520,1907l2469,1956l2416,2003l2360,2047l2300,2089l2238,2128l2174,2164l2107,2197l2037,2227l1966,2254l1892,2278l1817,2299l1739,2316l1660,2329l1580,2339l1498,2345l1415,2346l1332,2345l1250,2339l1169,2329l1090,2316l1013,2299l938,2278l864,2254l792,2227l723,2197l656,2164l592,2128l530,2089l470,2047l414,2003l361,1956l310,1907l263,1856l220,1802l180,1747l143,1689l111,1630l82,1569l57,1506l37,1442l21,1377l9,1310l2,1242l,1173l,1173xe" style="position:absolute;&#10;left:1028;&#10;top:9624;&#10;width:2830;&#10;height:2347;" filled="f" stroked="t">
                  <v:stroke color="#000000"/>
                </v:shape>
                <v:shape type="#_x0000_t202" id="Text box 80" o:spid="_x0000_s80" style="position:absolute;&#10;left:1020;&#10;top:9617;&#10;width:2845;&#10;height:2361;&#10;mso-wrap-style:square;" filled="f" stroked="f" strokeweight="1.0pt">
                  <v:textbox id="855" inset="0mm,0mm,0mm,0mm" o:insetmode="custom" style="layout-flow:horizontal;&#10;v-text-anchor:top;">
                    <w:txbxContent>
                      <w:p>
                        <w:pPr>
                          <w:spacing w:before="147" w:line="240" w:lineRule="auto"/>
                          <w:rPr>
                            <w:rFonts w:ascii="Times New Roman" w:hAnsi="Times New Roman"/>
                            <w:sz w:val="52"/>
                          </w:rPr>
                        </w:pPr>
                      </w:p>
                      <w:p>
                        <w:pPr>
                          <w:spacing w:before="0"/>
                          <w:ind w:left="574" w:right="0" w:firstLine="0"/>
                          <w:jc w:val="left"/>
                          <w:rPr>
                            <w:sz w:val="52"/>
                          </w:rPr>
                        </w:pPr>
                        <w:r>
                          <w:rPr>
                            <w:color w:val="933634"/>
                            <w:spacing w:val="-2"/>
                            <w:sz w:val="52"/>
                          </w:rPr>
                          <w:t>Mission</w:t>
                        </w:r>
                      </w:p>
                    </w:txbxContent>
                  </v:textbox>
                  <v:stroke color="#000000"/>
                </v:shape>
                <w10:wrap type="topAndBottom"/>
              </v:group>
            </w:pict>
          </mc:Fallback>
        </mc:AlternateContent>
      </w:r>
      <w:r>
        <w:rPr>
          <w:rFonts w:ascii="Times New Roman" w:hAnsi="Times New Roman"/>
          <w:sz w:val="20"/>
        </w:rPr>
        <mc:AlternateContent>
          <mc:Choice Requires="wps">
            <w:drawing>
              <wp:anchor distT="0" distB="0" distL="0" distR="0" simplePos="0" relativeHeight="82" behindDoc="1" locked="0" layoutInCell="1" hidden="0" allowOverlap="1">
                <wp:simplePos x="0" y="0"/>
                <wp:positionH relativeFrom="page">
                  <wp:posOffset>2620327</wp:posOffset>
                </wp:positionH>
                <wp:positionV relativeFrom="paragraph">
                  <wp:posOffset>2715260</wp:posOffset>
                </wp:positionV>
                <wp:extent cx="629919" cy="499744"/>
                <wp:effectExtent l="0" t="0" r="0" b="0"/>
                <wp:wrapTopAndBottom/>
                <wp:docPr id="81" name="Combination 81"/>
                <wp:cNvGraphicFramePr>
                  <a:graphicFrameLocks noChangeAspect="0"/>
                </wp:cNvGraphicFramePr>
                <a:graphic>
                  <a:graphicData uri="http://schemas.microsoft.com/office/word/2010/wordprocessingGroup">
                    <wpg:wgp>
                      <wpg:cNvPr id="82" name="Combination 82"/>
                      <wpg:cNvGrpSpPr/>
                      <wpg:grpSpPr>
                        <a:xfrm rot="0">
                          <a:off x="0" y="0"/>
                          <a:ext cx="629919" cy="499744"/>
                          <a:chOff x="0" y="0"/>
                          <a:chExt cx="629919" cy="499744"/>
                        </a:xfrm>
                        <a:prstGeom prst="rect"/>
                        <a:solidFill>
                          <a:srgbClr val="FFFFFF"/>
                        </a:solidFill>
                        <a:ln w="12700" cmpd="sng" cap="flat">
                          <a:solidFill>
                            <a:srgbClr val="000000"/>
                          </a:solidFill>
                          <a:prstDash val="solid"/>
                          <a:miter/>
                        </a:ln>
                      </wpg:grpSpPr>
                      <wps:wsp>
                        <wps:cNvPr id="83" name="曲线 83"/>
                        <wps:cNvSpPr/>
                        <wps:spPr>
                          <a:xfrm rot="0">
                            <a:off x="0" y="0"/>
                            <a:ext cx="629919" cy="499744"/>
                          </a:xfrm>
                          <a:custGeom>
                            <a:gdLst>
                              <a:gd name="T1" fmla="*/ 0 w 21600"/>
                              <a:gd name="T2" fmla="*/ 0 h 21600"/>
                              <a:gd name="T3" fmla="*/ 21600 w 21600"/>
                              <a:gd name="T4" fmla="*/ 21600 h 21600"/>
                            </a:gdLst>
                            <a:rect l="T1" t="T2" r="T3" b="T4"/>
                            <a:pathLst>
                              <a:path w="21600" h="21600">
                                <a:moveTo>
                                  <a:pt x="16200" y="0"/>
                                </a:moveTo>
                                <a:lnTo>
                                  <a:pt x="16200" y="5401"/>
                                </a:lnTo>
                                <a:lnTo>
                                  <a:pt x="0" y="5401"/>
                                </a:lnTo>
                                <a:lnTo>
                                  <a:pt x="0" y="16198"/>
                                </a:lnTo>
                                <a:lnTo>
                                  <a:pt x="16200" y="16198"/>
                                </a:lnTo>
                                <a:lnTo>
                                  <a:pt x="16200" y="21599"/>
                                </a:lnTo>
                                <a:lnTo>
                                  <a:pt x="21599" y="10802"/>
                                </a:lnTo>
                                <a:lnTo>
                                  <a:pt x="16200" y="0"/>
                                </a:lnTo>
                                <a:close/>
                              </a:path>
                            </a:pathLst>
                          </a:custGeom>
                          <a:solidFill>
                            <a:srgbClr val="1F487C"/>
                          </a:solidFill>
                          <a:ln w="12700" cmpd="sng" cap="flat">
                            <a:noFill/>
                            <a:prstDash val="solid"/>
                            <a:miter/>
                          </a:ln>
                        </wps:spPr>
                        <wps:bodyPr vert="horz" wrap="square" lIns="91440" tIns="45720" rIns="91440" bIns="45720" anchor="t" anchorCtr="0" upright="1">
                          <a:noAutofit/>
                        </wps:bodyPr>
                      </wps:wsp>
                      <wps:wsp>
                        <wps:cNvPr id="84" name="曲线 84"/>
                        <wps:cNvSpPr/>
                        <wps:spPr>
                          <a:xfrm rot="0">
                            <a:off x="0" y="0"/>
                            <a:ext cx="629919" cy="499744"/>
                          </a:xfrm>
                          <a:custGeom>
                            <a:gdLst>
                              <a:gd name="T1" fmla="*/ 0 w 21600"/>
                              <a:gd name="T2" fmla="*/ 0 h 21600"/>
                              <a:gd name="T3" fmla="*/ 21600 w 21600"/>
                              <a:gd name="T4" fmla="*/ 21600 h 21600"/>
                            </a:gdLst>
                            <a:rect l="T1" t="T2" r="T3" b="T4"/>
                            <a:pathLst>
                              <a:path w="21600" h="21600">
                                <a:moveTo>
                                  <a:pt x="0" y="5401"/>
                                </a:moveTo>
                                <a:lnTo>
                                  <a:pt x="16200" y="5401"/>
                                </a:lnTo>
                                <a:lnTo>
                                  <a:pt x="16200" y="0"/>
                                </a:lnTo>
                                <a:lnTo>
                                  <a:pt x="21599" y="10802"/>
                                </a:lnTo>
                                <a:lnTo>
                                  <a:pt x="16200" y="21599"/>
                                </a:lnTo>
                                <a:lnTo>
                                  <a:pt x="16200" y="16198"/>
                                </a:lnTo>
                                <a:lnTo>
                                  <a:pt x="0" y="16198"/>
                                </a:lnTo>
                                <a:lnTo>
                                  <a:pt x="0" y="5401"/>
                                </a:lnTo>
                                <a:close/>
                              </a:path>
                            </a:pathLst>
                          </a:custGeom>
                          <a:noFill/>
                          <a:ln w="9525" cmpd="sng" cap="flat">
                            <a:solidFill>
                              <a:srgbClr val="000000"/>
                            </a:solidFill>
                            <a:prstDash val="solid"/>
                            <a:round/>
                          </a:ln>
                        </wps:spPr>
                        <wps:bodyPr vert="horz" wrap="square" lIns="91440" tIns="45720" rIns="91440" bIns="45720" anchor="t" anchorCtr="0" upright="1">
                          <a:noAutofit/>
                        </wps:bodyPr>
                      </wps:wsp>
                      <wps:bodyPr vert="horz" wrap="square" lIns="91440" tIns="45720" rIns="91440" bIns="45720" anchor="t" anchorCtr="0" upright="1">
                        <a:noAutofit/>
                      </wps:bodyPr>
                    </wpg:wgp>
                  </a:graphicData>
                </a:graphic>
              </wp:anchor>
            </w:drawing>
          </mc:Choice>
          <mc:Fallback>
            <w:pict>
              <v:group type="#_x0000_t1" id="Combination 85" o:spid="_x0000_s85" coordorigin="4126,10264" coordsize="991,786" style="position:absolute;&#10;margin-left:206.325pt;&#10;margin-top:213.8pt;&#10;width:49.599976pt;&#10;height:39.34998pt;&#10;z-index:82;&#10;mso-position-horizontal:absolute;&#10;mso-position-horizontal-relative:page;&#10;mso-position-vertical:absolute;&#10;mso-wrap-distance-left:0.0pt;&#10;mso-wrap-distance-right:0.0pt;">
                <v:shape type="#_x0000_t0" id="曲线 86" o:spid="_x0000_s86" coordsize="991,786" path="m743,l743,196l,196l,590l743,590l743,786l991,393l743,l743,xe" style="position:absolute;&#10;left:4126;&#10;top:10264;&#10;width:991;&#10;height:786;" fillcolor="#1F487C" stroked="f" strokeweight="1.0pt">
                  <v:stroke color="#000000"/>
                </v:shape>
                <v:shape type="#_x0000_t0" id="曲线 87" o:spid="_x0000_s87" coordsize="991,786" path="m,196l743,196l743,l991,393l743,786l743,590l,590l,196l,196xe" style="position:absolute;&#10;left:4126;&#10;top:10264;&#10;width:991;&#10;height:786;" filled="f" stroked="t">
                  <v:stroke color="#000000"/>
                </v:shape>
                <w10:wrap type="topAndBottom"/>
              </v:group>
            </w:pict>
          </mc:Fallback>
        </mc:AlternateContent>
      </w:r>
      <w:r>
        <w:rPr>
          <w:rFonts w:ascii="Times New Roman" w:hAnsi="Times New Roman"/>
          <w:sz w:val="20"/>
        </w:rPr>
        <mc:AlternateContent>
          <mc:Choice Requires="wps">
            <w:drawing>
              <wp:anchor distT="0" distB="0" distL="0" distR="0" simplePos="0" relativeHeight="83" behindDoc="1" locked="0" layoutInCell="1" hidden="0" allowOverlap="1">
                <wp:simplePos x="0" y="0"/>
                <wp:positionH relativeFrom="page">
                  <wp:posOffset>3459797</wp:posOffset>
                </wp:positionH>
                <wp:positionV relativeFrom="paragraph">
                  <wp:posOffset>1920240</wp:posOffset>
                </wp:positionV>
                <wp:extent cx="4059555" cy="2084070"/>
                <wp:effectExtent l="0" t="0" r="0" b="0"/>
                <wp:wrapTopAndBottom/>
                <wp:docPr id="88" name="Combination 88"/>
                <wp:cNvGraphicFramePr>
                  <a:graphicFrameLocks noChangeAspect="0"/>
                </wp:cNvGraphicFramePr>
                <a:graphic>
                  <a:graphicData uri="http://schemas.microsoft.com/office/word/2010/wordprocessingGroup">
                    <wpg:wgp>
                      <wpg:cNvPr id="89" name="Combination 89"/>
                      <wpg:cNvGrpSpPr/>
                      <wpg:grpSpPr>
                        <a:xfrm rot="0">
                          <a:off x="0" y="0"/>
                          <a:ext cx="4059555" cy="2084070"/>
                          <a:chOff x="0" y="0"/>
                          <a:chExt cx="4059555" cy="2084070"/>
                        </a:xfrm>
                        <a:prstGeom prst="rect"/>
                        <a:solidFill>
                          <a:srgbClr val="FFFFFF"/>
                        </a:solidFill>
                        <a:ln w="12700" cmpd="sng" cap="flat">
                          <a:solidFill>
                            <a:srgbClr val="000000"/>
                          </a:solidFill>
                          <a:prstDash val="solid"/>
                          <a:miter/>
                        </a:ln>
                      </wpg:grpSpPr>
                      <wps:wsp>
                        <wps:cNvPr id="90" name="曲线 90"/>
                        <wps:cNvSpPr/>
                        <wps:spPr>
                          <a:xfrm rot="0">
                            <a:off x="5079" y="4445"/>
                            <a:ext cx="4050029" cy="2074545"/>
                          </a:xfrm>
                          <a:custGeom>
                            <a:gdLst>
                              <a:gd name="T1" fmla="*/ 0 w 21600"/>
                              <a:gd name="T2" fmla="*/ 0 h 21600"/>
                              <a:gd name="T3" fmla="*/ 21600 w 21600"/>
                              <a:gd name="T4" fmla="*/ 21600 h 21600"/>
                            </a:gdLst>
                            <a:rect l="T1" t="T2" r="T3" b="T4"/>
                            <a:pathLst>
                              <a:path w="21600" h="21600">
                                <a:moveTo>
                                  <a:pt x="10799" y="0"/>
                                </a:moveTo>
                                <a:lnTo>
                                  <a:pt x="10463" y="5"/>
                                </a:lnTo>
                                <a:lnTo>
                                  <a:pt x="10129" y="20"/>
                                </a:lnTo>
                                <a:lnTo>
                                  <a:pt x="9798" y="45"/>
                                </a:lnTo>
                                <a:lnTo>
                                  <a:pt x="9470" y="81"/>
                                </a:lnTo>
                                <a:lnTo>
                                  <a:pt x="9145" y="125"/>
                                </a:lnTo>
                                <a:lnTo>
                                  <a:pt x="8823" y="180"/>
                                </a:lnTo>
                                <a:lnTo>
                                  <a:pt x="8504" y="244"/>
                                </a:lnTo>
                                <a:lnTo>
                                  <a:pt x="8188" y="317"/>
                                </a:lnTo>
                                <a:lnTo>
                                  <a:pt x="7877" y="400"/>
                                </a:lnTo>
                                <a:lnTo>
                                  <a:pt x="7569" y="491"/>
                                </a:lnTo>
                                <a:lnTo>
                                  <a:pt x="7265" y="591"/>
                                </a:lnTo>
                                <a:lnTo>
                                  <a:pt x="6965" y="700"/>
                                </a:lnTo>
                                <a:lnTo>
                                  <a:pt x="6669" y="818"/>
                                </a:lnTo>
                                <a:lnTo>
                                  <a:pt x="6378" y="943"/>
                                </a:lnTo>
                                <a:lnTo>
                                  <a:pt x="6091" y="1077"/>
                                </a:lnTo>
                                <a:lnTo>
                                  <a:pt x="5808" y="1220"/>
                                </a:lnTo>
                                <a:lnTo>
                                  <a:pt x="5531" y="1370"/>
                                </a:lnTo>
                                <a:lnTo>
                                  <a:pt x="5258" y="1528"/>
                                </a:lnTo>
                                <a:lnTo>
                                  <a:pt x="4991" y="1693"/>
                                </a:lnTo>
                                <a:lnTo>
                                  <a:pt x="4729" y="1866"/>
                                </a:lnTo>
                                <a:lnTo>
                                  <a:pt x="4472" y="2046"/>
                                </a:lnTo>
                                <a:lnTo>
                                  <a:pt x="4221" y="2234"/>
                                </a:lnTo>
                                <a:lnTo>
                                  <a:pt x="3975" y="2429"/>
                                </a:lnTo>
                                <a:lnTo>
                                  <a:pt x="3735" y="2630"/>
                                </a:lnTo>
                                <a:lnTo>
                                  <a:pt x="3502" y="2838"/>
                                </a:lnTo>
                                <a:lnTo>
                                  <a:pt x="3274" y="3053"/>
                                </a:lnTo>
                                <a:lnTo>
                                  <a:pt x="3053" y="3274"/>
                                </a:lnTo>
                                <a:lnTo>
                                  <a:pt x="2838" y="3502"/>
                                </a:lnTo>
                                <a:lnTo>
                                  <a:pt x="2630" y="3736"/>
                                </a:lnTo>
                                <a:lnTo>
                                  <a:pt x="2428" y="3975"/>
                                </a:lnTo>
                                <a:lnTo>
                                  <a:pt x="2234" y="4221"/>
                                </a:lnTo>
                                <a:lnTo>
                                  <a:pt x="2046" y="4472"/>
                                </a:lnTo>
                                <a:lnTo>
                                  <a:pt x="1866" y="4729"/>
                                </a:lnTo>
                                <a:lnTo>
                                  <a:pt x="1693" y="4991"/>
                                </a:lnTo>
                                <a:lnTo>
                                  <a:pt x="1528" y="5259"/>
                                </a:lnTo>
                                <a:lnTo>
                                  <a:pt x="1370" y="5531"/>
                                </a:lnTo>
                                <a:lnTo>
                                  <a:pt x="1220" y="5809"/>
                                </a:lnTo>
                                <a:lnTo>
                                  <a:pt x="943" y="6378"/>
                                </a:lnTo>
                                <a:lnTo>
                                  <a:pt x="700" y="6965"/>
                                </a:lnTo>
                                <a:lnTo>
                                  <a:pt x="491" y="7569"/>
                                </a:lnTo>
                                <a:lnTo>
                                  <a:pt x="317" y="8189"/>
                                </a:lnTo>
                                <a:lnTo>
                                  <a:pt x="180" y="8823"/>
                                </a:lnTo>
                                <a:lnTo>
                                  <a:pt x="81" y="9470"/>
                                </a:lnTo>
                                <a:lnTo>
                                  <a:pt x="20" y="10130"/>
                                </a:lnTo>
                                <a:lnTo>
                                  <a:pt x="0" y="10800"/>
                                </a:lnTo>
                                <a:lnTo>
                                  <a:pt x="5" y="11136"/>
                                </a:lnTo>
                                <a:lnTo>
                                  <a:pt x="45" y="11801"/>
                                </a:lnTo>
                                <a:lnTo>
                                  <a:pt x="125" y="12455"/>
                                </a:lnTo>
                                <a:lnTo>
                                  <a:pt x="244" y="13096"/>
                                </a:lnTo>
                                <a:lnTo>
                                  <a:pt x="400" y="13723"/>
                                </a:lnTo>
                                <a:lnTo>
                                  <a:pt x="591" y="14334"/>
                                </a:lnTo>
                                <a:lnTo>
                                  <a:pt x="818" y="14930"/>
                                </a:lnTo>
                                <a:lnTo>
                                  <a:pt x="1077" y="15509"/>
                                </a:lnTo>
                                <a:lnTo>
                                  <a:pt x="1370" y="16068"/>
                                </a:lnTo>
                                <a:lnTo>
                                  <a:pt x="1528" y="16341"/>
                                </a:lnTo>
                                <a:lnTo>
                                  <a:pt x="1693" y="16608"/>
                                </a:lnTo>
                                <a:lnTo>
                                  <a:pt x="1866" y="16870"/>
                                </a:lnTo>
                                <a:lnTo>
                                  <a:pt x="2046" y="17127"/>
                                </a:lnTo>
                                <a:lnTo>
                                  <a:pt x="2234" y="17378"/>
                                </a:lnTo>
                                <a:lnTo>
                                  <a:pt x="2428" y="17624"/>
                                </a:lnTo>
                                <a:lnTo>
                                  <a:pt x="2630" y="17864"/>
                                </a:lnTo>
                                <a:lnTo>
                                  <a:pt x="2838" y="18097"/>
                                </a:lnTo>
                                <a:lnTo>
                                  <a:pt x="3053" y="18325"/>
                                </a:lnTo>
                                <a:lnTo>
                                  <a:pt x="3274" y="18546"/>
                                </a:lnTo>
                                <a:lnTo>
                                  <a:pt x="3502" y="18761"/>
                                </a:lnTo>
                                <a:lnTo>
                                  <a:pt x="3735" y="18969"/>
                                </a:lnTo>
                                <a:lnTo>
                                  <a:pt x="3975" y="19170"/>
                                </a:lnTo>
                                <a:lnTo>
                                  <a:pt x="4221" y="19365"/>
                                </a:lnTo>
                                <a:lnTo>
                                  <a:pt x="4472" y="19553"/>
                                </a:lnTo>
                                <a:lnTo>
                                  <a:pt x="4729" y="19733"/>
                                </a:lnTo>
                                <a:lnTo>
                                  <a:pt x="4991" y="19906"/>
                                </a:lnTo>
                                <a:lnTo>
                                  <a:pt x="5258" y="20071"/>
                                </a:lnTo>
                                <a:lnTo>
                                  <a:pt x="5531" y="20229"/>
                                </a:lnTo>
                                <a:lnTo>
                                  <a:pt x="5808" y="20379"/>
                                </a:lnTo>
                                <a:lnTo>
                                  <a:pt x="6091" y="20522"/>
                                </a:lnTo>
                                <a:lnTo>
                                  <a:pt x="6378" y="20656"/>
                                </a:lnTo>
                                <a:lnTo>
                                  <a:pt x="6669" y="20781"/>
                                </a:lnTo>
                                <a:lnTo>
                                  <a:pt x="6965" y="20899"/>
                                </a:lnTo>
                                <a:lnTo>
                                  <a:pt x="7265" y="21008"/>
                                </a:lnTo>
                                <a:lnTo>
                                  <a:pt x="7569" y="21108"/>
                                </a:lnTo>
                                <a:lnTo>
                                  <a:pt x="7877" y="21199"/>
                                </a:lnTo>
                                <a:lnTo>
                                  <a:pt x="8188" y="21282"/>
                                </a:lnTo>
                                <a:lnTo>
                                  <a:pt x="8504" y="21355"/>
                                </a:lnTo>
                                <a:lnTo>
                                  <a:pt x="8823" y="21419"/>
                                </a:lnTo>
                                <a:lnTo>
                                  <a:pt x="9145" y="21473"/>
                                </a:lnTo>
                                <a:lnTo>
                                  <a:pt x="9470" y="21518"/>
                                </a:lnTo>
                                <a:lnTo>
                                  <a:pt x="9798" y="21554"/>
                                </a:lnTo>
                                <a:lnTo>
                                  <a:pt x="10129" y="21579"/>
                                </a:lnTo>
                                <a:lnTo>
                                  <a:pt x="10463" y="21594"/>
                                </a:lnTo>
                                <a:lnTo>
                                  <a:pt x="10799" y="21599"/>
                                </a:lnTo>
                                <a:lnTo>
                                  <a:pt x="11136" y="21594"/>
                                </a:lnTo>
                                <a:lnTo>
                                  <a:pt x="11470" y="21579"/>
                                </a:lnTo>
                                <a:lnTo>
                                  <a:pt x="11801" y="21554"/>
                                </a:lnTo>
                                <a:lnTo>
                                  <a:pt x="12129" y="21518"/>
                                </a:lnTo>
                                <a:lnTo>
                                  <a:pt x="12454" y="21473"/>
                                </a:lnTo>
                                <a:lnTo>
                                  <a:pt x="12776" y="21419"/>
                                </a:lnTo>
                                <a:lnTo>
                                  <a:pt x="13095" y="21355"/>
                                </a:lnTo>
                                <a:lnTo>
                                  <a:pt x="13411" y="21282"/>
                                </a:lnTo>
                                <a:lnTo>
                                  <a:pt x="13722" y="21199"/>
                                </a:lnTo>
                                <a:lnTo>
                                  <a:pt x="14030" y="21108"/>
                                </a:lnTo>
                                <a:lnTo>
                                  <a:pt x="14334" y="21008"/>
                                </a:lnTo>
                                <a:lnTo>
                                  <a:pt x="14634" y="20899"/>
                                </a:lnTo>
                                <a:lnTo>
                                  <a:pt x="14930" y="20781"/>
                                </a:lnTo>
                                <a:lnTo>
                                  <a:pt x="15221" y="20656"/>
                                </a:lnTo>
                                <a:lnTo>
                                  <a:pt x="15508" y="20522"/>
                                </a:lnTo>
                                <a:lnTo>
                                  <a:pt x="15791" y="20379"/>
                                </a:lnTo>
                                <a:lnTo>
                                  <a:pt x="16068" y="20229"/>
                                </a:lnTo>
                                <a:lnTo>
                                  <a:pt x="16341" y="20071"/>
                                </a:lnTo>
                                <a:lnTo>
                                  <a:pt x="16608" y="19906"/>
                                </a:lnTo>
                                <a:lnTo>
                                  <a:pt x="16870" y="19733"/>
                                </a:lnTo>
                                <a:lnTo>
                                  <a:pt x="17127" y="19553"/>
                                </a:lnTo>
                                <a:lnTo>
                                  <a:pt x="17378" y="19365"/>
                                </a:lnTo>
                                <a:lnTo>
                                  <a:pt x="17624" y="19170"/>
                                </a:lnTo>
                                <a:lnTo>
                                  <a:pt x="17864" y="18969"/>
                                </a:lnTo>
                                <a:lnTo>
                                  <a:pt x="18097" y="18761"/>
                                </a:lnTo>
                                <a:lnTo>
                                  <a:pt x="18325" y="18546"/>
                                </a:lnTo>
                                <a:lnTo>
                                  <a:pt x="18546" y="18325"/>
                                </a:lnTo>
                                <a:lnTo>
                                  <a:pt x="18761" y="18097"/>
                                </a:lnTo>
                                <a:lnTo>
                                  <a:pt x="18969" y="17864"/>
                                </a:lnTo>
                                <a:lnTo>
                                  <a:pt x="19171" y="17624"/>
                                </a:lnTo>
                                <a:lnTo>
                                  <a:pt x="19365" y="17378"/>
                                </a:lnTo>
                                <a:lnTo>
                                  <a:pt x="19553" y="17127"/>
                                </a:lnTo>
                                <a:lnTo>
                                  <a:pt x="19733" y="16870"/>
                                </a:lnTo>
                                <a:lnTo>
                                  <a:pt x="19906" y="16608"/>
                                </a:lnTo>
                                <a:lnTo>
                                  <a:pt x="20071" y="16341"/>
                                </a:lnTo>
                                <a:lnTo>
                                  <a:pt x="20229" y="16068"/>
                                </a:lnTo>
                                <a:lnTo>
                                  <a:pt x="20379" y="15791"/>
                                </a:lnTo>
                                <a:lnTo>
                                  <a:pt x="20656" y="15222"/>
                                </a:lnTo>
                                <a:lnTo>
                                  <a:pt x="20899" y="14634"/>
                                </a:lnTo>
                                <a:lnTo>
                                  <a:pt x="21108" y="14030"/>
                                </a:lnTo>
                                <a:lnTo>
                                  <a:pt x="21282" y="13411"/>
                                </a:lnTo>
                                <a:lnTo>
                                  <a:pt x="21419" y="12777"/>
                                </a:lnTo>
                                <a:lnTo>
                                  <a:pt x="21518" y="12130"/>
                                </a:lnTo>
                                <a:lnTo>
                                  <a:pt x="21579" y="11470"/>
                                </a:lnTo>
                                <a:lnTo>
                                  <a:pt x="21600" y="10800"/>
                                </a:lnTo>
                                <a:lnTo>
                                  <a:pt x="21594" y="10464"/>
                                </a:lnTo>
                                <a:lnTo>
                                  <a:pt x="21554" y="9799"/>
                                </a:lnTo>
                                <a:lnTo>
                                  <a:pt x="21474" y="9145"/>
                                </a:lnTo>
                                <a:lnTo>
                                  <a:pt x="21355" y="8504"/>
                                </a:lnTo>
                                <a:lnTo>
                                  <a:pt x="21199" y="7877"/>
                                </a:lnTo>
                                <a:lnTo>
                                  <a:pt x="21008" y="7265"/>
                                </a:lnTo>
                                <a:lnTo>
                                  <a:pt x="20781" y="6669"/>
                                </a:lnTo>
                                <a:lnTo>
                                  <a:pt x="20522" y="6091"/>
                                </a:lnTo>
                                <a:lnTo>
                                  <a:pt x="20229" y="5531"/>
                                </a:lnTo>
                                <a:lnTo>
                                  <a:pt x="20071" y="5259"/>
                                </a:lnTo>
                                <a:lnTo>
                                  <a:pt x="19906" y="4991"/>
                                </a:lnTo>
                                <a:lnTo>
                                  <a:pt x="19733" y="4729"/>
                                </a:lnTo>
                                <a:lnTo>
                                  <a:pt x="19553" y="4472"/>
                                </a:lnTo>
                                <a:lnTo>
                                  <a:pt x="19365" y="4221"/>
                                </a:lnTo>
                                <a:lnTo>
                                  <a:pt x="19171" y="3975"/>
                                </a:lnTo>
                                <a:lnTo>
                                  <a:pt x="18969" y="3736"/>
                                </a:lnTo>
                                <a:lnTo>
                                  <a:pt x="18761" y="3502"/>
                                </a:lnTo>
                                <a:lnTo>
                                  <a:pt x="18546" y="3274"/>
                                </a:lnTo>
                                <a:lnTo>
                                  <a:pt x="18325" y="3053"/>
                                </a:lnTo>
                                <a:lnTo>
                                  <a:pt x="18097" y="2838"/>
                                </a:lnTo>
                                <a:lnTo>
                                  <a:pt x="17864" y="2630"/>
                                </a:lnTo>
                                <a:lnTo>
                                  <a:pt x="17624" y="2429"/>
                                </a:lnTo>
                                <a:lnTo>
                                  <a:pt x="17378" y="2234"/>
                                </a:lnTo>
                                <a:lnTo>
                                  <a:pt x="17127" y="2046"/>
                                </a:lnTo>
                                <a:lnTo>
                                  <a:pt x="16870" y="1866"/>
                                </a:lnTo>
                                <a:lnTo>
                                  <a:pt x="16608" y="1693"/>
                                </a:lnTo>
                                <a:lnTo>
                                  <a:pt x="16341" y="1528"/>
                                </a:lnTo>
                                <a:lnTo>
                                  <a:pt x="16068" y="1370"/>
                                </a:lnTo>
                                <a:lnTo>
                                  <a:pt x="15791" y="1220"/>
                                </a:lnTo>
                                <a:lnTo>
                                  <a:pt x="15508" y="1077"/>
                                </a:lnTo>
                                <a:lnTo>
                                  <a:pt x="15221" y="943"/>
                                </a:lnTo>
                                <a:lnTo>
                                  <a:pt x="14930" y="818"/>
                                </a:lnTo>
                                <a:lnTo>
                                  <a:pt x="14634" y="700"/>
                                </a:lnTo>
                                <a:lnTo>
                                  <a:pt x="14334" y="591"/>
                                </a:lnTo>
                                <a:lnTo>
                                  <a:pt x="14030" y="491"/>
                                </a:lnTo>
                                <a:lnTo>
                                  <a:pt x="13722" y="400"/>
                                </a:lnTo>
                                <a:lnTo>
                                  <a:pt x="13411" y="317"/>
                                </a:lnTo>
                                <a:lnTo>
                                  <a:pt x="13095" y="244"/>
                                </a:lnTo>
                                <a:lnTo>
                                  <a:pt x="12776" y="180"/>
                                </a:lnTo>
                                <a:lnTo>
                                  <a:pt x="12454" y="125"/>
                                </a:lnTo>
                                <a:lnTo>
                                  <a:pt x="12129" y="81"/>
                                </a:lnTo>
                                <a:lnTo>
                                  <a:pt x="11801" y="45"/>
                                </a:lnTo>
                                <a:lnTo>
                                  <a:pt x="11470" y="20"/>
                                </a:lnTo>
                                <a:lnTo>
                                  <a:pt x="11136" y="5"/>
                                </a:lnTo>
                                <a:lnTo>
                                  <a:pt x="10799" y="0"/>
                                </a:lnTo>
                                <a:close/>
                              </a:path>
                            </a:pathLst>
                          </a:custGeom>
                          <a:solidFill>
                            <a:srgbClr val="D99593"/>
                          </a:solidFill>
                          <a:ln w="12700" cmpd="sng" cap="flat">
                            <a:noFill/>
                            <a:prstDash val="solid"/>
                            <a:miter/>
                          </a:ln>
                        </wps:spPr>
                        <wps:bodyPr vert="horz" wrap="square" lIns="91440" tIns="45720" rIns="91440" bIns="45720" anchor="t" anchorCtr="0" upright="1">
                          <a:noAutofit/>
                        </wps:bodyPr>
                      </wps:wsp>
                      <wps:wsp>
                        <wps:cNvPr id="91" name="曲线 91"/>
                        <wps:cNvSpPr/>
                        <wps:spPr>
                          <a:xfrm rot="0">
                            <a:off x="5079" y="4445"/>
                            <a:ext cx="4050029" cy="2074545"/>
                          </a:xfrm>
                          <a:custGeom>
                            <a:gdLst>
                              <a:gd name="T1" fmla="*/ 0 w 21600"/>
                              <a:gd name="T2" fmla="*/ 0 h 21600"/>
                              <a:gd name="T3" fmla="*/ 21600 w 21600"/>
                              <a:gd name="T4" fmla="*/ 21600 h 21600"/>
                            </a:gdLst>
                            <a:rect l="T1" t="T2" r="T3" b="T4"/>
                            <a:pathLst>
                              <a:path w="21600" h="21600">
                                <a:moveTo>
                                  <a:pt x="0" y="10800"/>
                                </a:moveTo>
                                <a:lnTo>
                                  <a:pt x="20" y="10130"/>
                                </a:lnTo>
                                <a:lnTo>
                                  <a:pt x="81" y="9470"/>
                                </a:lnTo>
                                <a:lnTo>
                                  <a:pt x="180" y="8823"/>
                                </a:lnTo>
                                <a:lnTo>
                                  <a:pt x="317" y="8189"/>
                                </a:lnTo>
                                <a:lnTo>
                                  <a:pt x="491" y="7569"/>
                                </a:lnTo>
                                <a:lnTo>
                                  <a:pt x="700" y="6965"/>
                                </a:lnTo>
                                <a:lnTo>
                                  <a:pt x="943" y="6378"/>
                                </a:lnTo>
                                <a:lnTo>
                                  <a:pt x="1220" y="5809"/>
                                </a:lnTo>
                                <a:lnTo>
                                  <a:pt x="1370" y="5531"/>
                                </a:lnTo>
                                <a:lnTo>
                                  <a:pt x="1528" y="5259"/>
                                </a:lnTo>
                                <a:lnTo>
                                  <a:pt x="1693" y="4991"/>
                                </a:lnTo>
                                <a:lnTo>
                                  <a:pt x="1866" y="4729"/>
                                </a:lnTo>
                                <a:lnTo>
                                  <a:pt x="2046" y="4472"/>
                                </a:lnTo>
                                <a:lnTo>
                                  <a:pt x="2234" y="4221"/>
                                </a:lnTo>
                                <a:lnTo>
                                  <a:pt x="2428" y="3975"/>
                                </a:lnTo>
                                <a:lnTo>
                                  <a:pt x="2630" y="3736"/>
                                </a:lnTo>
                                <a:lnTo>
                                  <a:pt x="2838" y="3502"/>
                                </a:lnTo>
                                <a:lnTo>
                                  <a:pt x="3053" y="3274"/>
                                </a:lnTo>
                                <a:lnTo>
                                  <a:pt x="3274" y="3053"/>
                                </a:lnTo>
                                <a:lnTo>
                                  <a:pt x="3502" y="2838"/>
                                </a:lnTo>
                                <a:lnTo>
                                  <a:pt x="3735" y="2630"/>
                                </a:lnTo>
                                <a:lnTo>
                                  <a:pt x="3975" y="2429"/>
                                </a:lnTo>
                                <a:lnTo>
                                  <a:pt x="4221" y="2234"/>
                                </a:lnTo>
                                <a:lnTo>
                                  <a:pt x="4472" y="2046"/>
                                </a:lnTo>
                                <a:lnTo>
                                  <a:pt x="4729" y="1866"/>
                                </a:lnTo>
                                <a:lnTo>
                                  <a:pt x="4991" y="1693"/>
                                </a:lnTo>
                                <a:lnTo>
                                  <a:pt x="5258" y="1528"/>
                                </a:lnTo>
                                <a:lnTo>
                                  <a:pt x="5531" y="1370"/>
                                </a:lnTo>
                                <a:lnTo>
                                  <a:pt x="5808" y="1220"/>
                                </a:lnTo>
                                <a:lnTo>
                                  <a:pt x="6091" y="1077"/>
                                </a:lnTo>
                                <a:lnTo>
                                  <a:pt x="6378" y="943"/>
                                </a:lnTo>
                                <a:lnTo>
                                  <a:pt x="6669" y="818"/>
                                </a:lnTo>
                                <a:lnTo>
                                  <a:pt x="6965" y="700"/>
                                </a:lnTo>
                                <a:lnTo>
                                  <a:pt x="7265" y="591"/>
                                </a:lnTo>
                                <a:lnTo>
                                  <a:pt x="7569" y="491"/>
                                </a:lnTo>
                                <a:lnTo>
                                  <a:pt x="7877" y="400"/>
                                </a:lnTo>
                                <a:lnTo>
                                  <a:pt x="8188" y="317"/>
                                </a:lnTo>
                                <a:lnTo>
                                  <a:pt x="8504" y="244"/>
                                </a:lnTo>
                                <a:lnTo>
                                  <a:pt x="8823" y="180"/>
                                </a:lnTo>
                                <a:lnTo>
                                  <a:pt x="9145" y="125"/>
                                </a:lnTo>
                                <a:lnTo>
                                  <a:pt x="9470" y="81"/>
                                </a:lnTo>
                                <a:lnTo>
                                  <a:pt x="9798" y="45"/>
                                </a:lnTo>
                                <a:lnTo>
                                  <a:pt x="10129" y="20"/>
                                </a:lnTo>
                                <a:lnTo>
                                  <a:pt x="10463" y="5"/>
                                </a:lnTo>
                                <a:lnTo>
                                  <a:pt x="10799" y="0"/>
                                </a:lnTo>
                                <a:lnTo>
                                  <a:pt x="11136" y="5"/>
                                </a:lnTo>
                                <a:lnTo>
                                  <a:pt x="11470" y="20"/>
                                </a:lnTo>
                                <a:lnTo>
                                  <a:pt x="11801" y="45"/>
                                </a:lnTo>
                                <a:lnTo>
                                  <a:pt x="12129" y="81"/>
                                </a:lnTo>
                                <a:lnTo>
                                  <a:pt x="12454" y="125"/>
                                </a:lnTo>
                                <a:lnTo>
                                  <a:pt x="12776" y="180"/>
                                </a:lnTo>
                                <a:lnTo>
                                  <a:pt x="13095" y="244"/>
                                </a:lnTo>
                                <a:lnTo>
                                  <a:pt x="13411" y="317"/>
                                </a:lnTo>
                                <a:lnTo>
                                  <a:pt x="13722" y="400"/>
                                </a:lnTo>
                                <a:lnTo>
                                  <a:pt x="14030" y="491"/>
                                </a:lnTo>
                                <a:lnTo>
                                  <a:pt x="14334" y="591"/>
                                </a:lnTo>
                                <a:lnTo>
                                  <a:pt x="14634" y="700"/>
                                </a:lnTo>
                                <a:lnTo>
                                  <a:pt x="14930" y="818"/>
                                </a:lnTo>
                                <a:lnTo>
                                  <a:pt x="15221" y="943"/>
                                </a:lnTo>
                                <a:lnTo>
                                  <a:pt x="15508" y="1077"/>
                                </a:lnTo>
                                <a:lnTo>
                                  <a:pt x="15791" y="1220"/>
                                </a:lnTo>
                                <a:lnTo>
                                  <a:pt x="16068" y="1370"/>
                                </a:lnTo>
                                <a:lnTo>
                                  <a:pt x="16341" y="1528"/>
                                </a:lnTo>
                                <a:lnTo>
                                  <a:pt x="16608" y="1693"/>
                                </a:lnTo>
                                <a:lnTo>
                                  <a:pt x="16870" y="1866"/>
                                </a:lnTo>
                                <a:lnTo>
                                  <a:pt x="17127" y="2046"/>
                                </a:lnTo>
                                <a:lnTo>
                                  <a:pt x="17378" y="2234"/>
                                </a:lnTo>
                                <a:lnTo>
                                  <a:pt x="17624" y="2429"/>
                                </a:lnTo>
                                <a:lnTo>
                                  <a:pt x="17864" y="2630"/>
                                </a:lnTo>
                                <a:lnTo>
                                  <a:pt x="18097" y="2838"/>
                                </a:lnTo>
                                <a:lnTo>
                                  <a:pt x="18325" y="3053"/>
                                </a:lnTo>
                                <a:lnTo>
                                  <a:pt x="18546" y="3274"/>
                                </a:lnTo>
                                <a:lnTo>
                                  <a:pt x="18761" y="3502"/>
                                </a:lnTo>
                                <a:lnTo>
                                  <a:pt x="18969" y="3736"/>
                                </a:lnTo>
                                <a:lnTo>
                                  <a:pt x="19171" y="3975"/>
                                </a:lnTo>
                                <a:lnTo>
                                  <a:pt x="19365" y="4221"/>
                                </a:lnTo>
                                <a:lnTo>
                                  <a:pt x="19553" y="4472"/>
                                </a:lnTo>
                                <a:lnTo>
                                  <a:pt x="19733" y="4729"/>
                                </a:lnTo>
                                <a:lnTo>
                                  <a:pt x="19906" y="4991"/>
                                </a:lnTo>
                                <a:lnTo>
                                  <a:pt x="20071" y="5259"/>
                                </a:lnTo>
                                <a:lnTo>
                                  <a:pt x="20229" y="5531"/>
                                </a:lnTo>
                                <a:lnTo>
                                  <a:pt x="20379" y="5809"/>
                                </a:lnTo>
                                <a:lnTo>
                                  <a:pt x="20656" y="6378"/>
                                </a:lnTo>
                                <a:lnTo>
                                  <a:pt x="20899" y="6965"/>
                                </a:lnTo>
                                <a:lnTo>
                                  <a:pt x="21108" y="7569"/>
                                </a:lnTo>
                                <a:lnTo>
                                  <a:pt x="21282" y="8189"/>
                                </a:lnTo>
                                <a:lnTo>
                                  <a:pt x="21419" y="8823"/>
                                </a:lnTo>
                                <a:lnTo>
                                  <a:pt x="21518" y="9470"/>
                                </a:lnTo>
                                <a:lnTo>
                                  <a:pt x="21579" y="10130"/>
                                </a:lnTo>
                                <a:lnTo>
                                  <a:pt x="21600" y="10800"/>
                                </a:lnTo>
                                <a:lnTo>
                                  <a:pt x="21594" y="11136"/>
                                </a:lnTo>
                                <a:lnTo>
                                  <a:pt x="21554" y="11801"/>
                                </a:lnTo>
                                <a:lnTo>
                                  <a:pt x="21474" y="12455"/>
                                </a:lnTo>
                                <a:lnTo>
                                  <a:pt x="21355" y="13096"/>
                                </a:lnTo>
                                <a:lnTo>
                                  <a:pt x="21199" y="13723"/>
                                </a:lnTo>
                                <a:lnTo>
                                  <a:pt x="21008" y="14334"/>
                                </a:lnTo>
                                <a:lnTo>
                                  <a:pt x="20781" y="14930"/>
                                </a:lnTo>
                                <a:lnTo>
                                  <a:pt x="20522" y="15509"/>
                                </a:lnTo>
                                <a:lnTo>
                                  <a:pt x="20229" y="16068"/>
                                </a:lnTo>
                                <a:lnTo>
                                  <a:pt x="20071" y="16341"/>
                                </a:lnTo>
                                <a:lnTo>
                                  <a:pt x="19906" y="16608"/>
                                </a:lnTo>
                                <a:lnTo>
                                  <a:pt x="19733" y="16870"/>
                                </a:lnTo>
                                <a:lnTo>
                                  <a:pt x="19553" y="17127"/>
                                </a:lnTo>
                                <a:lnTo>
                                  <a:pt x="19365" y="17378"/>
                                </a:lnTo>
                                <a:lnTo>
                                  <a:pt x="19171" y="17624"/>
                                </a:lnTo>
                                <a:lnTo>
                                  <a:pt x="18969" y="17864"/>
                                </a:lnTo>
                                <a:lnTo>
                                  <a:pt x="18761" y="18097"/>
                                </a:lnTo>
                                <a:lnTo>
                                  <a:pt x="18546" y="18325"/>
                                </a:lnTo>
                                <a:lnTo>
                                  <a:pt x="18325" y="18546"/>
                                </a:lnTo>
                                <a:lnTo>
                                  <a:pt x="18097" y="18761"/>
                                </a:lnTo>
                                <a:lnTo>
                                  <a:pt x="17864" y="18969"/>
                                </a:lnTo>
                                <a:lnTo>
                                  <a:pt x="17624" y="19170"/>
                                </a:lnTo>
                                <a:lnTo>
                                  <a:pt x="17378" y="19365"/>
                                </a:lnTo>
                                <a:lnTo>
                                  <a:pt x="17127" y="19553"/>
                                </a:lnTo>
                                <a:lnTo>
                                  <a:pt x="16870" y="19733"/>
                                </a:lnTo>
                                <a:lnTo>
                                  <a:pt x="16608" y="19906"/>
                                </a:lnTo>
                                <a:lnTo>
                                  <a:pt x="16341" y="20071"/>
                                </a:lnTo>
                                <a:lnTo>
                                  <a:pt x="16068" y="20229"/>
                                </a:lnTo>
                                <a:lnTo>
                                  <a:pt x="15791" y="20379"/>
                                </a:lnTo>
                                <a:lnTo>
                                  <a:pt x="15508" y="20522"/>
                                </a:lnTo>
                                <a:lnTo>
                                  <a:pt x="15221" y="20656"/>
                                </a:lnTo>
                                <a:lnTo>
                                  <a:pt x="14930" y="20781"/>
                                </a:lnTo>
                                <a:lnTo>
                                  <a:pt x="14634" y="20899"/>
                                </a:lnTo>
                                <a:lnTo>
                                  <a:pt x="14334" y="21008"/>
                                </a:lnTo>
                                <a:lnTo>
                                  <a:pt x="14030" y="21108"/>
                                </a:lnTo>
                                <a:lnTo>
                                  <a:pt x="13722" y="21199"/>
                                </a:lnTo>
                                <a:lnTo>
                                  <a:pt x="13411" y="21282"/>
                                </a:lnTo>
                                <a:lnTo>
                                  <a:pt x="13095" y="21355"/>
                                </a:lnTo>
                                <a:lnTo>
                                  <a:pt x="12776" y="21419"/>
                                </a:lnTo>
                                <a:lnTo>
                                  <a:pt x="12454" y="21473"/>
                                </a:lnTo>
                                <a:lnTo>
                                  <a:pt x="12129" y="21518"/>
                                </a:lnTo>
                                <a:lnTo>
                                  <a:pt x="11801" y="21554"/>
                                </a:lnTo>
                                <a:lnTo>
                                  <a:pt x="11470" y="21579"/>
                                </a:lnTo>
                                <a:lnTo>
                                  <a:pt x="11136" y="21594"/>
                                </a:lnTo>
                                <a:lnTo>
                                  <a:pt x="10799" y="21599"/>
                                </a:lnTo>
                                <a:lnTo>
                                  <a:pt x="10463" y="21594"/>
                                </a:lnTo>
                                <a:lnTo>
                                  <a:pt x="10129" y="21579"/>
                                </a:lnTo>
                                <a:lnTo>
                                  <a:pt x="9798" y="21554"/>
                                </a:lnTo>
                                <a:lnTo>
                                  <a:pt x="9470" y="21518"/>
                                </a:lnTo>
                                <a:lnTo>
                                  <a:pt x="9145" y="21473"/>
                                </a:lnTo>
                                <a:lnTo>
                                  <a:pt x="8823" y="21419"/>
                                </a:lnTo>
                                <a:lnTo>
                                  <a:pt x="8504" y="21355"/>
                                </a:lnTo>
                                <a:lnTo>
                                  <a:pt x="8188" y="21282"/>
                                </a:lnTo>
                                <a:lnTo>
                                  <a:pt x="7877" y="21199"/>
                                </a:lnTo>
                                <a:lnTo>
                                  <a:pt x="7569" y="21108"/>
                                </a:lnTo>
                                <a:lnTo>
                                  <a:pt x="7265" y="21008"/>
                                </a:lnTo>
                                <a:lnTo>
                                  <a:pt x="6965" y="20899"/>
                                </a:lnTo>
                                <a:lnTo>
                                  <a:pt x="6669" y="20781"/>
                                </a:lnTo>
                                <a:lnTo>
                                  <a:pt x="6378" y="20656"/>
                                </a:lnTo>
                                <a:lnTo>
                                  <a:pt x="6091" y="20522"/>
                                </a:lnTo>
                                <a:lnTo>
                                  <a:pt x="5808" y="20379"/>
                                </a:lnTo>
                                <a:lnTo>
                                  <a:pt x="5531" y="20229"/>
                                </a:lnTo>
                                <a:lnTo>
                                  <a:pt x="5258" y="20071"/>
                                </a:lnTo>
                                <a:lnTo>
                                  <a:pt x="4991" y="19906"/>
                                </a:lnTo>
                                <a:lnTo>
                                  <a:pt x="4729" y="19733"/>
                                </a:lnTo>
                                <a:lnTo>
                                  <a:pt x="4472" y="19553"/>
                                </a:lnTo>
                                <a:lnTo>
                                  <a:pt x="4221" y="19365"/>
                                </a:lnTo>
                                <a:lnTo>
                                  <a:pt x="3975" y="19170"/>
                                </a:lnTo>
                                <a:lnTo>
                                  <a:pt x="3735" y="18969"/>
                                </a:lnTo>
                                <a:lnTo>
                                  <a:pt x="3502" y="18761"/>
                                </a:lnTo>
                                <a:lnTo>
                                  <a:pt x="3274" y="18546"/>
                                </a:lnTo>
                                <a:lnTo>
                                  <a:pt x="3053" y="18325"/>
                                </a:lnTo>
                                <a:lnTo>
                                  <a:pt x="2838" y="18097"/>
                                </a:lnTo>
                                <a:lnTo>
                                  <a:pt x="2630" y="17864"/>
                                </a:lnTo>
                                <a:lnTo>
                                  <a:pt x="2428" y="17624"/>
                                </a:lnTo>
                                <a:lnTo>
                                  <a:pt x="2234" y="17378"/>
                                </a:lnTo>
                                <a:lnTo>
                                  <a:pt x="2046" y="17127"/>
                                </a:lnTo>
                                <a:lnTo>
                                  <a:pt x="1866" y="16870"/>
                                </a:lnTo>
                                <a:lnTo>
                                  <a:pt x="1693" y="16608"/>
                                </a:lnTo>
                                <a:lnTo>
                                  <a:pt x="1528" y="16341"/>
                                </a:lnTo>
                                <a:lnTo>
                                  <a:pt x="1370" y="16068"/>
                                </a:lnTo>
                                <a:lnTo>
                                  <a:pt x="1220" y="15791"/>
                                </a:lnTo>
                                <a:lnTo>
                                  <a:pt x="943" y="15222"/>
                                </a:lnTo>
                                <a:lnTo>
                                  <a:pt x="700" y="14634"/>
                                </a:lnTo>
                                <a:lnTo>
                                  <a:pt x="491" y="14030"/>
                                </a:lnTo>
                                <a:lnTo>
                                  <a:pt x="317" y="13411"/>
                                </a:lnTo>
                                <a:lnTo>
                                  <a:pt x="180" y="12777"/>
                                </a:lnTo>
                                <a:lnTo>
                                  <a:pt x="81" y="12130"/>
                                </a:lnTo>
                                <a:lnTo>
                                  <a:pt x="20" y="11470"/>
                                </a:lnTo>
                                <a:lnTo>
                                  <a:pt x="0" y="10800"/>
                                </a:lnTo>
                                <a:close/>
                              </a:path>
                            </a:pathLst>
                          </a:custGeom>
                          <a:noFill/>
                          <a:ln w="9525" cmpd="sng" cap="flat">
                            <a:solidFill>
                              <a:srgbClr val="000000"/>
                            </a:solidFill>
                            <a:prstDash val="solid"/>
                            <a:round/>
                          </a:ln>
                        </wps:spPr>
                        <wps:bodyPr vert="horz" wrap="square" lIns="91440" tIns="45720" rIns="91440" bIns="45720" anchor="t" anchorCtr="0" upright="1">
                          <a:noAutofit/>
                        </wps:bodyPr>
                      </wps:wsp>
                      <wps:wsp>
                        <wps:cNvPr id="92" name="Text box 92"/>
                        <wps:cNvSpPr/>
                        <wps:spPr>
                          <a:xfrm rot="0">
                            <a:off x="0" y="0"/>
                            <a:ext cx="4059555" cy="2084070"/>
                          </a:xfrm>
                          <a:prstGeom prst="rect"/>
                          <a:noFill/>
                          <a:ln w="12700" cmpd="sng" cap="flat">
                            <a:noFill/>
                            <a:prstDash val="solid"/>
                            <a:miter/>
                          </a:ln>
                        </wps:spPr>
                        <wps:txbx id="93">
                          <w:txbxContent>
                            <w:p>
                              <w:pPr>
                                <w:spacing w:before="0" w:line="240" w:lineRule="auto"/>
                                <w:rPr>
                                  <w:rFonts w:ascii="Times New Roman" w:hAnsi="Times New Roman"/>
                                  <w:sz w:val="14"/>
                                </w:rPr>
                              </w:pPr>
                            </w:p>
                            <w:p>
                              <w:pPr>
                                <w:spacing w:before="0" w:line="240" w:lineRule="auto"/>
                                <w:rPr>
                                  <w:rFonts w:ascii="Times New Roman" w:hAnsi="Times New Roman"/>
                                  <w:sz w:val="14"/>
                                </w:rPr>
                              </w:pPr>
                            </w:p>
                            <w:p>
                              <w:pPr>
                                <w:spacing w:before="88" w:line="240" w:lineRule="auto"/>
                                <w:rPr>
                                  <w:rFonts w:ascii="Times New Roman" w:hAnsi="Times New Roman"/>
                                  <w:sz w:val="14"/>
                                </w:rPr>
                              </w:pPr>
                            </w:p>
                            <w:p>
                              <w:pPr>
                                <w:numPr>
                                  <w:ilvl w:val="0"/>
                                  <w:numId w:val="1"/>
                                </w:numPr>
                                <w:tabs>
                                  <w:tab w:val="left" w:pos="1818"/>
                                </w:tabs>
                                <w:spacing w:before="0"/>
                                <w:ind w:left="1818" w:right="1703" w:hanging="360"/>
                                <w:jc w:val="left"/>
                                <w:rPr>
                                  <w:sz w:val="14"/>
                                </w:rPr>
                              </w:pPr>
                              <w:r>
                                <w:rPr>
                                  <w:sz w:val="14"/>
                                </w:rPr>
                                <w:t>Enpowerthechildrentofacetheglobalchallengesconfidently by grooming their innate capabilities.</w:t>
                              </w:r>
                            </w:p>
                            <w:p>
                              <w:pPr>
                                <w:spacing w:before="27" w:line="240" w:lineRule="auto"/>
                                <w:rPr>
                                  <w:sz w:val="14"/>
                                </w:rPr>
                              </w:pPr>
                            </w:p>
                            <w:p>
                              <w:pPr>
                                <w:spacing w:before="0"/>
                                <w:ind w:left="0" w:right="46" w:firstLine="0"/>
                                <w:jc w:val="center"/>
                                <w:rPr>
                                  <w:sz w:val="14"/>
                                </w:rPr>
                              </w:pPr>
                              <w:r>
                                <w:rPr>
                                  <w:spacing w:val="-5"/>
                                  <w:sz w:val="14"/>
                                </w:rPr>
                                <w:t>Or</w:t>
                              </w:r>
                            </w:p>
                            <w:p>
                              <w:pPr>
                                <w:spacing w:before="29" w:line="240" w:lineRule="auto"/>
                                <w:rPr>
                                  <w:sz w:val="14"/>
                                </w:rPr>
                              </w:pPr>
                            </w:p>
                            <w:p>
                              <w:pPr>
                                <w:spacing w:before="0" w:line="242" w:lineRule="auto"/>
                                <w:ind w:left="1120" w:right="1113" w:firstLine="0"/>
                                <w:jc w:val="center"/>
                                <w:rPr>
                                  <w:sz w:val="14"/>
                                </w:rPr>
                              </w:pPr>
                              <w:r>
                                <w:rPr>
                                  <w:sz w:val="14"/>
                                </w:rPr>
                                <w:t>Toprovideclasseducationtodevelopinnatecapabilitiesof thestudentsso that they can meet confidently the global challenges as enpoweredcitizens of their country .</w:t>
                              </w:r>
                            </w:p>
                            <w:p>
                              <w:pPr>
                                <w:spacing w:before="26" w:line="240" w:lineRule="auto"/>
                                <w:rPr>
                                  <w:sz w:val="14"/>
                                </w:rPr>
                              </w:pPr>
                            </w:p>
                            <w:p>
                              <w:pPr>
                                <w:numPr>
                                  <w:ilvl w:val="0"/>
                                  <w:numId w:val="1"/>
                                </w:numPr>
                                <w:tabs>
                                  <w:tab w:val="left" w:pos="1202"/>
                                </w:tabs>
                                <w:spacing w:before="0"/>
                                <w:ind w:left="1098" w:right="1632" w:firstLine="0"/>
                                <w:jc w:val="left"/>
                                <w:rPr>
                                  <w:sz w:val="14"/>
                                </w:rPr>
                              </w:pPr>
                              <w:r>
                                <w:rPr>
                                  <w:sz w:val="14"/>
                                </w:rPr>
                                <w:t>westressthetotaldevelopmentofeachchild: spiritual,moral,intellectual , social, emotional and physical.</w:t>
                              </w:r>
                            </w:p>
                          </w:txbxContent>
                        </wps:txbx>
                        <wps:bodyPr vert="horz" wrap="square" lIns="0" tIns="0" rIns="0" bIns="0" anchor="t" anchorCtr="0" upright="1">
                          <a:noAutofit/>
                        </wps:bodyPr>
                      </wps:wsp>
                      <wps:bodyPr vert="horz" wrap="square" lIns="91440" tIns="45720" rIns="91440" bIns="45720" anchor="t" anchorCtr="0" upright="1">
                        <a:noAutofit/>
                      </wps:bodyPr>
                    </wpg:wgp>
                  </a:graphicData>
                </a:graphic>
              </wp:anchor>
            </w:drawing>
          </mc:Choice>
          <mc:Fallback>
            <w:pict>
              <v:group type="#_x0000_t1" id="Combination 94" o:spid="_x0000_s94" coordorigin="5448,9012" coordsize="6393,3282" style="position:absolute;&#10;margin-left:272.42502pt;&#10;margin-top:151.2pt;&#10;width:319.65pt;&#10;height:164.10002pt;&#10;z-index:83;&#10;mso-position-horizontal:absolute;&#10;mso-position-horizontal-relative:page;&#10;mso-position-vertical:absolute;&#10;mso-wrap-distance-left:0.0pt;&#10;mso-wrap-distance-right:0.0pt;">
                <v:shape type="#_x0000_t0" id="曲线 95" o:spid="_x0000_s95" coordsize="6377,3267" path="m3188,l3089,0l2991,3l2893,6l2796,12l2700,19l2605,27l2511,36l2418,48l2325,60l2235,74l2145,89l2056,105l1969,123l1883,142l1798,163l1715,184l1633,207l1552,231l1473,256l1396,282l1320,309l1246,337l1173,367l1103,397l1034,429l966,461l901,495l838,529l776,565l717,601l659,638l604,676l551,715l500,754l451,795l404,836l360,878l278,964l206,1053l145,1144l93,1238l53,1334l23,1432l6,1532l,1633l1,1684l13,1785l37,1883l72,1980l118,2075l174,2168l241,2258l318,2345l404,2430l451,2471l500,2512l551,2551l604,2590l659,2628l717,2665l776,2701l838,2737l901,2771l966,2805l1034,2837l1103,2869l1173,2899l1246,2929l1320,2957l1396,2984l1473,3010l1552,3035l1633,3059l1715,3082l1798,3103l1883,3124l1969,3143l2056,3161l2145,3177l2235,3192l2325,3206l2418,3218l2511,3230l2605,3239l2700,3247l2796,3254l2893,3260l2991,3263l3089,3266l3188,3266l3288,3266l3386,3263l3484,3260l3581,3254l3677,3247l3772,3239l3866,3230l3959,3218l4052,3206l4142,3192l4232,3177l4321,3161l4408,3143l4494,3124l4579,3103l4662,3082l4744,3059l4825,3035l4904,3010l4981,2984l5057,2957l5131,2929l5204,2899l5274,2869l5343,2837l5411,2805l5476,2771l5539,2737l5601,2701l5660,2665l5718,2628l5773,2590l5826,2551l5877,2512l5926,2471l5973,2430l6017,2388l6099,2302l6171,2213l6232,2122l6284,2028l6324,1932l6354,1834l6371,1734l6377,1633l6376,1582l6364,1482l6340,1383l6305,1286l6259,1191l6203,1098l6136,1008l6059,921l5973,836l5926,795l5877,754l5826,715l5773,676l5718,638l5660,601l5601,565l5539,529l5476,495l5411,461l5343,429l5274,397l5204,367l5131,337l5057,309l4981,282l4904,256l4825,231l4744,207l4662,184l4579,163l4494,142l4408,123l4321,105l4232,89l4142,74l4052,60l3959,48l3866,36l3772,27l3677,19l3581,12l3484,6l3386,3l3288,0l3188,l3188,xe" style="position:absolute;&#10;left:5456;&#10;top:9019;&#10;width:6377;&#10;height:3267;" fillcolor="#D99593" stroked="f" strokeweight="1.0pt">
                  <v:stroke color="#000000"/>
                </v:shape>
                <v:shape type="#_x0000_t0" id="曲线 96" o:spid="_x0000_s96" coordsize="6377,3267" path="m,1633l6,1532l23,1432l53,1334l93,1238l145,1144l206,1053l278,964l360,878l404,836l451,795l500,754l551,715l604,676l659,638l717,601l776,565l838,529l901,495l966,461l1034,429l1103,397l1173,367l1246,337l1320,309l1396,282l1473,256l1552,231l1633,207l1715,184l1798,163l1883,142l1969,123l2056,105l2145,89l2235,74l2325,60l2418,48l2511,36l2605,27l2700,19l2796,12l2893,6l2991,3l3089,0l3188,l3288,0l3386,3l3484,6l3581,12l3677,19l3772,27l3866,36l3959,48l4052,60l4142,74l4232,89l4321,105l4408,123l4494,142l4579,163l4662,184l4744,207l4825,231l4904,256l4981,282l5057,309l5131,337l5204,367l5274,397l5343,429l5411,461l5476,495l5539,529l5601,565l5660,601l5718,638l5773,676l5826,715l5877,754l5926,795l5973,836l6017,878l6099,964l6171,1053l6232,1144l6284,1238l6324,1334l6354,1432l6371,1532l6377,1633l6376,1684l6364,1785l6340,1883l6305,1980l6259,2075l6203,2168l6136,2258l6059,2345l5973,2430l5926,2471l5877,2512l5826,2551l5773,2590l5718,2628l5660,2665l5601,2701l5539,2737l5476,2771l5411,2805l5343,2837l5274,2869l5204,2899l5131,2929l5057,2957l4981,2984l4904,3010l4825,3035l4744,3059l4662,3082l4579,3103l4494,3124l4408,3143l4321,3161l4232,3177l4142,3192l4052,3206l3959,3218l3866,3230l3772,3239l3677,3247l3581,3254l3484,3260l3386,3263l3288,3266l3188,3266l3089,3266l2991,3263l2893,3260l2796,3254l2700,3247l2605,3239l2511,3230l2418,3218l2325,3206l2235,3192l2145,3177l2056,3161l1969,3143l1883,3124l1798,3103l1715,3082l1633,3059l1552,3035l1473,3010l1396,2984l1320,2957l1246,2929l1173,2899l1103,2869l1034,2837l966,2805l901,2771l838,2737l776,2701l717,2665l659,2628l604,2590l551,2551l500,2512l451,2471l404,2430l360,2388l278,2302l206,2213l145,2122l93,2028l53,1932l23,1834l6,1734l,1633l,1633xe" style="position:absolute;&#10;left:5456;&#10;top:9019;&#10;width:6377;&#10;height:3267;" filled="f" stroked="t">
                  <v:stroke color="#000000"/>
                </v:shape>
                <v:shape type="#_x0000_t202" id="Text box 97" o:spid="_x0000_s97" style="position:absolute;&#10;left:5448;&#10;top:9012;&#10;width:6392;&#10;height:3282;&#10;mso-wrap-style:square;" filled="f" stroked="f" strokeweight="1.0pt">
                  <v:textbox id="856" inset="0mm,0mm,0mm,0mm" o:insetmode="custom" style="layout-flow:horizontal;&#10;v-text-anchor:top;">
                    <w:txbxContent>
                      <w:p>
                        <w:pPr>
                          <w:spacing w:before="0" w:line="240" w:lineRule="auto"/>
                          <w:rPr>
                            <w:rFonts w:ascii="Times New Roman" w:hAnsi="Times New Roman"/>
                            <w:sz w:val="14"/>
                          </w:rPr>
                        </w:pPr>
                      </w:p>
                      <w:p>
                        <w:pPr>
                          <w:spacing w:before="0" w:line="240" w:lineRule="auto"/>
                          <w:rPr>
                            <w:rFonts w:ascii="Times New Roman" w:hAnsi="Times New Roman"/>
                            <w:sz w:val="14"/>
                          </w:rPr>
                        </w:pPr>
                      </w:p>
                      <w:p>
                        <w:pPr>
                          <w:spacing w:before="88" w:line="240" w:lineRule="auto"/>
                          <w:rPr>
                            <w:rFonts w:ascii="Times New Roman" w:hAnsi="Times New Roman"/>
                            <w:sz w:val="14"/>
                          </w:rPr>
                        </w:pPr>
                      </w:p>
                      <w:p>
                        <w:pPr>
                          <w:numPr>
                            <w:ilvl w:val="0"/>
                            <w:numId w:val="1"/>
                          </w:numPr>
                          <w:tabs>
                            <w:tab w:val="left" w:pos="1818"/>
                          </w:tabs>
                          <w:spacing w:before="0"/>
                          <w:ind w:left="1818" w:right="1703" w:hanging="360"/>
                          <w:jc w:val="left"/>
                          <w:rPr>
                            <w:sz w:val="14"/>
                          </w:rPr>
                        </w:pPr>
                        <w:r>
                          <w:rPr>
                            <w:sz w:val="14"/>
                          </w:rPr>
                          <w:t>Enpowerthechildrentofacetheglobalchallengesconfidently by grooming their innate capabilities.</w:t>
                        </w:r>
                      </w:p>
                      <w:p>
                        <w:pPr>
                          <w:spacing w:before="27" w:line="240" w:lineRule="auto"/>
                          <w:rPr>
                            <w:sz w:val="14"/>
                          </w:rPr>
                        </w:pPr>
                      </w:p>
                      <w:p>
                        <w:pPr>
                          <w:spacing w:before="0"/>
                          <w:ind w:left="0" w:right="46" w:firstLine="0"/>
                          <w:jc w:val="center"/>
                          <w:rPr>
                            <w:sz w:val="14"/>
                          </w:rPr>
                        </w:pPr>
                        <w:r>
                          <w:rPr>
                            <w:spacing w:val="-5"/>
                            <w:sz w:val="14"/>
                          </w:rPr>
                          <w:t>Or</w:t>
                        </w:r>
                      </w:p>
                      <w:p>
                        <w:pPr>
                          <w:spacing w:before="29" w:line="240" w:lineRule="auto"/>
                          <w:rPr>
                            <w:sz w:val="14"/>
                          </w:rPr>
                        </w:pPr>
                      </w:p>
                      <w:p>
                        <w:pPr>
                          <w:spacing w:before="0" w:line="242" w:lineRule="auto"/>
                          <w:ind w:left="1120" w:right="1113" w:firstLine="0"/>
                          <w:jc w:val="center"/>
                          <w:rPr>
                            <w:sz w:val="14"/>
                          </w:rPr>
                        </w:pPr>
                        <w:r>
                          <w:rPr>
                            <w:sz w:val="14"/>
                          </w:rPr>
                          <w:t>Toprovideclasseducationtodevelopinnatecapabilitiesof thestudentsso that they can meet confidently the global challenges as enpoweredcitizens of their country .</w:t>
                        </w:r>
                      </w:p>
                      <w:p>
                        <w:pPr>
                          <w:spacing w:before="26" w:line="240" w:lineRule="auto"/>
                          <w:rPr>
                            <w:sz w:val="14"/>
                          </w:rPr>
                        </w:pPr>
                      </w:p>
                      <w:p>
                        <w:pPr>
                          <w:numPr>
                            <w:ilvl w:val="0"/>
                            <w:numId w:val="1"/>
                          </w:numPr>
                          <w:tabs>
                            <w:tab w:val="left" w:pos="1202"/>
                          </w:tabs>
                          <w:spacing w:before="0"/>
                          <w:ind w:left="1098" w:right="1632" w:firstLine="0"/>
                          <w:jc w:val="left"/>
                          <w:rPr>
                            <w:sz w:val="14"/>
                          </w:rPr>
                        </w:pPr>
                        <w:r>
                          <w:rPr>
                            <w:sz w:val="14"/>
                          </w:rPr>
                          <w:t>westressthetotaldevelopmentofeachchild: spiritual,moral,intellectual , social, emotional and physical.</w:t>
                        </w:r>
                      </w:p>
                    </w:txbxContent>
                  </v:textbox>
                  <v:stroke color="#000000"/>
                </v:shape>
                <w10:wrap type="topAndBottom"/>
              </v:group>
            </w:pict>
          </mc:Fallback>
        </mc:AlternateContent>
      </w:r>
    </w:p>
    <w:p>
      <w:pPr>
        <w:pStyle w:val="15"/>
        <w:spacing w:before="105"/>
        <w:rPr>
          <w:rFonts w:ascii="Times New Roman" w:hAnsi="Times New Roman"/>
          <w:sz w:val="20"/>
        </w:rPr>
      </w:pPr>
    </w:p>
    <w:p>
      <w:pPr>
        <w:pStyle w:val="15"/>
        <w:spacing w:after="0"/>
        <w:rPr>
          <w:rFonts w:ascii="Times New Roman" w:hAnsi="Times New Roman"/>
          <w:sz w:val="20"/>
        </w:rPr>
        <w:sectPr>
          <w:pgSz w:w="12240" w:h="15840"/>
          <w:pgMar w:top="1820" w:right="0" w:bottom="280" w:left="360" w:header="0" w:footer="0" w:gutter="0"/>
          <w:docGrid w:linePitch="312" w:charSpace="0"/>
        </w:sectPr>
      </w:pPr>
    </w:p>
    <w:p>
      <w:pPr>
        <w:pStyle w:val="15"/>
        <w:spacing w:before="297"/>
        <w:rPr>
          <w:rFonts w:ascii="Times New Roman" w:hAnsi="Times New Roman"/>
          <w:sz w:val="48"/>
        </w:rPr>
      </w:pPr>
      <w:r>
        <w:rPr>
          <w:rFonts w:ascii="Times New Roman" w:hAnsi="Times New Roman"/>
          <w:sz w:val="48"/>
        </w:rPr>
        <mc:AlternateContent>
          <mc:Choice Requires="wps">
            <w:drawing>
              <wp:anchor distT="0" distB="0" distL="114298" distR="114298" simplePos="0" relativeHeight="4" behindDoc="1" locked="0" layoutInCell="1" hidden="0" allowOverlap="1">
                <wp:simplePos x="0" y="0"/>
                <wp:positionH relativeFrom="page">
                  <wp:posOffset>0</wp:posOffset>
                </wp:positionH>
                <wp:positionV relativeFrom="page">
                  <wp:posOffset>0</wp:posOffset>
                </wp:positionV>
                <wp:extent cx="7772400" cy="10058401"/>
                <wp:effectExtent l="0" t="0" r="0" b="0"/>
                <wp:wrapNone/>
                <wp:docPr id="98" name="曲线 98"/>
                <wp:cNvGraphicFramePr>
                  <a:graphicFrameLocks noChangeAspect="0"/>
                </wp:cNvGraphicFramePr>
                <a:graphic>
                  <a:graphicData uri="http://schemas.microsoft.com/office/word/2010/wordprocessingShape">
                    <wps:wsp>
                      <wps:cNvSpPr/>
                      <wps:spPr>
                        <a:xfrm rot="0">
                          <a:off x="0" y="0"/>
                          <a:ext cx="7772400" cy="10058401"/>
                        </a:xfrm>
                        <a:custGeom>
                          <a:gdLst>
                            <a:gd name="T1" fmla="*/ 0 w 21600"/>
                            <a:gd name="T2" fmla="*/ 0 h 21600"/>
                            <a:gd name="T3" fmla="*/ 21600 w 21600"/>
                            <a:gd name="T4" fmla="*/ 21600 h 21600"/>
                          </a:gdLst>
                          <a:rect l="T1" t="T2" r="T3" b="T4"/>
                          <a:pathLst>
                            <a:path w="21600" h="21600">
                              <a:moveTo>
                                <a:pt x="21599" y="0"/>
                              </a:moveTo>
                              <a:lnTo>
                                <a:pt x="0" y="0"/>
                              </a:lnTo>
                              <a:lnTo>
                                <a:pt x="0" y="21600"/>
                              </a:lnTo>
                              <a:lnTo>
                                <a:pt x="21599" y="21600"/>
                              </a:lnTo>
                              <a:lnTo>
                                <a:pt x="21599" y="0"/>
                              </a:lnTo>
                              <a:close/>
                            </a:path>
                          </a:pathLst>
                        </a:custGeom>
                        <a:solidFill>
                          <a:srgbClr val="F9BE8F"/>
                        </a:solidFill>
                        <a:ln w="12700" cmpd="sng" cap="flat">
                          <a:noFill/>
                          <a:prstDash val="solid"/>
                          <a:miter/>
                        </a:ln>
                      </wps:spPr>
                      <wps:bodyPr vert="horz" wrap="square" lIns="91440" tIns="45720" rIns="91440" bIns="45720" anchor="t" anchorCtr="0" upright="1">
                        <a:noAutofit/>
                      </wps:bodyPr>
                    </wps:wsp>
                  </a:graphicData>
                </a:graphic>
              </wp:anchor>
            </w:drawing>
          </mc:Choice>
          <mc:Fallback>
            <w:pict>
              <v:shape type="#_x0000_t0" id="曲线 99" o:spid="_x0000_s99" fillcolor="#F9BE8F" stroked="f" strokeweight="1.0pt" coordsize="12240,15840" path="m12239,l,l,15839l12239,15839l12239,l12239,xe" style="position:absolute;&#10;margin-left:0.0pt;&#10;margin-top:0.0pt;&#10;width:612.0pt;&#10;height:792.0pt;&#10;z-index:-49;&#10;mso-position-horizontal:absolute;&#10;mso-position-horizontal-relative:page;&#10;mso-position-vertical:absolute;&#10;mso-position-vertical-relative:page;&#10;mso-wrap-distance-left:8.999863pt;&#10;mso-wrap-distance-right:8.999863pt;">
                <v:stroke color="#000000"/>
              </v:shape>
            </w:pict>
          </mc:Fallback>
        </mc:AlternateContent>
      </w:r>
    </w:p>
    <w:p>
      <w:pPr>
        <w:spacing w:before="0"/>
        <w:ind w:left="3046" w:right="0" w:firstLine="0"/>
        <w:jc w:val="left"/>
        <w:rPr>
          <w:b/>
          <w:sz w:val="48"/>
        </w:rPr>
      </w:pPr>
      <w:r>
        <w:rPr>
          <w:b/>
          <w:color w:val="365F91"/>
          <w:sz w:val="48"/>
        </w:rPr>
        <w:t>CHAIRMAN’S</w:t>
      </w:r>
      <w:r>
        <w:rPr>
          <w:b/>
          <w:color w:val="365F91"/>
          <w:spacing w:val="-2"/>
          <w:sz w:val="48"/>
        </w:rPr>
        <w:t>MESSAGE</w:t>
      </w:r>
    </w:p>
    <w:p>
      <w:pPr>
        <w:spacing w:after="0"/>
        <w:jc w:val="left"/>
        <w:rPr>
          <w:b/>
          <w:sz w:val="48"/>
        </w:rPr>
        <w:sectPr>
          <w:pgSz w:w="12240" w:h="15840"/>
          <w:pgMar w:top="1820" w:right="0" w:bottom="280" w:left="360" w:header="0" w:footer="0" w:gutter="0"/>
          <w:docGrid w:linePitch="312" w:charSpace="0"/>
        </w:sectPr>
      </w:pPr>
    </w:p>
    <w:p>
      <w:pPr>
        <w:spacing w:before="339"/>
        <w:ind w:left="175" w:right="774" w:firstLine="0"/>
        <w:jc w:val="center"/>
        <w:rPr>
          <w:b/>
          <w:sz w:val="48"/>
        </w:rPr>
      </w:pPr>
      <w:r>
        <w:rPr>
          <w:b/>
          <w:sz w:val="48"/>
        </w:rPr>
        <mc:AlternateContent>
          <mc:Choice Requires="wps">
            <w:drawing>
              <wp:anchor distT="0" distB="0" distL="114298" distR="114298" simplePos="0" relativeHeight="5" behindDoc="1" locked="0" layoutInCell="1" hidden="0" allowOverlap="1">
                <wp:simplePos x="0" y="0"/>
                <wp:positionH relativeFrom="page">
                  <wp:posOffset>0</wp:posOffset>
                </wp:positionH>
                <wp:positionV relativeFrom="page">
                  <wp:posOffset>0</wp:posOffset>
                </wp:positionV>
                <wp:extent cx="7772400" cy="10058401"/>
                <wp:effectExtent l="0" t="0" r="0" b="0"/>
                <wp:wrapNone/>
                <wp:docPr id="100" name="曲线 100"/>
                <wp:cNvGraphicFramePr>
                  <a:graphicFrameLocks noChangeAspect="0"/>
                </wp:cNvGraphicFramePr>
                <a:graphic>
                  <a:graphicData uri="http://schemas.microsoft.com/office/word/2010/wordprocessingShape">
                    <wps:wsp>
                      <wps:cNvSpPr/>
                      <wps:spPr>
                        <a:xfrm rot="0">
                          <a:off x="0" y="0"/>
                          <a:ext cx="7772400" cy="10058401"/>
                        </a:xfrm>
                        <a:custGeom>
                          <a:gdLst>
                            <a:gd name="T1" fmla="*/ 0 w 21600"/>
                            <a:gd name="T2" fmla="*/ 0 h 21600"/>
                            <a:gd name="T3" fmla="*/ 21600 w 21600"/>
                            <a:gd name="T4" fmla="*/ 21600 h 21600"/>
                          </a:gdLst>
                          <a:rect l="T1" t="T2" r="T3" b="T4"/>
                          <a:pathLst>
                            <a:path w="21600" h="21600">
                              <a:moveTo>
                                <a:pt x="21599" y="0"/>
                              </a:moveTo>
                              <a:lnTo>
                                <a:pt x="0" y="0"/>
                              </a:lnTo>
                              <a:lnTo>
                                <a:pt x="0" y="21600"/>
                              </a:lnTo>
                              <a:lnTo>
                                <a:pt x="21599" y="21600"/>
                              </a:lnTo>
                              <a:lnTo>
                                <a:pt x="21599" y="0"/>
                              </a:lnTo>
                              <a:close/>
                            </a:path>
                          </a:pathLst>
                        </a:custGeom>
                        <a:solidFill>
                          <a:srgbClr val="F9BE8F"/>
                        </a:solidFill>
                        <a:ln w="12700" cmpd="sng" cap="flat">
                          <a:noFill/>
                          <a:prstDash val="solid"/>
                          <a:miter/>
                        </a:ln>
                      </wps:spPr>
                      <wps:bodyPr vert="horz" wrap="square" lIns="91440" tIns="45720" rIns="91440" bIns="45720" anchor="t" anchorCtr="0" upright="1">
                        <a:noAutofit/>
                      </wps:bodyPr>
                    </wps:wsp>
                  </a:graphicData>
                </a:graphic>
              </wp:anchor>
            </w:drawing>
          </mc:Choice>
          <mc:Fallback>
            <w:pict>
              <v:shape type="#_x0000_t0" id="曲线 101" o:spid="_x0000_s101" fillcolor="#F9BE8F" stroked="f" strokeweight="1.0pt" coordsize="12240,15840" path="m12239,l,l,15839l12239,15839l12239,l12239,xe" style="position:absolute;&#10;margin-left:0.0pt;&#10;margin-top:0.0pt;&#10;width:612.0pt;&#10;height:792.0pt;&#10;z-index:-48;&#10;mso-position-horizontal:absolute;&#10;mso-position-horizontal-relative:page;&#10;mso-position-vertical:absolute;&#10;mso-position-vertical-relative:page;&#10;mso-wrap-distance-left:8.999863pt;&#10;mso-wrap-distance-right:8.999863pt;">
                <v:stroke color="#000000"/>
              </v:shape>
            </w:pict>
          </mc:Fallback>
        </mc:AlternateContent>
      </w:r>
      <w:r>
        <w:rPr>
          <w:b/>
          <w:color w:val="365F91"/>
          <w:sz w:val="48"/>
        </w:rPr>
        <w:t>DIRECTOR’S</w:t>
      </w:r>
      <w:r>
        <w:rPr>
          <w:b/>
          <w:color w:val="365F91"/>
          <w:spacing w:val="-2"/>
          <w:sz w:val="48"/>
        </w:rPr>
        <w:t>MESSAGE</w:t>
      </w:r>
    </w:p>
    <w:p>
      <w:pPr>
        <w:spacing w:after="0"/>
        <w:jc w:val="center"/>
        <w:rPr>
          <w:b/>
          <w:sz w:val="48"/>
        </w:rPr>
        <w:sectPr>
          <w:pgSz w:w="12240" w:h="15840"/>
          <w:pgMar w:top="1820" w:right="0" w:bottom="280" w:left="360" w:header="0" w:footer="0" w:gutter="0"/>
          <w:docGrid w:linePitch="312" w:charSpace="0"/>
        </w:sectPr>
      </w:pPr>
    </w:p>
    <w:p>
      <w:pPr>
        <w:spacing w:before="339"/>
        <w:ind w:left="190" w:right="599" w:firstLine="0"/>
        <w:jc w:val="center"/>
        <w:rPr>
          <w:b/>
          <w:sz w:val="48"/>
        </w:rPr>
      </w:pPr>
      <w:r>
        <w:rPr>
          <w:b/>
          <w:sz w:val="48"/>
        </w:rPr>
        <mc:AlternateContent>
          <mc:Choice Requires="wps">
            <w:drawing>
              <wp:anchor distT="0" distB="0" distL="114298" distR="114298" simplePos="0" relativeHeight="6" behindDoc="1" locked="0" layoutInCell="1" hidden="0" allowOverlap="1">
                <wp:simplePos x="0" y="0"/>
                <wp:positionH relativeFrom="page">
                  <wp:posOffset>0</wp:posOffset>
                </wp:positionH>
                <wp:positionV relativeFrom="page">
                  <wp:posOffset>0</wp:posOffset>
                </wp:positionV>
                <wp:extent cx="7772400" cy="10058401"/>
                <wp:effectExtent l="0" t="0" r="0" b="0"/>
                <wp:wrapNone/>
                <wp:docPr id="102" name="曲线 102"/>
                <wp:cNvGraphicFramePr>
                  <a:graphicFrameLocks noChangeAspect="0"/>
                </wp:cNvGraphicFramePr>
                <a:graphic>
                  <a:graphicData uri="http://schemas.microsoft.com/office/word/2010/wordprocessingShape">
                    <wps:wsp>
                      <wps:cNvSpPr/>
                      <wps:spPr>
                        <a:xfrm rot="0">
                          <a:off x="0" y="0"/>
                          <a:ext cx="7772400" cy="10058401"/>
                        </a:xfrm>
                        <a:custGeom>
                          <a:gdLst>
                            <a:gd name="T1" fmla="*/ 0 w 21600"/>
                            <a:gd name="T2" fmla="*/ 0 h 21600"/>
                            <a:gd name="T3" fmla="*/ 21600 w 21600"/>
                            <a:gd name="T4" fmla="*/ 21600 h 21600"/>
                          </a:gdLst>
                          <a:rect l="T1" t="T2" r="T3" b="T4"/>
                          <a:pathLst>
                            <a:path w="21600" h="21600">
                              <a:moveTo>
                                <a:pt x="21599" y="0"/>
                              </a:moveTo>
                              <a:lnTo>
                                <a:pt x="0" y="0"/>
                              </a:lnTo>
                              <a:lnTo>
                                <a:pt x="0" y="21600"/>
                              </a:lnTo>
                              <a:lnTo>
                                <a:pt x="21599" y="21600"/>
                              </a:lnTo>
                              <a:lnTo>
                                <a:pt x="21599" y="0"/>
                              </a:lnTo>
                              <a:close/>
                            </a:path>
                          </a:pathLst>
                        </a:custGeom>
                        <a:solidFill>
                          <a:srgbClr val="F9BE8F"/>
                        </a:solidFill>
                        <a:ln w="12700" cmpd="sng" cap="flat">
                          <a:noFill/>
                          <a:prstDash val="solid"/>
                          <a:miter/>
                        </a:ln>
                      </wps:spPr>
                      <wps:bodyPr vert="horz" wrap="square" lIns="91440" tIns="45720" rIns="91440" bIns="45720" anchor="t" anchorCtr="0" upright="1">
                        <a:noAutofit/>
                      </wps:bodyPr>
                    </wps:wsp>
                  </a:graphicData>
                </a:graphic>
              </wp:anchor>
            </w:drawing>
          </mc:Choice>
          <mc:Fallback>
            <w:pict>
              <v:shape type="#_x0000_t0" id="曲线 103" o:spid="_x0000_s103" fillcolor="#F9BE8F" stroked="f" strokeweight="1.0pt" coordsize="12240,15840" path="m12239,l,l,15839l12239,15839l12239,l12239,xe" style="position:absolute;&#10;margin-left:0.0pt;&#10;margin-top:0.0pt;&#10;width:612.0pt;&#10;height:792.0pt;&#10;z-index:-47;&#10;mso-position-horizontal:absolute;&#10;mso-position-horizontal-relative:page;&#10;mso-position-vertical:absolute;&#10;mso-position-vertical-relative:page;&#10;mso-wrap-distance-left:8.999863pt;&#10;mso-wrap-distance-right:8.999863pt;">
                <v:stroke color="#000000"/>
              </v:shape>
            </w:pict>
          </mc:Fallback>
        </mc:AlternateContent>
      </w:r>
      <w:r>
        <w:rPr>
          <w:b/>
          <w:color w:val="365F91"/>
          <w:sz w:val="48"/>
        </w:rPr>
        <w:t>PRINCIPAL’S</w:t>
      </w:r>
      <w:r>
        <w:rPr>
          <w:b/>
          <w:color w:val="365F91"/>
          <w:spacing w:val="-2"/>
          <w:sz w:val="48"/>
        </w:rPr>
        <w:t>MESSAGE</w:t>
      </w:r>
    </w:p>
    <w:p>
      <w:pPr>
        <w:spacing w:before="278" w:line="290" w:lineRule="auto"/>
        <w:ind w:left="1801" w:right="2147" w:firstLine="0"/>
        <w:jc w:val="left"/>
        <w:rPr>
          <w:rFonts w:ascii="Trebuchet MS" w:hAnsi="Trebuchet MS"/>
          <w:i/>
          <w:sz w:val="28"/>
        </w:rPr>
      </w:pPr>
      <w:r>
        <w:rPr>
          <w:rFonts w:ascii="Trebuchet MS" w:hAnsi="Trebuchet MS"/>
          <w:i/>
          <w:color w:val="622322"/>
          <w:w w:val="70"/>
          <w:sz w:val="28"/>
        </w:rPr>
        <w:t>‘Learningisnottheproductofteaching,Learningistheproductoftheactivityof</w:t>
      </w:r>
      <w:r>
        <w:rPr>
          <w:rFonts w:ascii="Trebuchet MS" w:hAnsi="Trebuchet MS"/>
          <w:i/>
          <w:color w:val="622322"/>
          <w:w w:val="80"/>
          <w:sz w:val="28"/>
        </w:rPr>
        <w:t>learners</w:t>
      </w:r>
      <w:r>
        <w:rPr>
          <w:rFonts w:ascii="Trebuchet MS" w:hAnsi="Trebuchet MS"/>
          <w:i/>
          <w:color w:val="622322"/>
          <w:w w:val="95"/>
          <w:sz w:val="28"/>
        </w:rPr>
        <w:t>‘-</w:t>
      </w:r>
      <w:r>
        <w:rPr>
          <w:rFonts w:ascii="Trebuchet MS" w:hAnsi="Trebuchet MS"/>
          <w:i/>
          <w:color w:val="622322"/>
          <w:w w:val="80"/>
          <w:sz w:val="28"/>
        </w:rPr>
        <w:t>JohnHolt</w:t>
      </w:r>
    </w:p>
    <w:p>
      <w:pPr>
        <w:spacing w:before="204" w:line="293" w:lineRule="auto"/>
        <w:ind w:left="1801" w:right="2147" w:firstLine="0"/>
        <w:jc w:val="left"/>
        <w:rPr>
          <w:rFonts w:ascii="Trebuchet MS" w:hAnsi="Trebuchet MS"/>
          <w:i/>
          <w:sz w:val="28"/>
        </w:rPr>
      </w:pPr>
      <w:r>
        <w:rPr>
          <w:rFonts w:ascii="Trebuchet MS" w:hAnsi="Trebuchet MS"/>
          <w:i/>
          <w:color w:val="622322"/>
          <w:w w:val="70"/>
          <w:sz w:val="28"/>
        </w:rPr>
        <w:t>IamhonouredandfeelveryprivilegedtobetheprincipalofGuruNanakAcademy</w:t>
      </w:r>
      <w:r>
        <w:rPr>
          <w:rFonts w:ascii="Trebuchet MS" w:hAnsi="Trebuchet MS"/>
          <w:i/>
          <w:color w:val="622322"/>
          <w:spacing w:val="-2"/>
          <w:w w:val="75"/>
          <w:sz w:val="28"/>
        </w:rPr>
        <w:t>Partappura.ASchoolisaplaceentanglinglearningandjoycombiningknowledge</w:t>
      </w:r>
      <w:r>
        <w:rPr>
          <w:rFonts w:ascii="Trebuchet MS" w:hAnsi="Trebuchet MS"/>
          <w:i/>
          <w:color w:val="622322"/>
          <w:w w:val="70"/>
          <w:sz w:val="28"/>
        </w:rPr>
        <w:t>andlessonoflifeforanensichedlamonousEducationmustaimanaspects,Which</w:t>
      </w:r>
      <w:r>
        <w:rPr>
          <w:rFonts w:ascii="Trebuchet MS" w:hAnsi="Trebuchet MS"/>
          <w:i/>
          <w:color w:val="622322"/>
          <w:w w:val="65"/>
          <w:sz w:val="28"/>
        </w:rPr>
        <w:t>contributetothedevelopmentoftheyoungmindsastheystepintothecontemprary worldOurendeavorhasbeentoeslabtishatmospherethatfostercreativityandinculcate</w:t>
      </w:r>
      <w:r>
        <w:rPr>
          <w:rFonts w:ascii="Trebuchet MS" w:hAnsi="Trebuchet MS"/>
          <w:i/>
          <w:color w:val="622322"/>
          <w:w w:val="70"/>
          <w:sz w:val="28"/>
        </w:rPr>
        <w:t>thespiritoflearninginyoungexploringstudents.Weareherenotonlymonitoringthe studentbuttheinculcateintheimpressiblemindstopricelessethicsofdignity, honesty,compassionandpatriolism.Webelieveincollaborativelearning,strong relationshipandbuiblingcapacityamongourchildrentotheirownniche.Imparting</w:t>
      </w:r>
      <w:r>
        <w:rPr>
          <w:rFonts w:ascii="Trebuchet MS" w:hAnsi="Trebuchet MS"/>
          <w:i/>
          <w:color w:val="622322"/>
          <w:w w:val="75"/>
          <w:sz w:val="28"/>
        </w:rPr>
        <w:t>education I not a technique or a way,</w:t>
      </w:r>
    </w:p>
    <w:p>
      <w:pPr>
        <w:spacing w:before="184" w:line="293" w:lineRule="auto"/>
        <w:ind w:left="1801" w:right="2147" w:firstLine="0"/>
        <w:jc w:val="left"/>
        <w:rPr>
          <w:rFonts w:ascii="Trebuchet MS" w:hAnsi="Trebuchet MS"/>
          <w:i/>
          <w:sz w:val="28"/>
        </w:rPr>
      </w:pPr>
      <w:r>
        <w:rPr>
          <w:rFonts w:ascii="Trebuchet MS" w:hAnsi="Trebuchet MS"/>
          <w:i/>
          <w:color w:val="622322"/>
          <w:w w:val="70"/>
          <w:sz w:val="28"/>
        </w:rPr>
        <w:t>WeareconfidentthatarmedwithinnerstrengthourGuruNanakAcademianswillstay</w:t>
      </w:r>
      <w:r>
        <w:rPr>
          <w:rFonts w:ascii="Trebuchet MS" w:hAnsi="Trebuchet MS"/>
          <w:i/>
          <w:color w:val="622322"/>
          <w:spacing w:val="-2"/>
          <w:w w:val="70"/>
          <w:sz w:val="28"/>
        </w:rPr>
        <w:t>firmlyrootedinethosandwillcontinuetogivethemselvestoftiergoals</w:t>
      </w:r>
    </w:p>
    <w:p>
      <w:pPr>
        <w:spacing w:before="197"/>
        <w:ind w:left="1801" w:right="0" w:firstLine="0"/>
        <w:jc w:val="left"/>
        <w:rPr>
          <w:rFonts w:ascii="Trebuchet MS" w:hAnsi="Trebuchet MS"/>
          <w:i/>
          <w:sz w:val="28"/>
        </w:rPr>
      </w:pPr>
      <w:r>
        <w:rPr>
          <w:rFonts w:ascii="Trebuchet MS" w:hAnsi="Trebuchet MS"/>
          <w:i/>
          <w:color w:val="622322"/>
          <w:w w:val="65"/>
          <w:sz w:val="28"/>
        </w:rPr>
        <w:t>Wearecommittedfortheenlightmentandallrounddevelopmenttoourstudents</w:t>
      </w:r>
      <w:r>
        <w:rPr>
          <w:rFonts w:ascii="Trebuchet MS" w:hAnsi="Trebuchet MS"/>
          <w:i/>
          <w:color w:val="622322"/>
          <w:spacing w:val="-10"/>
          <w:w w:val="65"/>
          <w:sz w:val="28"/>
        </w:rPr>
        <w:t>.</w:t>
      </w:r>
    </w:p>
    <w:p>
      <w:pPr>
        <w:pStyle w:val="15"/>
        <w:rPr>
          <w:rFonts w:ascii="Trebuchet MS" w:hAnsi="Trebuchet MS"/>
          <w:i/>
        </w:rPr>
      </w:pPr>
    </w:p>
    <w:p>
      <w:pPr>
        <w:pStyle w:val="15"/>
        <w:spacing w:before="15"/>
        <w:rPr>
          <w:rFonts w:ascii="Trebuchet MS" w:hAnsi="Trebuchet MS"/>
          <w:i/>
        </w:rPr>
      </w:pPr>
    </w:p>
    <w:p>
      <w:pPr>
        <w:spacing w:before="0"/>
        <w:ind w:left="7903" w:right="0" w:firstLine="0"/>
        <w:jc w:val="left"/>
        <w:rPr>
          <w:rFonts w:ascii="Trebuchet MS" w:hAnsi="Trebuchet MS"/>
          <w:i/>
          <w:sz w:val="28"/>
        </w:rPr>
      </w:pPr>
      <w:r>
        <w:rPr>
          <w:rFonts w:ascii="Trebuchet MS" w:hAnsi="Trebuchet MS"/>
          <w:i/>
          <w:color w:val="622322"/>
          <w:w w:val="80"/>
          <w:sz w:val="28"/>
        </w:rPr>
        <w:t>Mrs.Mandeep</w:t>
      </w:r>
      <w:r>
        <w:rPr>
          <w:rFonts w:ascii="Trebuchet MS" w:hAnsi="Trebuchet MS"/>
          <w:i/>
          <w:color w:val="622322"/>
          <w:spacing w:val="-4"/>
          <w:w w:val="85"/>
          <w:sz w:val="28"/>
        </w:rPr>
        <w:t>kaur</w:t>
      </w:r>
    </w:p>
    <w:p>
      <w:pPr>
        <w:spacing w:after="0"/>
        <w:jc w:val="left"/>
        <w:rPr>
          <w:rFonts w:ascii="Trebuchet MS" w:hAnsi="Trebuchet MS"/>
          <w:i/>
          <w:sz w:val="28"/>
        </w:rPr>
        <w:sectPr>
          <w:pgSz w:w="12240" w:h="15840"/>
          <w:pgMar w:top="1820" w:right="0" w:bottom="280" w:left="360" w:header="0" w:footer="0" w:gutter="0"/>
          <w:docGrid w:linePitch="312" w:charSpace="0"/>
        </w:sectPr>
      </w:pPr>
    </w:p>
    <w:p>
      <w:pPr>
        <w:spacing w:before="339"/>
        <w:ind w:left="774" w:right="599" w:firstLine="0"/>
        <w:jc w:val="center"/>
        <w:rPr>
          <w:b/>
          <w:sz w:val="48"/>
        </w:rPr>
      </w:pPr>
      <w:r>
        <w:rPr>
          <w:b/>
          <w:sz w:val="48"/>
        </w:rPr>
        <mc:AlternateContent>
          <mc:Choice Requires="wps">
            <w:drawing>
              <wp:anchor distT="0" distB="0" distL="114298" distR="114298" simplePos="0" relativeHeight="8" behindDoc="1" locked="0" layoutInCell="1" hidden="0" allowOverlap="1">
                <wp:simplePos x="0" y="0"/>
                <wp:positionH relativeFrom="page">
                  <wp:posOffset>0</wp:posOffset>
                </wp:positionH>
                <wp:positionV relativeFrom="page">
                  <wp:posOffset>0</wp:posOffset>
                </wp:positionV>
                <wp:extent cx="7772400" cy="10058401"/>
                <wp:effectExtent l="0" t="0" r="0" b="0"/>
                <wp:wrapNone/>
                <wp:docPr id="104" name="曲线 104"/>
                <wp:cNvGraphicFramePr>
                  <a:graphicFrameLocks noChangeAspect="0"/>
                </wp:cNvGraphicFramePr>
                <a:graphic>
                  <a:graphicData uri="http://schemas.microsoft.com/office/word/2010/wordprocessingShape">
                    <wps:wsp>
                      <wps:cNvSpPr/>
                      <wps:spPr>
                        <a:xfrm rot="0">
                          <a:off x="0" y="0"/>
                          <a:ext cx="7772400" cy="10058401"/>
                        </a:xfrm>
                        <a:custGeom>
                          <a:gdLst>
                            <a:gd name="T1" fmla="*/ 0 w 21600"/>
                            <a:gd name="T2" fmla="*/ 0 h 21600"/>
                            <a:gd name="T3" fmla="*/ 21600 w 21600"/>
                            <a:gd name="T4" fmla="*/ 21600 h 21600"/>
                          </a:gdLst>
                          <a:rect l="T1" t="T2" r="T3" b="T4"/>
                          <a:pathLst>
                            <a:path w="21600" h="21600">
                              <a:moveTo>
                                <a:pt x="21599" y="0"/>
                              </a:moveTo>
                              <a:lnTo>
                                <a:pt x="0" y="0"/>
                              </a:lnTo>
                              <a:lnTo>
                                <a:pt x="0" y="21600"/>
                              </a:lnTo>
                              <a:lnTo>
                                <a:pt x="21599" y="21600"/>
                              </a:lnTo>
                              <a:lnTo>
                                <a:pt x="21599" y="0"/>
                              </a:lnTo>
                              <a:close/>
                            </a:path>
                          </a:pathLst>
                        </a:custGeom>
                        <a:solidFill>
                          <a:srgbClr val="F9BE8F"/>
                        </a:solidFill>
                        <a:ln w="12700" cmpd="sng" cap="flat">
                          <a:noFill/>
                          <a:prstDash val="solid"/>
                          <a:miter/>
                        </a:ln>
                      </wps:spPr>
                      <wps:bodyPr vert="horz" wrap="square" lIns="91440" tIns="45720" rIns="91440" bIns="45720" anchor="t" anchorCtr="0" upright="1">
                        <a:noAutofit/>
                      </wps:bodyPr>
                    </wps:wsp>
                  </a:graphicData>
                </a:graphic>
              </wp:anchor>
            </w:drawing>
          </mc:Choice>
          <mc:Fallback>
            <w:pict>
              <v:shape type="#_x0000_t0" id="曲线 105" o:spid="_x0000_s105" fillcolor="#F9BE8F" stroked="f" strokeweight="1.0pt" coordsize="12240,15840" path="m12239,l,l,15839l12239,15839l12239,l12239,xe" style="position:absolute;&#10;margin-left:0.0pt;&#10;margin-top:0.0pt;&#10;width:612.0pt;&#10;height:792.0pt;&#10;z-index:-45;&#10;mso-position-horizontal:absolute;&#10;mso-position-horizontal-relative:page;&#10;mso-position-vertical:absolute;&#10;mso-position-vertical-relative:page;&#10;mso-wrap-distance-left:8.999863pt;&#10;mso-wrap-distance-right:8.999863pt;">
                <v:stroke color="#000000"/>
              </v:shape>
            </w:pict>
          </mc:Fallback>
        </mc:AlternateContent>
      </w:r>
      <w:r>
        <w:rPr>
          <w:b/>
          <w:color w:val="365F91"/>
          <w:sz w:val="48"/>
        </w:rPr>
        <w:t>GNAKINDERGARTEN(PRE-</w:t>
      </w:r>
      <w:r>
        <w:rPr>
          <w:b/>
          <w:color w:val="365F91"/>
          <w:spacing w:val="-2"/>
          <w:sz w:val="48"/>
        </w:rPr>
        <w:t>PRIMARY)</w:t>
      </w:r>
    </w:p>
    <w:p>
      <w:pPr>
        <w:pStyle w:val="15"/>
        <w:spacing w:before="294" w:line="274" w:lineRule="auto"/>
        <w:ind w:left="1801" w:right="2168"/>
        <w:jc w:val="both"/>
      </w:pPr>
      <w:r>
        <w:drawing>
          <wp:anchor distT="0" distB="0" distL="0" distR="0" simplePos="0" relativeHeight="7" behindDoc="1" locked="0" layoutInCell="1" hidden="0" allowOverlap="1">
            <wp:simplePos x="0" y="0"/>
            <wp:positionH relativeFrom="page">
              <wp:posOffset>4723765</wp:posOffset>
            </wp:positionH>
            <wp:positionV relativeFrom="paragraph">
              <wp:posOffset>472479</wp:posOffset>
            </wp:positionV>
            <wp:extent cx="1898649" cy="1771014"/>
            <wp:effectExtent l="0" t="0" r="0" b="0"/>
            <wp:wrapNone/>
            <wp:docPr id="106" name="Image 106" descr="C:\Users\USER\Desktop\kg.jpg"/>
            <wp:cNvGraphicFramePr>
              <a:graphicFrameLocks noChangeAspect="0"/>
            </wp:cNvGraphicFramePr>
            <a:graphic>
              <a:graphicData uri="http://schemas.openxmlformats.org/drawingml/2006/picture">
                <pic:pic>
                  <pic:nvPicPr>
                    <pic:cNvPr id="108" name="Image 108"/>
                    <pic:cNvPicPr/>
                  </pic:nvPicPr>
                  <pic:blipFill>
                    <a:blip r:embed="rId4"/>
                    <a:stretch>
                      <a:fillRect/>
                    </a:stretch>
                  </pic:blipFill>
                  <pic:spPr>
                    <a:xfrm rot="0">
                      <a:off x="0" y="0"/>
                      <a:ext cx="1898649" cy="1771014"/>
                    </a:xfrm>
                    <a:prstGeom prst="rect"/>
                    <a:noFill/>
                    <a:ln w="12700" cmpd="sng" cap="flat">
                      <a:noFill/>
                      <a:prstDash val="solid"/>
                      <a:miter/>
                    </a:ln>
                  </pic:spPr>
                </pic:pic>
              </a:graphicData>
            </a:graphic>
          </wp:anchor>
        </w:drawing>
      </w:r>
      <w:r>
        <w:t>A home away from home with a hygienic environment for the young ones, GNA kindergarten is a wonderful world</w:t>
      </w:r>
    </w:p>
    <w:p>
      <w:pPr>
        <w:pStyle w:val="15"/>
        <w:spacing w:before="6" w:line="276" w:lineRule="auto"/>
        <w:ind w:left="1801" w:right="5004"/>
        <w:jc w:val="both"/>
      </w:pPr>
      <w:r>
        <w:t>of fun and learning.We plan and create activities that help growing children in developing learning abilities. We provide an enlighteningandsafeenvironment</w:t>
      </w:r>
      <w:r>
        <w:rPr>
          <w:spacing w:val="-4"/>
        </w:rPr>
        <w:t>where</w:t>
      </w:r>
    </w:p>
    <w:p>
      <w:pPr>
        <w:pStyle w:val="15"/>
        <w:spacing w:line="278" w:lineRule="auto"/>
        <w:ind w:left="5587" w:right="4913"/>
        <w:jc w:val="center"/>
      </w:pPr>
      <w:r>
        <w:drawing>
          <wp:anchor distT="0" distB="0" distL="0" distR="0" simplePos="0" relativeHeight="84" behindDoc="0" locked="0" layoutInCell="1" hidden="0" allowOverlap="1">
            <wp:simplePos x="0" y="0"/>
            <wp:positionH relativeFrom="page">
              <wp:posOffset>1390650</wp:posOffset>
            </wp:positionH>
            <wp:positionV relativeFrom="paragraph">
              <wp:posOffset>23050</wp:posOffset>
            </wp:positionV>
            <wp:extent cx="2331720" cy="2159000"/>
            <wp:effectExtent l="0" t="0" r="0" b="0"/>
            <wp:wrapNone/>
            <wp:docPr id="109" name="Image 109" descr="C:\Users\USER\Desktop\kgwing.jpg"/>
            <wp:cNvGraphicFramePr>
              <a:graphicFrameLocks noChangeAspect="0"/>
            </wp:cNvGraphicFramePr>
            <a:graphic>
              <a:graphicData uri="http://schemas.openxmlformats.org/drawingml/2006/picture">
                <pic:pic>
                  <pic:nvPicPr>
                    <pic:cNvPr id="111" name="Image 111"/>
                    <pic:cNvPicPr/>
                  </pic:nvPicPr>
                  <pic:blipFill>
                    <a:blip r:embed="rId5"/>
                    <a:stretch>
                      <a:fillRect/>
                    </a:stretch>
                  </pic:blipFill>
                  <pic:spPr>
                    <a:xfrm rot="0">
                      <a:off x="0" y="0"/>
                      <a:ext cx="2331720" cy="2159000"/>
                    </a:xfrm>
                    <a:prstGeom prst="rect"/>
                    <a:noFill/>
                    <a:ln w="12700" cmpd="sng" cap="flat">
                      <a:noFill/>
                      <a:prstDash val="solid"/>
                      <a:miter/>
                    </a:ln>
                  </pic:spPr>
                </pic:pic>
              </a:graphicData>
            </a:graphic>
          </wp:anchor>
        </w:drawing>
      </w:r>
      <w:r>
        <w:rPr>
          <w:spacing w:val="-2"/>
        </w:rPr>
        <w:t>children enjoy playing</w:t>
      </w:r>
    </w:p>
    <w:p>
      <w:pPr>
        <w:pStyle w:val="15"/>
        <w:spacing w:line="276" w:lineRule="auto"/>
        <w:ind w:left="5682" w:right="2150"/>
        <w:jc w:val="both"/>
      </w:pPr>
      <w:r>
        <w:t>and learning .Playcentric activities foster the major domain of development such as social, emotional, language, cognitive, sensory,fineandgrossmotor</w:t>
      </w:r>
      <w:r>
        <w:rPr>
          <w:spacing w:val="-2"/>
        </w:rPr>
        <w:t>skills.</w:t>
      </w:r>
    </w:p>
    <w:p>
      <w:pPr>
        <w:pStyle w:val="15"/>
        <w:spacing w:before="242"/>
      </w:pPr>
    </w:p>
    <w:p>
      <w:pPr>
        <w:spacing w:before="0"/>
        <w:ind w:left="1801" w:right="0" w:firstLine="0"/>
        <w:jc w:val="both"/>
        <w:rPr>
          <w:b/>
          <w:sz w:val="36"/>
        </w:rPr>
      </w:pPr>
      <w:r>
        <w:rPr>
          <w:b/>
          <w:color w:val="365F91"/>
          <w:sz w:val="36"/>
        </w:rPr>
        <w:t>Primary&amp;Middle</w:t>
      </w:r>
      <w:r>
        <w:rPr>
          <w:b/>
          <w:color w:val="365F91"/>
          <w:spacing w:val="-2"/>
          <w:sz w:val="36"/>
        </w:rPr>
        <w:t>School</w:t>
      </w:r>
    </w:p>
    <w:p>
      <w:pPr>
        <w:pStyle w:val="15"/>
        <w:spacing w:before="267" w:line="276" w:lineRule="auto"/>
        <w:ind w:left="1801" w:right="3263"/>
        <w:jc w:val="both"/>
      </w:pPr>
      <w:r>
        <w:drawing>
          <wp:anchor distT="0" distB="0" distL="0" distR="0" simplePos="0" relativeHeight="85" behindDoc="0" locked="0" layoutInCell="1" hidden="0" allowOverlap="1">
            <wp:simplePos x="0" y="0"/>
            <wp:positionH relativeFrom="page">
              <wp:posOffset>5826124</wp:posOffset>
            </wp:positionH>
            <wp:positionV relativeFrom="paragraph">
              <wp:posOffset>263185</wp:posOffset>
            </wp:positionV>
            <wp:extent cx="1731645" cy="1556385"/>
            <wp:effectExtent l="0" t="0" r="0" b="0"/>
            <wp:wrapNone/>
            <wp:docPr id="112" name="Image 112" descr="g pic.jpg"/>
            <wp:cNvGraphicFramePr>
              <a:graphicFrameLocks noChangeAspect="0"/>
            </wp:cNvGraphicFramePr>
            <a:graphic>
              <a:graphicData uri="http://schemas.openxmlformats.org/drawingml/2006/picture">
                <pic:pic>
                  <pic:nvPicPr>
                    <pic:cNvPr id="114" name="Image 114"/>
                    <pic:cNvPicPr/>
                  </pic:nvPicPr>
                  <pic:blipFill>
                    <a:blip r:embed="rId6"/>
                    <a:stretch>
                      <a:fillRect/>
                    </a:stretch>
                  </pic:blipFill>
                  <pic:spPr>
                    <a:xfrm rot="0">
                      <a:off x="0" y="0"/>
                      <a:ext cx="1731645" cy="1556385"/>
                    </a:xfrm>
                    <a:prstGeom prst="rect"/>
                    <a:noFill/>
                    <a:ln w="12700" cmpd="sng" cap="flat">
                      <a:noFill/>
                      <a:prstDash val="solid"/>
                      <a:miter/>
                    </a:ln>
                  </pic:spPr>
                </pic:pic>
              </a:graphicData>
            </a:graphic>
          </wp:anchor>
        </w:drawing>
      </w:r>
      <w:r>
        <w:t>The contours of knowledge know no bounds Guru Nanak AcademyPartappura recognize this features andgives each students rigrous exposure to group activities, seminars, visual learning and poject works.The aim is to promote and intensify performance and encourage students to be fore- runners in all fields.</w:t>
      </w:r>
    </w:p>
    <w:p>
      <w:pPr>
        <w:pStyle w:val="15"/>
        <w:spacing w:after="0" w:line="276" w:lineRule="auto"/>
        <w:jc w:val="both"/>
        <w:sectPr>
          <w:pgSz w:w="12240" w:h="15840"/>
          <w:pgMar w:top="1820" w:right="0" w:bottom="280" w:left="360" w:header="0" w:footer="0" w:gutter="0"/>
          <w:docGrid w:linePitch="312" w:charSpace="0"/>
        </w:sectPr>
      </w:pPr>
    </w:p>
    <w:p>
      <w:pPr>
        <w:spacing w:before="342"/>
        <w:ind w:left="239" w:right="599" w:firstLine="0"/>
        <w:jc w:val="center"/>
        <w:rPr>
          <w:b/>
          <w:sz w:val="56"/>
        </w:rPr>
      </w:pPr>
      <w:r>
        <w:rPr>
          <w:b/>
          <w:sz w:val="56"/>
        </w:rPr>
        <mc:AlternateContent>
          <mc:Choice Requires="wps">
            <w:drawing>
              <wp:anchor distT="0" distB="0" distL="114298" distR="114298" simplePos="0" relativeHeight="9" behindDoc="1" locked="0" layoutInCell="1" hidden="0" allowOverlap="1">
                <wp:simplePos x="0" y="0"/>
                <wp:positionH relativeFrom="page">
                  <wp:posOffset>0</wp:posOffset>
                </wp:positionH>
                <wp:positionV relativeFrom="page">
                  <wp:posOffset>0</wp:posOffset>
                </wp:positionV>
                <wp:extent cx="7772400" cy="10058401"/>
                <wp:effectExtent l="0" t="0" r="0" b="0"/>
                <wp:wrapNone/>
                <wp:docPr id="115" name="曲线 115"/>
                <wp:cNvGraphicFramePr>
                  <a:graphicFrameLocks noChangeAspect="0"/>
                </wp:cNvGraphicFramePr>
                <a:graphic>
                  <a:graphicData uri="http://schemas.microsoft.com/office/word/2010/wordprocessingShape">
                    <wps:wsp>
                      <wps:cNvSpPr/>
                      <wps:spPr>
                        <a:xfrm rot="0">
                          <a:off x="0" y="0"/>
                          <a:ext cx="7772400" cy="10058401"/>
                        </a:xfrm>
                        <a:custGeom>
                          <a:gdLst>
                            <a:gd name="T1" fmla="*/ 0 w 21600"/>
                            <a:gd name="T2" fmla="*/ 0 h 21600"/>
                            <a:gd name="T3" fmla="*/ 21600 w 21600"/>
                            <a:gd name="T4" fmla="*/ 21600 h 21600"/>
                          </a:gdLst>
                          <a:rect l="T1" t="T2" r="T3" b="T4"/>
                          <a:pathLst>
                            <a:path w="21600" h="21600">
                              <a:moveTo>
                                <a:pt x="21599" y="0"/>
                              </a:moveTo>
                              <a:lnTo>
                                <a:pt x="0" y="0"/>
                              </a:lnTo>
                              <a:lnTo>
                                <a:pt x="0" y="21600"/>
                              </a:lnTo>
                              <a:lnTo>
                                <a:pt x="21599" y="21600"/>
                              </a:lnTo>
                              <a:lnTo>
                                <a:pt x="21599" y="0"/>
                              </a:lnTo>
                              <a:close/>
                            </a:path>
                          </a:pathLst>
                        </a:custGeom>
                        <a:solidFill>
                          <a:srgbClr val="F9BE8F"/>
                        </a:solidFill>
                        <a:ln w="12700" cmpd="sng" cap="flat">
                          <a:noFill/>
                          <a:prstDash val="solid"/>
                          <a:miter/>
                        </a:ln>
                      </wps:spPr>
                      <wps:bodyPr vert="horz" wrap="square" lIns="91440" tIns="45720" rIns="91440" bIns="45720" anchor="t" anchorCtr="0" upright="1">
                        <a:noAutofit/>
                      </wps:bodyPr>
                    </wps:wsp>
                  </a:graphicData>
                </a:graphic>
              </wp:anchor>
            </w:drawing>
          </mc:Choice>
          <mc:Fallback>
            <w:pict>
              <v:shape type="#_x0000_t0" id="曲线 116" o:spid="_x0000_s116" fillcolor="#F9BE8F" stroked="f" strokeweight="1.0pt" coordsize="12240,15840" path="m12239,l,l,15839l12239,15839l12239,l12239,xe" style="position:absolute;&#10;margin-left:0.0pt;&#10;margin-top:0.0pt;&#10;width:612.0pt;&#10;height:792.0pt;&#10;z-index:-44;&#10;mso-position-horizontal:absolute;&#10;mso-position-horizontal-relative:page;&#10;mso-position-vertical:absolute;&#10;mso-position-vertical-relative:page;&#10;mso-wrap-distance-left:8.999863pt;&#10;mso-wrap-distance-right:8.999863pt;">
                <v:stroke color="#000000"/>
              </v:shape>
            </w:pict>
          </mc:Fallback>
        </mc:AlternateContent>
      </w:r>
      <w:r>
        <w:rPr>
          <w:b/>
          <w:color w:val="365F91"/>
          <w:sz w:val="56"/>
        </w:rPr>
        <w:t>INFRASTRUCTURE&amp;</w:t>
      </w:r>
      <w:r>
        <w:rPr>
          <w:b/>
          <w:color w:val="365F91"/>
          <w:spacing w:val="-2"/>
          <w:sz w:val="56"/>
        </w:rPr>
        <w:t>AMENITIES</w:t>
      </w:r>
    </w:p>
    <w:p>
      <w:pPr>
        <w:pStyle w:val="15"/>
        <w:spacing w:before="215"/>
        <w:rPr>
          <w:b/>
          <w:sz w:val="56"/>
        </w:rPr>
      </w:pPr>
    </w:p>
    <w:p>
      <w:pPr>
        <w:pStyle w:val="15"/>
        <w:spacing w:before="1" w:line="276" w:lineRule="auto"/>
        <w:ind w:left="1801" w:right="2147"/>
      </w:pPr>
      <w:r>
        <w:drawing>
          <wp:anchor distT="0" distB="0" distL="0" distR="0" simplePos="0" relativeHeight="86" behindDoc="0" locked="0" layoutInCell="1" hidden="0" allowOverlap="1">
            <wp:simplePos x="0" y="0"/>
            <wp:positionH relativeFrom="page">
              <wp:posOffset>5694679</wp:posOffset>
            </wp:positionH>
            <wp:positionV relativeFrom="paragraph">
              <wp:posOffset>554870</wp:posOffset>
            </wp:positionV>
            <wp:extent cx="1760219" cy="1771014"/>
            <wp:effectExtent l="0" t="0" r="0" b="0"/>
            <wp:wrapNone/>
            <wp:docPr id="117" name="Image 117" descr="20240125_103001.jpg"/>
            <wp:cNvGraphicFramePr>
              <a:graphicFrameLocks noChangeAspect="0"/>
            </wp:cNvGraphicFramePr>
            <a:graphic>
              <a:graphicData uri="http://schemas.openxmlformats.org/drawingml/2006/picture">
                <pic:pic>
                  <pic:nvPicPr>
                    <pic:cNvPr id="119" name="Image 119"/>
                    <pic:cNvPicPr/>
                  </pic:nvPicPr>
                  <pic:blipFill>
                    <a:blip r:embed="rId7"/>
                    <a:stretch>
                      <a:fillRect/>
                    </a:stretch>
                  </pic:blipFill>
                  <pic:spPr>
                    <a:xfrm rot="0">
                      <a:off x="0" y="0"/>
                      <a:ext cx="1760219" cy="1771014"/>
                    </a:xfrm>
                    <a:prstGeom prst="rect"/>
                    <a:noFill/>
                    <a:ln w="12700" cmpd="sng" cap="flat">
                      <a:noFill/>
                      <a:prstDash val="solid"/>
                      <a:miter/>
                    </a:ln>
                  </pic:spPr>
                </pic:pic>
              </a:graphicData>
            </a:graphic>
          </wp:anchor>
        </w:drawing>
      </w:r>
      <w:r>
        <w:rPr>
          <w:b/>
          <w:color w:val="365F91"/>
        </w:rPr>
        <w:t>LIBRARY–</w:t>
      </w:r>
      <w:r>
        <w:t>The schoollibrary is thehub of intellectualactivitiesand is richinreadingmaterialandrefrenceresources,whichprovide information and ideas that are fundamental to functioning successfully in todays information and knowledgebased</w:t>
      </w:r>
    </w:p>
    <w:p>
      <w:pPr>
        <w:pStyle w:val="15"/>
        <w:spacing w:line="340" w:lineRule="exact"/>
        <w:ind w:left="1801"/>
      </w:pPr>
      <w:r>
        <w:rPr>
          <w:spacing w:val="-2"/>
        </w:rPr>
        <w:t>society.</w:t>
      </w:r>
    </w:p>
    <w:p>
      <w:pPr>
        <w:pStyle w:val="15"/>
      </w:pPr>
    </w:p>
    <w:p>
      <w:pPr>
        <w:pStyle w:val="15"/>
      </w:pPr>
    </w:p>
    <w:p>
      <w:pPr>
        <w:pStyle w:val="15"/>
      </w:pPr>
    </w:p>
    <w:p>
      <w:pPr>
        <w:pStyle w:val="15"/>
        <w:spacing w:before="71"/>
      </w:pPr>
    </w:p>
    <w:p>
      <w:pPr>
        <w:pStyle w:val="15"/>
        <w:spacing w:line="276" w:lineRule="auto"/>
        <w:ind w:left="1801" w:right="3482" w:firstLine="65"/>
      </w:pPr>
      <w:r>
        <w:drawing>
          <wp:anchor distT="0" distB="0" distL="0" distR="0" simplePos="0" relativeHeight="87" behindDoc="0" locked="0" layoutInCell="1" hidden="0" allowOverlap="1">
            <wp:simplePos x="0" y="0"/>
            <wp:positionH relativeFrom="page">
              <wp:posOffset>5579109</wp:posOffset>
            </wp:positionH>
            <wp:positionV relativeFrom="paragraph">
              <wp:posOffset>321581</wp:posOffset>
            </wp:positionV>
            <wp:extent cx="1793238" cy="1795778"/>
            <wp:effectExtent l="0" t="0" r="0" b="0"/>
            <wp:wrapNone/>
            <wp:docPr id="120" name="Image 120" descr="20240122_131547.jpg"/>
            <wp:cNvGraphicFramePr>
              <a:graphicFrameLocks noChangeAspect="0"/>
            </wp:cNvGraphicFramePr>
            <a:graphic>
              <a:graphicData uri="http://schemas.openxmlformats.org/drawingml/2006/picture">
                <pic:pic>
                  <pic:nvPicPr>
                    <pic:cNvPr id="122" name="Image 122"/>
                    <pic:cNvPicPr/>
                  </pic:nvPicPr>
                  <pic:blipFill>
                    <a:blip r:embed="rId8"/>
                    <a:stretch>
                      <a:fillRect/>
                    </a:stretch>
                  </pic:blipFill>
                  <pic:spPr>
                    <a:xfrm rot="0">
                      <a:off x="0" y="0"/>
                      <a:ext cx="1793238" cy="1795778"/>
                    </a:xfrm>
                    <a:prstGeom prst="rect"/>
                    <a:noFill/>
                    <a:ln w="12700" cmpd="sng" cap="flat">
                      <a:noFill/>
                      <a:prstDash val="solid"/>
                      <a:miter/>
                    </a:ln>
                  </pic:spPr>
                </pic:pic>
              </a:graphicData>
            </a:graphic>
          </wp:anchor>
        </w:drawing>
      </w:r>
      <w:r>
        <w:rPr>
          <w:b/>
          <w:color w:val="365F91"/>
        </w:rPr>
        <w:t>COMPUTER LAB –</w:t>
      </w:r>
      <w:r>
        <w:t>Students at Guru Nanak Academy are instructed on thebasics of computer use as early class I ina well equipped lab.</w:t>
      </w:r>
    </w:p>
    <w:p>
      <w:pPr>
        <w:pStyle w:val="15"/>
      </w:pPr>
    </w:p>
    <w:p>
      <w:pPr>
        <w:pStyle w:val="15"/>
      </w:pPr>
    </w:p>
    <w:p>
      <w:pPr>
        <w:pStyle w:val="15"/>
      </w:pPr>
    </w:p>
    <w:p>
      <w:pPr>
        <w:pStyle w:val="15"/>
        <w:spacing w:before="19"/>
      </w:pPr>
    </w:p>
    <w:p>
      <w:pPr>
        <w:pStyle w:val="15"/>
        <w:spacing w:line="276" w:lineRule="auto"/>
        <w:ind w:left="1801" w:right="3655"/>
        <w:jc w:val="both"/>
      </w:pPr>
      <w:r>
        <w:rPr>
          <w:b/>
          <w:color w:val="365F91"/>
        </w:rPr>
        <w:t>MATHS ANDS.S.TLAB –</w:t>
      </w:r>
      <w:r>
        <w:t>These labs provideopportunity for children to enjoy mathematics and social science, understand it and solve meaningful problems.</w:t>
      </w:r>
    </w:p>
    <w:p>
      <w:pPr>
        <w:pStyle w:val="15"/>
        <w:rPr>
          <w:sz w:val="20"/>
        </w:rPr>
      </w:pPr>
    </w:p>
    <w:p>
      <w:pPr>
        <w:pStyle w:val="15"/>
        <w:rPr>
          <w:sz w:val="20"/>
        </w:rPr>
      </w:pPr>
    </w:p>
    <w:p>
      <w:pPr>
        <w:pStyle w:val="15"/>
        <w:rPr>
          <w:sz w:val="20"/>
        </w:rPr>
      </w:pPr>
    </w:p>
    <w:p>
      <w:pPr>
        <w:pStyle w:val="15"/>
        <w:rPr>
          <w:sz w:val="20"/>
        </w:rPr>
      </w:pPr>
    </w:p>
    <w:p>
      <w:pPr>
        <w:pStyle w:val="15"/>
        <w:spacing w:before="135"/>
        <w:rPr>
          <w:sz w:val="20"/>
        </w:rPr>
      </w:pPr>
      <w:r>
        <w:rPr>
          <w:sz w:val="20"/>
        </w:rPr>
        <w:drawing>
          <wp:anchor distT="0" distB="0" distL="0" distR="0" simplePos="0" relativeHeight="88" behindDoc="1" locked="0" layoutInCell="1" hidden="0" allowOverlap="1">
            <wp:simplePos x="0" y="0"/>
            <wp:positionH relativeFrom="page">
              <wp:posOffset>1205864</wp:posOffset>
            </wp:positionH>
            <wp:positionV relativeFrom="paragraph">
              <wp:posOffset>256082</wp:posOffset>
            </wp:positionV>
            <wp:extent cx="3072661" cy="1438655"/>
            <wp:effectExtent l="0" t="0" r="0" b="0"/>
            <wp:wrapTopAndBottom/>
            <wp:docPr id="123" name="Image 123" descr="C:\Users\USER\Desktop\math1.jpg"/>
            <wp:cNvGraphicFramePr>
              <a:graphicFrameLocks noChangeAspect="0"/>
            </wp:cNvGraphicFramePr>
            <a:graphic>
              <a:graphicData uri="http://schemas.openxmlformats.org/drawingml/2006/picture">
                <pic:pic>
                  <pic:nvPicPr>
                    <pic:cNvPr id="125" name="Image 125"/>
                    <pic:cNvPicPr/>
                  </pic:nvPicPr>
                  <pic:blipFill>
                    <a:blip r:embed="rId9"/>
                    <a:stretch>
                      <a:fillRect/>
                    </a:stretch>
                  </pic:blipFill>
                  <pic:spPr>
                    <a:xfrm rot="0">
                      <a:off x="0" y="0"/>
                      <a:ext cx="3072661" cy="1438655"/>
                    </a:xfrm>
                    <a:prstGeom prst="rect"/>
                    <a:noFill/>
                    <a:ln w="12700" cmpd="sng" cap="flat">
                      <a:noFill/>
                      <a:prstDash val="solid"/>
                      <a:miter/>
                    </a:ln>
                  </pic:spPr>
                </pic:pic>
              </a:graphicData>
            </a:graphic>
          </wp:anchor>
        </w:drawing>
      </w:r>
      <w:r>
        <w:rPr>
          <w:sz w:val="20"/>
        </w:rPr>
        <w:drawing>
          <wp:anchor distT="0" distB="0" distL="0" distR="0" simplePos="0" relativeHeight="89" behindDoc="1" locked="0" layoutInCell="1" hidden="0" allowOverlap="1">
            <wp:simplePos x="0" y="0"/>
            <wp:positionH relativeFrom="page">
              <wp:posOffset>4500245</wp:posOffset>
            </wp:positionH>
            <wp:positionV relativeFrom="paragraph">
              <wp:posOffset>256082</wp:posOffset>
            </wp:positionV>
            <wp:extent cx="1873623" cy="1399032"/>
            <wp:effectExtent l="0" t="0" r="0" b="0"/>
            <wp:wrapTopAndBottom/>
            <wp:docPr id="126" name="Image 126" descr="C:\Users\USER\Desktop\sst.jpg"/>
            <wp:cNvGraphicFramePr>
              <a:graphicFrameLocks noChangeAspect="0"/>
            </wp:cNvGraphicFramePr>
            <a:graphic>
              <a:graphicData uri="http://schemas.openxmlformats.org/drawingml/2006/picture">
                <pic:pic>
                  <pic:nvPicPr>
                    <pic:cNvPr id="128" name="Image 128"/>
                    <pic:cNvPicPr/>
                  </pic:nvPicPr>
                  <pic:blipFill>
                    <a:blip r:embed="rId10"/>
                    <a:stretch>
                      <a:fillRect/>
                    </a:stretch>
                  </pic:blipFill>
                  <pic:spPr>
                    <a:xfrm rot="0">
                      <a:off x="0" y="0"/>
                      <a:ext cx="1873623" cy="1399032"/>
                    </a:xfrm>
                    <a:prstGeom prst="rect"/>
                    <a:noFill/>
                    <a:ln w="12700" cmpd="sng" cap="flat">
                      <a:noFill/>
                      <a:prstDash val="solid"/>
                      <a:miter/>
                    </a:ln>
                  </pic:spPr>
                </pic:pic>
              </a:graphicData>
            </a:graphic>
          </wp:anchor>
        </w:drawing>
      </w:r>
    </w:p>
    <w:p>
      <w:pPr>
        <w:pStyle w:val="15"/>
        <w:spacing w:after="0"/>
        <w:rPr>
          <w:sz w:val="20"/>
        </w:rPr>
        <w:sectPr>
          <w:pgSz w:w="12240" w:h="15840"/>
          <w:pgMar w:top="1820" w:right="0" w:bottom="280" w:left="360" w:header="0" w:footer="0" w:gutter="0"/>
          <w:docGrid w:linePitch="312" w:charSpace="0"/>
        </w:sectPr>
      </w:pPr>
    </w:p>
    <w:p>
      <w:pPr>
        <w:pStyle w:val="15"/>
      </w:pPr>
      <w:r>
        <mc:AlternateContent>
          <mc:Choice Requires="wps">
            <w:drawing>
              <wp:anchor distT="0" distB="0" distL="114298" distR="114298" simplePos="0" relativeHeight="10" behindDoc="1" locked="0" layoutInCell="1" hidden="0" allowOverlap="1">
                <wp:simplePos x="0" y="0"/>
                <wp:positionH relativeFrom="page">
                  <wp:posOffset>0</wp:posOffset>
                </wp:positionH>
                <wp:positionV relativeFrom="page">
                  <wp:posOffset>0</wp:posOffset>
                </wp:positionV>
                <wp:extent cx="7772400" cy="10058401"/>
                <wp:effectExtent l="0" t="0" r="0" b="0"/>
                <wp:wrapNone/>
                <wp:docPr id="129" name="曲线 129"/>
                <wp:cNvGraphicFramePr>
                  <a:graphicFrameLocks noChangeAspect="0"/>
                </wp:cNvGraphicFramePr>
                <a:graphic>
                  <a:graphicData uri="http://schemas.microsoft.com/office/word/2010/wordprocessingShape">
                    <wps:wsp>
                      <wps:cNvSpPr/>
                      <wps:spPr>
                        <a:xfrm rot="0">
                          <a:off x="0" y="0"/>
                          <a:ext cx="7772400" cy="10058401"/>
                        </a:xfrm>
                        <a:custGeom>
                          <a:gdLst>
                            <a:gd name="T1" fmla="*/ 0 w 21600"/>
                            <a:gd name="T2" fmla="*/ 0 h 21600"/>
                            <a:gd name="T3" fmla="*/ 21600 w 21600"/>
                            <a:gd name="T4" fmla="*/ 21600 h 21600"/>
                          </a:gdLst>
                          <a:rect l="T1" t="T2" r="T3" b="T4"/>
                          <a:pathLst>
                            <a:path w="21600" h="21600">
                              <a:moveTo>
                                <a:pt x="21599" y="0"/>
                              </a:moveTo>
                              <a:lnTo>
                                <a:pt x="0" y="0"/>
                              </a:lnTo>
                              <a:lnTo>
                                <a:pt x="0" y="21600"/>
                              </a:lnTo>
                              <a:lnTo>
                                <a:pt x="21599" y="21600"/>
                              </a:lnTo>
                              <a:lnTo>
                                <a:pt x="21599" y="0"/>
                              </a:lnTo>
                              <a:close/>
                            </a:path>
                          </a:pathLst>
                        </a:custGeom>
                        <a:solidFill>
                          <a:srgbClr val="F9BE8F"/>
                        </a:solidFill>
                        <a:ln w="12700" cmpd="sng" cap="flat">
                          <a:noFill/>
                          <a:prstDash val="solid"/>
                          <a:miter/>
                        </a:ln>
                      </wps:spPr>
                      <wps:bodyPr vert="horz" wrap="square" lIns="91440" tIns="45720" rIns="91440" bIns="45720" anchor="t" anchorCtr="0" upright="1">
                        <a:noAutofit/>
                      </wps:bodyPr>
                    </wps:wsp>
                  </a:graphicData>
                </a:graphic>
              </wp:anchor>
            </w:drawing>
          </mc:Choice>
          <mc:Fallback>
            <w:pict>
              <v:shape type="#_x0000_t0" id="曲线 130" o:spid="_x0000_s130" fillcolor="#F9BE8F" stroked="f" strokeweight="1.0pt" coordsize="12240,15840" path="m12239,l,l,15839l12239,15839l12239,l12239,xe" style="position:absolute;&#10;margin-left:0.0pt;&#10;margin-top:0.0pt;&#10;width:612.0pt;&#10;height:792.0pt;&#10;z-index:-43;&#10;mso-position-horizontal:absolute;&#10;mso-position-horizontal-relative:page;&#10;mso-position-vertical:absolute;&#10;mso-position-vertical-relative:page;&#10;mso-wrap-distance-left:8.999863pt;&#10;mso-wrap-distance-right:8.999863pt;">
                <v:stroke color="#000000"/>
              </v:shape>
            </w:pict>
          </mc:Fallback>
        </mc:AlternateContent>
      </w:r>
    </w:p>
    <w:p>
      <w:pPr>
        <w:pStyle w:val="15"/>
      </w:pPr>
    </w:p>
    <w:p>
      <w:pPr>
        <w:pStyle w:val="15"/>
      </w:pPr>
    </w:p>
    <w:p>
      <w:pPr>
        <w:pStyle w:val="15"/>
        <w:spacing w:before="162"/>
      </w:pPr>
    </w:p>
    <w:p>
      <w:pPr>
        <w:pStyle w:val="15"/>
        <w:spacing w:line="276" w:lineRule="auto"/>
        <w:ind w:left="1801" w:right="5527"/>
        <w:jc w:val="both"/>
      </w:pPr>
      <w:r>
        <w:drawing>
          <wp:anchor distT="0" distB="0" distL="0" distR="0" simplePos="0" relativeHeight="90" behindDoc="0" locked="0" layoutInCell="1" hidden="0" allowOverlap="1">
            <wp:simplePos x="0" y="0"/>
            <wp:positionH relativeFrom="page">
              <wp:posOffset>4392929</wp:posOffset>
            </wp:positionH>
            <wp:positionV relativeFrom="paragraph">
              <wp:posOffset>-67429</wp:posOffset>
            </wp:positionV>
            <wp:extent cx="2863850" cy="2149475"/>
            <wp:effectExtent l="0" t="0" r="0" b="0"/>
            <wp:wrapNone/>
            <wp:docPr id="131" name="Image 131" descr="sci.jpg"/>
            <wp:cNvGraphicFramePr>
              <a:graphicFrameLocks noChangeAspect="0"/>
            </wp:cNvGraphicFramePr>
            <a:graphic>
              <a:graphicData uri="http://schemas.openxmlformats.org/drawingml/2006/picture">
                <pic:pic>
                  <pic:nvPicPr>
                    <pic:cNvPr id="133" name="Image 133"/>
                    <pic:cNvPicPr/>
                  </pic:nvPicPr>
                  <pic:blipFill>
                    <a:blip r:embed="rId11"/>
                    <a:stretch>
                      <a:fillRect/>
                    </a:stretch>
                  </pic:blipFill>
                  <pic:spPr>
                    <a:xfrm rot="0">
                      <a:off x="0" y="0"/>
                      <a:ext cx="2863850" cy="2149475"/>
                    </a:xfrm>
                    <a:prstGeom prst="rect"/>
                    <a:noFill/>
                    <a:ln w="12700" cmpd="sng" cap="flat">
                      <a:noFill/>
                      <a:prstDash val="solid"/>
                      <a:miter/>
                    </a:ln>
                  </pic:spPr>
                </pic:pic>
              </a:graphicData>
            </a:graphic>
          </wp:anchor>
        </w:drawing>
      </w:r>
      <w:r>
        <w:rPr>
          <w:b/>
          <w:color w:val="365F91"/>
        </w:rPr>
        <w:t>SCIENCE LAB –</w:t>
      </w:r>
      <w:r>
        <w:t>Guru Nanak Academy has an extensive science lab which provides an experimental foundation for the concepts introduced.</w:t>
      </w:r>
    </w:p>
    <w:p>
      <w:pPr>
        <w:pStyle w:val="15"/>
      </w:pPr>
    </w:p>
    <w:p>
      <w:pPr>
        <w:pStyle w:val="15"/>
      </w:pPr>
    </w:p>
    <w:p>
      <w:pPr>
        <w:pStyle w:val="15"/>
      </w:pPr>
    </w:p>
    <w:p>
      <w:pPr>
        <w:pStyle w:val="15"/>
      </w:pPr>
    </w:p>
    <w:p>
      <w:pPr>
        <w:pStyle w:val="15"/>
      </w:pPr>
    </w:p>
    <w:p>
      <w:pPr>
        <w:pStyle w:val="15"/>
      </w:pPr>
    </w:p>
    <w:p>
      <w:pPr>
        <w:pStyle w:val="15"/>
        <w:spacing w:before="181"/>
      </w:pPr>
    </w:p>
    <w:p>
      <w:pPr>
        <w:spacing w:before="0"/>
        <w:ind w:left="1801" w:right="0" w:firstLine="0"/>
        <w:jc w:val="both"/>
        <w:rPr>
          <w:sz w:val="28"/>
        </w:rPr>
      </w:pPr>
      <w:r>
        <w:rPr>
          <w:b/>
          <w:color w:val="365F91"/>
          <w:sz w:val="28"/>
        </w:rPr>
        <w:t>DIGITALBOARDS–</w:t>
      </w:r>
      <w:r>
        <w:rPr>
          <w:sz w:val="28"/>
        </w:rPr>
        <w:t>Childrenneedtheskillsets,whichare</w:t>
      </w:r>
      <w:r>
        <w:rPr>
          <w:spacing w:val="-2"/>
          <w:sz w:val="28"/>
        </w:rPr>
        <w:t>beyond</w:t>
      </w:r>
    </w:p>
    <w:p>
      <w:pPr>
        <w:pStyle w:val="15"/>
        <w:tabs>
          <w:tab w:val="left" w:pos="6931"/>
          <w:tab w:val="left" w:pos="8216"/>
          <w:tab w:val="left" w:pos="9136"/>
        </w:tabs>
        <w:spacing w:before="54" w:line="276" w:lineRule="auto"/>
        <w:ind w:left="5522" w:right="2152"/>
        <w:jc w:val="both"/>
      </w:pPr>
      <w:r>
        <w:drawing>
          <wp:anchor distT="0" distB="0" distL="0" distR="0" simplePos="0" relativeHeight="91" behindDoc="0" locked="0" layoutInCell="1" hidden="0" allowOverlap="1">
            <wp:simplePos x="0" y="0"/>
            <wp:positionH relativeFrom="page">
              <wp:posOffset>397509</wp:posOffset>
            </wp:positionH>
            <wp:positionV relativeFrom="paragraph">
              <wp:posOffset>106153</wp:posOffset>
            </wp:positionV>
            <wp:extent cx="3221354" cy="2412364"/>
            <wp:effectExtent l="0" t="0" r="0" b="0"/>
            <wp:wrapNone/>
            <wp:docPr id="134" name="Image 134" descr="C:\Users\USER\Desktop\digital board.jpg"/>
            <wp:cNvGraphicFramePr>
              <a:graphicFrameLocks noChangeAspect="0"/>
            </wp:cNvGraphicFramePr>
            <a:graphic>
              <a:graphicData uri="http://schemas.openxmlformats.org/drawingml/2006/picture">
                <pic:pic>
                  <pic:nvPicPr>
                    <pic:cNvPr id="136" name="Image 136"/>
                    <pic:cNvPicPr/>
                  </pic:nvPicPr>
                  <pic:blipFill>
                    <a:blip r:embed="rId12"/>
                    <a:stretch>
                      <a:fillRect/>
                    </a:stretch>
                  </pic:blipFill>
                  <pic:spPr>
                    <a:xfrm rot="0">
                      <a:off x="0" y="0"/>
                      <a:ext cx="3221354" cy="2412364"/>
                    </a:xfrm>
                    <a:prstGeom prst="rect"/>
                    <a:noFill/>
                    <a:ln w="12700" cmpd="sng" cap="flat">
                      <a:noFill/>
                      <a:prstDash val="solid"/>
                      <a:miter/>
                    </a:ln>
                  </pic:spPr>
                </pic:pic>
              </a:graphicData>
            </a:graphic>
          </wp:anchor>
        </w:drawing>
      </w:r>
      <w:r>
        <w:t>subject knowledge and require concentration, assimilation and retention. In this regard the role of</w:t>
      </w:r>
      <w:r>
        <w:rPr>
          <w:spacing w:val="-2"/>
        </w:rPr>
        <w:t>smart</w:t>
      </w:r>
      <w:r>
        <w:tab/>
      </w:r>
      <w:r>
        <w:rPr>
          <w:spacing w:val="-4"/>
        </w:rPr>
        <w:t>class</w:t>
      </w:r>
      <w:r>
        <w:tab/>
      </w:r>
      <w:r>
        <w:rPr>
          <w:spacing w:val="-6"/>
        </w:rPr>
        <w:t>is</w:t>
      </w:r>
      <w:r>
        <w:tab/>
      </w:r>
      <w:r>
        <w:rPr>
          <w:spacing w:val="-4"/>
        </w:rPr>
        <w:t>quite</w:t>
      </w:r>
      <w:r>
        <w:t>important.Watching highly enjoying visuals and animations makes learning enjoyable.</w:t>
      </w:r>
    </w:p>
    <w:p>
      <w:pPr>
        <w:pStyle w:val="15"/>
        <w:spacing w:after="0" w:line="276" w:lineRule="auto"/>
        <w:jc w:val="both"/>
        <w:sectPr>
          <w:pgSz w:w="12240" w:h="15840"/>
          <w:pgMar w:top="1820" w:right="0" w:bottom="280" w:left="360" w:header="0" w:footer="0" w:gutter="0"/>
          <w:docGrid w:linePitch="312" w:charSpace="0"/>
        </w:sectPr>
      </w:pPr>
    </w:p>
    <w:p>
      <w:pPr>
        <w:spacing w:before="339"/>
        <w:ind w:left="2456" w:right="0" w:firstLine="0"/>
        <w:jc w:val="left"/>
        <w:rPr>
          <w:b/>
          <w:sz w:val="48"/>
        </w:rPr>
      </w:pPr>
      <w:r>
        <w:rPr>
          <w:b/>
          <w:sz w:val="48"/>
        </w:rPr>
        <mc:AlternateContent>
          <mc:Choice Requires="wps">
            <w:drawing>
              <wp:anchor distT="0" distB="0" distL="114298" distR="114298" simplePos="0" relativeHeight="11" behindDoc="1" locked="0" layoutInCell="1" hidden="0" allowOverlap="1">
                <wp:simplePos x="0" y="0"/>
                <wp:positionH relativeFrom="page">
                  <wp:posOffset>0</wp:posOffset>
                </wp:positionH>
                <wp:positionV relativeFrom="page">
                  <wp:posOffset>0</wp:posOffset>
                </wp:positionV>
                <wp:extent cx="7772400" cy="10058401"/>
                <wp:effectExtent l="0" t="0" r="0" b="0"/>
                <wp:wrapNone/>
                <wp:docPr id="137" name="曲线 137"/>
                <wp:cNvGraphicFramePr>
                  <a:graphicFrameLocks noChangeAspect="0"/>
                </wp:cNvGraphicFramePr>
                <a:graphic>
                  <a:graphicData uri="http://schemas.microsoft.com/office/word/2010/wordprocessingShape">
                    <wps:wsp>
                      <wps:cNvSpPr/>
                      <wps:spPr>
                        <a:xfrm rot="0">
                          <a:off x="0" y="0"/>
                          <a:ext cx="7772400" cy="10058401"/>
                        </a:xfrm>
                        <a:custGeom>
                          <a:gdLst>
                            <a:gd name="T1" fmla="*/ 0 w 21600"/>
                            <a:gd name="T2" fmla="*/ 0 h 21600"/>
                            <a:gd name="T3" fmla="*/ 21600 w 21600"/>
                            <a:gd name="T4" fmla="*/ 21600 h 21600"/>
                          </a:gdLst>
                          <a:rect l="T1" t="T2" r="T3" b="T4"/>
                          <a:pathLst>
                            <a:path w="21600" h="21600">
                              <a:moveTo>
                                <a:pt x="21599" y="0"/>
                              </a:moveTo>
                              <a:lnTo>
                                <a:pt x="0" y="0"/>
                              </a:lnTo>
                              <a:lnTo>
                                <a:pt x="0" y="21600"/>
                              </a:lnTo>
                              <a:lnTo>
                                <a:pt x="21599" y="21600"/>
                              </a:lnTo>
                              <a:lnTo>
                                <a:pt x="21599" y="0"/>
                              </a:lnTo>
                              <a:close/>
                            </a:path>
                          </a:pathLst>
                        </a:custGeom>
                        <a:solidFill>
                          <a:srgbClr val="F9BE8F"/>
                        </a:solidFill>
                        <a:ln w="12700" cmpd="sng" cap="flat">
                          <a:noFill/>
                          <a:prstDash val="solid"/>
                          <a:miter/>
                        </a:ln>
                      </wps:spPr>
                      <wps:bodyPr vert="horz" wrap="square" lIns="91440" tIns="45720" rIns="91440" bIns="45720" anchor="t" anchorCtr="0" upright="1">
                        <a:noAutofit/>
                      </wps:bodyPr>
                    </wps:wsp>
                  </a:graphicData>
                </a:graphic>
              </wp:anchor>
            </w:drawing>
          </mc:Choice>
          <mc:Fallback>
            <w:pict>
              <v:shape type="#_x0000_t0" id="曲线 138" o:spid="_x0000_s138" fillcolor="#F9BE8F" stroked="f" strokeweight="1.0pt" coordsize="12240,15840" path="m12239,l,l,15839l12239,15839l12239,l12239,xe" style="position:absolute;&#10;margin-left:0.0pt;&#10;margin-top:0.0pt;&#10;width:612.0pt;&#10;height:792.0pt;&#10;z-index:-42;&#10;mso-position-horizontal:absolute;&#10;mso-position-horizontal-relative:page;&#10;mso-position-vertical:absolute;&#10;mso-position-vertical-relative:page;&#10;mso-wrap-distance-left:8.999863pt;&#10;mso-wrap-distance-right:8.999863pt;">
                <v:stroke color="#000000"/>
              </v:shape>
            </w:pict>
          </mc:Fallback>
        </mc:AlternateContent>
      </w:r>
      <w:r>
        <w:rPr>
          <w:b/>
          <w:sz w:val="48"/>
        </w:rPr>
        <w:drawing>
          <wp:anchor distT="0" distB="0" distL="0" distR="0" simplePos="0" relativeHeight="94" behindDoc="0" locked="0" layoutInCell="1" hidden="0" allowOverlap="1">
            <wp:simplePos x="0" y="0"/>
            <wp:positionH relativeFrom="page">
              <wp:posOffset>5892165</wp:posOffset>
            </wp:positionH>
            <wp:positionV relativeFrom="paragraph">
              <wp:posOffset>466725</wp:posOffset>
            </wp:positionV>
            <wp:extent cx="1581149" cy="1449703"/>
            <wp:effectExtent l="0" t="0" r="0" b="0"/>
            <wp:wrapNone/>
            <wp:docPr id="139" name="Image 139" descr="C:\Users\USER\Desktop\trip.jpg"/>
            <wp:cNvGraphicFramePr>
              <a:graphicFrameLocks noChangeAspect="0"/>
            </wp:cNvGraphicFramePr>
            <a:graphic>
              <a:graphicData uri="http://schemas.openxmlformats.org/drawingml/2006/picture">
                <pic:pic>
                  <pic:nvPicPr>
                    <pic:cNvPr id="141" name="Image 141"/>
                    <pic:cNvPicPr/>
                  </pic:nvPicPr>
                  <pic:blipFill>
                    <a:blip r:embed="rId13"/>
                    <a:stretch>
                      <a:fillRect/>
                    </a:stretch>
                  </pic:blipFill>
                  <pic:spPr>
                    <a:xfrm rot="0">
                      <a:off x="0" y="0"/>
                      <a:ext cx="1581149" cy="1449703"/>
                    </a:xfrm>
                    <a:prstGeom prst="rect"/>
                    <a:noFill/>
                    <a:ln w="12700" cmpd="sng" cap="flat">
                      <a:noFill/>
                      <a:prstDash val="solid"/>
                      <a:miter/>
                    </a:ln>
                  </pic:spPr>
                </pic:pic>
              </a:graphicData>
            </a:graphic>
          </wp:anchor>
        </w:drawing>
      </w:r>
      <w:r>
        <w:rPr>
          <w:b/>
          <w:color w:val="365F91"/>
          <w:sz w:val="48"/>
        </w:rPr>
        <w:t>CO-CURRICULAR</w:t>
      </w:r>
      <w:r>
        <w:rPr>
          <w:b/>
          <w:color w:val="365F91"/>
          <w:spacing w:val="-2"/>
          <w:sz w:val="48"/>
        </w:rPr>
        <w:t>ACTIVITIES</w:t>
      </w:r>
    </w:p>
    <w:p>
      <w:pPr>
        <w:pStyle w:val="15"/>
        <w:spacing w:before="294" w:line="274" w:lineRule="auto"/>
        <w:ind w:left="1801" w:right="2147"/>
      </w:pPr>
      <w:r>
        <w:t>Fieldstripsforrealworldexperienceandtoenhancethe information taught in the curriculum.</w:t>
      </w:r>
    </w:p>
    <w:p>
      <w:pPr>
        <w:pStyle w:val="15"/>
      </w:pPr>
    </w:p>
    <w:p>
      <w:pPr>
        <w:pStyle w:val="15"/>
      </w:pPr>
    </w:p>
    <w:p>
      <w:pPr>
        <w:pStyle w:val="15"/>
      </w:pPr>
    </w:p>
    <w:p>
      <w:pPr>
        <w:pStyle w:val="15"/>
        <w:spacing w:before="24"/>
      </w:pPr>
    </w:p>
    <w:p>
      <w:pPr>
        <w:pStyle w:val="15"/>
        <w:spacing w:line="276" w:lineRule="auto"/>
        <w:ind w:left="3887" w:right="2151"/>
        <w:jc w:val="both"/>
      </w:pPr>
      <w:r>
        <w:drawing>
          <wp:anchor distT="0" distB="0" distL="0" distR="0" simplePos="0" relativeHeight="95" behindDoc="0" locked="0" layoutInCell="1" hidden="0" allowOverlap="1">
            <wp:simplePos x="0" y="0"/>
            <wp:positionH relativeFrom="page">
              <wp:posOffset>504825</wp:posOffset>
            </wp:positionH>
            <wp:positionV relativeFrom="paragraph">
              <wp:posOffset>-276492</wp:posOffset>
            </wp:positionV>
            <wp:extent cx="2066925" cy="1226819"/>
            <wp:effectExtent l="0" t="0" r="0" b="0"/>
            <wp:wrapNone/>
            <wp:docPr id="142" name="Image 142" descr="IMG-20240203-WA0005.jpg"/>
            <wp:cNvGraphicFramePr>
              <a:graphicFrameLocks noChangeAspect="0"/>
            </wp:cNvGraphicFramePr>
            <a:graphic>
              <a:graphicData uri="http://schemas.openxmlformats.org/drawingml/2006/picture">
                <pic:pic>
                  <pic:nvPicPr>
                    <pic:cNvPr id="144" name="Image 144"/>
                    <pic:cNvPicPr/>
                  </pic:nvPicPr>
                  <pic:blipFill>
                    <a:blip r:embed="rId14"/>
                    <a:stretch>
                      <a:fillRect/>
                    </a:stretch>
                  </pic:blipFill>
                  <pic:spPr>
                    <a:xfrm rot="0">
                      <a:off x="0" y="0"/>
                      <a:ext cx="2066925" cy="1226819"/>
                    </a:xfrm>
                    <a:prstGeom prst="rect"/>
                    <a:noFill/>
                    <a:ln w="12700" cmpd="sng" cap="flat">
                      <a:noFill/>
                      <a:prstDash val="solid"/>
                      <a:miter/>
                    </a:ln>
                  </pic:spPr>
                </pic:pic>
              </a:graphicData>
            </a:graphic>
          </wp:anchor>
        </w:drawing>
      </w:r>
      <w:r>
        <w:t>Art and craft to teach a variety of skills like creativity, confidence, visual learning decision making etc.</w:t>
      </w:r>
    </w:p>
    <w:p>
      <w:pPr>
        <w:pStyle w:val="15"/>
      </w:pPr>
    </w:p>
    <w:p>
      <w:pPr>
        <w:pStyle w:val="15"/>
      </w:pPr>
    </w:p>
    <w:p>
      <w:pPr>
        <w:pStyle w:val="15"/>
      </w:pPr>
    </w:p>
    <w:p>
      <w:pPr>
        <w:pStyle w:val="15"/>
        <w:spacing w:before="19"/>
      </w:pPr>
    </w:p>
    <w:p>
      <w:pPr>
        <w:pStyle w:val="15"/>
        <w:spacing w:before="1" w:line="278" w:lineRule="auto"/>
        <w:ind w:left="1801" w:right="3372"/>
        <w:jc w:val="both"/>
      </w:pPr>
      <w:r>
        <w:drawing>
          <wp:anchor distT="0" distB="0" distL="0" distR="0" simplePos="0" relativeHeight="92" behindDoc="0" locked="0" layoutInCell="1" hidden="0" allowOverlap="1">
            <wp:simplePos x="0" y="0"/>
            <wp:positionH relativeFrom="page">
              <wp:posOffset>5760720</wp:posOffset>
            </wp:positionH>
            <wp:positionV relativeFrom="paragraph">
              <wp:posOffset>-398022</wp:posOffset>
            </wp:positionV>
            <wp:extent cx="1866900" cy="1877695"/>
            <wp:effectExtent l="0" t="0" r="0" b="0"/>
            <wp:wrapNone/>
            <wp:docPr id="145" name="Image 145" descr="20240122_133034.jpg"/>
            <wp:cNvGraphicFramePr>
              <a:graphicFrameLocks noChangeAspect="0"/>
            </wp:cNvGraphicFramePr>
            <a:graphic>
              <a:graphicData uri="http://schemas.openxmlformats.org/drawingml/2006/picture">
                <pic:pic>
                  <pic:nvPicPr>
                    <pic:cNvPr id="147" name="Image 147"/>
                    <pic:cNvPicPr/>
                  </pic:nvPicPr>
                  <pic:blipFill>
                    <a:blip r:embed="rId15"/>
                    <a:stretch>
                      <a:fillRect/>
                    </a:stretch>
                  </pic:blipFill>
                  <pic:spPr>
                    <a:xfrm rot="0">
                      <a:off x="0" y="0"/>
                      <a:ext cx="1866900" cy="1877695"/>
                    </a:xfrm>
                    <a:prstGeom prst="rect"/>
                    <a:noFill/>
                    <a:ln w="12700" cmpd="sng" cap="flat">
                      <a:noFill/>
                      <a:prstDash val="solid"/>
                      <a:miter/>
                    </a:ln>
                  </pic:spPr>
                </pic:pic>
              </a:graphicData>
            </a:graphic>
          </wp:anchor>
        </w:drawing>
      </w:r>
      <w:r>
        <w:t>Sportsisinclusionofgamesin ourcurriculums of studiesis very important for physical and mental wellbeing of our</w:t>
      </w:r>
      <w:r>
        <w:rPr>
          <w:spacing w:val="-2"/>
        </w:rPr>
        <w:t>students</w:t>
      </w:r>
    </w:p>
    <w:p>
      <w:pPr>
        <w:pStyle w:val="15"/>
      </w:pPr>
    </w:p>
    <w:p>
      <w:pPr>
        <w:pStyle w:val="15"/>
      </w:pPr>
    </w:p>
    <w:p>
      <w:pPr>
        <w:pStyle w:val="15"/>
      </w:pPr>
    </w:p>
    <w:p>
      <w:pPr>
        <w:pStyle w:val="15"/>
      </w:pPr>
    </w:p>
    <w:p>
      <w:pPr>
        <w:pStyle w:val="15"/>
        <w:spacing w:before="262"/>
      </w:pPr>
    </w:p>
    <w:p>
      <w:pPr>
        <w:pStyle w:val="15"/>
        <w:spacing w:line="276" w:lineRule="auto"/>
        <w:ind w:left="3962" w:right="2153"/>
        <w:jc w:val="both"/>
      </w:pPr>
      <w:r>
        <w:drawing>
          <wp:anchor distT="0" distB="0" distL="0" distR="0" simplePos="0" relativeHeight="93" behindDoc="0" locked="0" layoutInCell="1" hidden="0" allowOverlap="1">
            <wp:simplePos x="0" y="0"/>
            <wp:positionH relativeFrom="page">
              <wp:posOffset>546100</wp:posOffset>
            </wp:positionH>
            <wp:positionV relativeFrom="paragraph">
              <wp:posOffset>-148746</wp:posOffset>
            </wp:positionV>
            <wp:extent cx="2081529" cy="2084069"/>
            <wp:effectExtent l="0" t="0" r="0" b="0"/>
            <wp:wrapNone/>
            <wp:docPr id="148" name="Image 148" descr="20240122_133735.jpg"/>
            <wp:cNvGraphicFramePr>
              <a:graphicFrameLocks noChangeAspect="0"/>
            </wp:cNvGraphicFramePr>
            <a:graphic>
              <a:graphicData uri="http://schemas.openxmlformats.org/drawingml/2006/picture">
                <pic:pic>
                  <pic:nvPicPr>
                    <pic:cNvPr id="150" name="Image 150"/>
                    <pic:cNvPicPr/>
                  </pic:nvPicPr>
                  <pic:blipFill>
                    <a:blip r:embed="rId16"/>
                    <a:stretch>
                      <a:fillRect/>
                    </a:stretch>
                  </pic:blipFill>
                  <pic:spPr>
                    <a:xfrm rot="0">
                      <a:off x="0" y="0"/>
                      <a:ext cx="2081529" cy="2084069"/>
                    </a:xfrm>
                    <a:prstGeom prst="rect"/>
                    <a:noFill/>
                    <a:ln w="12700" cmpd="sng" cap="flat">
                      <a:noFill/>
                      <a:prstDash val="solid"/>
                      <a:miter/>
                    </a:ln>
                  </pic:spPr>
                </pic:pic>
              </a:graphicData>
            </a:graphic>
          </wp:anchor>
        </w:drawing>
      </w:r>
      <w:r>
        <w:t>Musicclassesinourschoolservesasaplatformfor creating tiny musicians of all genres and skill level. It enables them to vocals and instruments.</w:t>
      </w:r>
    </w:p>
    <w:p>
      <w:pPr>
        <w:pStyle w:val="15"/>
        <w:spacing w:after="0" w:line="276" w:lineRule="auto"/>
        <w:jc w:val="both"/>
        <w:sectPr>
          <w:pgSz w:w="12240" w:h="15840"/>
          <w:pgMar w:top="1820" w:right="0" w:bottom="280" w:left="360" w:header="0" w:footer="0" w:gutter="0"/>
          <w:docGrid w:linePitch="312" w:charSpace="0"/>
        </w:sectPr>
      </w:pPr>
    </w:p>
    <w:p>
      <w:pPr>
        <w:pStyle w:val="15"/>
        <w:spacing w:before="242"/>
      </w:pPr>
      <w:r>
        <mc:AlternateContent>
          <mc:Choice Requires="wps">
            <w:drawing>
              <wp:anchor distT="0" distB="0" distL="114298" distR="114298" simplePos="0" relativeHeight="12" behindDoc="1" locked="0" layoutInCell="1" hidden="0" allowOverlap="1">
                <wp:simplePos x="0" y="0"/>
                <wp:positionH relativeFrom="page">
                  <wp:posOffset>0</wp:posOffset>
                </wp:positionH>
                <wp:positionV relativeFrom="page">
                  <wp:posOffset>0</wp:posOffset>
                </wp:positionV>
                <wp:extent cx="7772400" cy="10058401"/>
                <wp:effectExtent l="0" t="0" r="0" b="0"/>
                <wp:wrapNone/>
                <wp:docPr id="151" name="曲线 151"/>
                <wp:cNvGraphicFramePr>
                  <a:graphicFrameLocks noChangeAspect="0"/>
                </wp:cNvGraphicFramePr>
                <a:graphic>
                  <a:graphicData uri="http://schemas.microsoft.com/office/word/2010/wordprocessingShape">
                    <wps:wsp>
                      <wps:cNvSpPr/>
                      <wps:spPr>
                        <a:xfrm rot="0">
                          <a:off x="0" y="0"/>
                          <a:ext cx="7772400" cy="10058401"/>
                        </a:xfrm>
                        <a:custGeom>
                          <a:gdLst>
                            <a:gd name="T1" fmla="*/ 0 w 21600"/>
                            <a:gd name="T2" fmla="*/ 0 h 21600"/>
                            <a:gd name="T3" fmla="*/ 21600 w 21600"/>
                            <a:gd name="T4" fmla="*/ 21600 h 21600"/>
                          </a:gdLst>
                          <a:rect l="T1" t="T2" r="T3" b="T4"/>
                          <a:pathLst>
                            <a:path w="21600" h="21600">
                              <a:moveTo>
                                <a:pt x="21599" y="0"/>
                              </a:moveTo>
                              <a:lnTo>
                                <a:pt x="0" y="0"/>
                              </a:lnTo>
                              <a:lnTo>
                                <a:pt x="0" y="21600"/>
                              </a:lnTo>
                              <a:lnTo>
                                <a:pt x="21599" y="21600"/>
                              </a:lnTo>
                              <a:lnTo>
                                <a:pt x="21599" y="0"/>
                              </a:lnTo>
                              <a:close/>
                            </a:path>
                          </a:pathLst>
                        </a:custGeom>
                        <a:solidFill>
                          <a:srgbClr val="F9BE8F"/>
                        </a:solidFill>
                        <a:ln w="12700" cmpd="sng" cap="flat">
                          <a:noFill/>
                          <a:prstDash val="solid"/>
                          <a:miter/>
                        </a:ln>
                      </wps:spPr>
                      <wps:bodyPr vert="horz" wrap="square" lIns="91440" tIns="45720" rIns="91440" bIns="45720" anchor="t" anchorCtr="0" upright="1">
                        <a:noAutofit/>
                      </wps:bodyPr>
                    </wps:wsp>
                  </a:graphicData>
                </a:graphic>
              </wp:anchor>
            </w:drawing>
          </mc:Choice>
          <mc:Fallback>
            <w:pict>
              <v:shape type="#_x0000_t0" id="曲线 152" o:spid="_x0000_s152" fillcolor="#F9BE8F" stroked="f" strokeweight="1.0pt" coordsize="12240,15840" path="m12239,l,l,15839l12239,15839l12239,l12239,xe" style="position:absolute;&#10;margin-left:0.0pt;&#10;margin-top:0.0pt;&#10;width:612.0pt;&#10;height:792.0pt;&#10;z-index:-41;&#10;mso-position-horizontal:absolute;&#10;mso-position-horizontal-relative:page;&#10;mso-position-vertical:absolute;&#10;mso-position-vertical-relative:page;&#10;mso-wrap-distance-left:8.999863pt;&#10;mso-wrap-distance-right:8.999863pt;">
                <v:stroke color="#000000"/>
              </v:shape>
            </w:pict>
          </mc:Fallback>
        </mc:AlternateContent>
      </w:r>
    </w:p>
    <w:p>
      <w:pPr>
        <w:pStyle w:val="15"/>
        <w:spacing w:line="276" w:lineRule="auto"/>
        <w:ind w:left="5282" w:right="2160"/>
        <w:jc w:val="both"/>
      </w:pPr>
      <w:r>
        <w:drawing>
          <wp:anchor distT="0" distB="0" distL="0" distR="0" simplePos="0" relativeHeight="97" behindDoc="0" locked="0" layoutInCell="1" hidden="0" allowOverlap="1">
            <wp:simplePos x="0" y="0"/>
            <wp:positionH relativeFrom="page">
              <wp:posOffset>1040130</wp:posOffset>
            </wp:positionH>
            <wp:positionV relativeFrom="paragraph">
              <wp:posOffset>-369441</wp:posOffset>
            </wp:positionV>
            <wp:extent cx="2426970" cy="1869439"/>
            <wp:effectExtent l="0" t="0" r="0" b="0"/>
            <wp:wrapNone/>
            <wp:docPr id="153" name="Image 153" descr="C:\Users\USER\Desktop\pics2.jpg"/>
            <wp:cNvGraphicFramePr>
              <a:graphicFrameLocks noChangeAspect="0"/>
            </wp:cNvGraphicFramePr>
            <a:graphic>
              <a:graphicData uri="http://schemas.openxmlformats.org/drawingml/2006/picture">
                <pic:pic>
                  <pic:nvPicPr>
                    <pic:cNvPr id="155" name="Image 155"/>
                    <pic:cNvPicPr/>
                  </pic:nvPicPr>
                  <pic:blipFill>
                    <a:blip r:embed="rId17"/>
                    <a:stretch>
                      <a:fillRect/>
                    </a:stretch>
                  </pic:blipFill>
                  <pic:spPr>
                    <a:xfrm rot="0">
                      <a:off x="0" y="0"/>
                      <a:ext cx="2426970" cy="1869439"/>
                    </a:xfrm>
                    <a:prstGeom prst="rect"/>
                    <a:noFill/>
                    <a:ln w="12700" cmpd="sng" cap="flat">
                      <a:noFill/>
                      <a:prstDash val="solid"/>
                      <a:miter/>
                    </a:ln>
                  </pic:spPr>
                </pic:pic>
              </a:graphicData>
            </a:graphic>
          </wp:anchor>
        </w:drawing>
      </w:r>
      <w:r>
        <w:t>Celebration of special days have become an integral part of joyful learning, community building and thought provoking processes.</w:t>
      </w:r>
    </w:p>
    <w:p>
      <w:pPr>
        <w:pStyle w:val="15"/>
      </w:pPr>
    </w:p>
    <w:p>
      <w:pPr>
        <w:pStyle w:val="15"/>
      </w:pPr>
    </w:p>
    <w:p>
      <w:pPr>
        <w:pStyle w:val="15"/>
      </w:pPr>
    </w:p>
    <w:p>
      <w:pPr>
        <w:pStyle w:val="15"/>
        <w:spacing w:before="21"/>
      </w:pPr>
    </w:p>
    <w:p>
      <w:pPr>
        <w:pStyle w:val="15"/>
        <w:spacing w:line="276" w:lineRule="auto"/>
        <w:ind w:left="1801" w:right="4464"/>
        <w:jc w:val="both"/>
      </w:pPr>
      <w:r>
        <w:drawing>
          <wp:anchor distT="0" distB="0" distL="0" distR="0" simplePos="0" relativeHeight="98" behindDoc="0" locked="0" layoutInCell="1" hidden="0" allowOverlap="1">
            <wp:simplePos x="0" y="0"/>
            <wp:positionH relativeFrom="page">
              <wp:posOffset>5068570</wp:posOffset>
            </wp:positionH>
            <wp:positionV relativeFrom="paragraph">
              <wp:posOffset>-609758</wp:posOffset>
            </wp:positionV>
            <wp:extent cx="2211070" cy="2026284"/>
            <wp:effectExtent l="0" t="0" r="0" b="0"/>
            <wp:wrapNone/>
            <wp:docPr id="156" name="Image 156" descr="C:\Users\USER\Desktop\pic0.jpg"/>
            <wp:cNvGraphicFramePr>
              <a:graphicFrameLocks noChangeAspect="0"/>
            </wp:cNvGraphicFramePr>
            <a:graphic>
              <a:graphicData uri="http://schemas.openxmlformats.org/drawingml/2006/picture">
                <pic:pic>
                  <pic:nvPicPr>
                    <pic:cNvPr id="158" name="Image 158"/>
                    <pic:cNvPicPr/>
                  </pic:nvPicPr>
                  <pic:blipFill>
                    <a:blip r:embed="rId18"/>
                    <a:stretch>
                      <a:fillRect/>
                    </a:stretch>
                  </pic:blipFill>
                  <pic:spPr>
                    <a:xfrm rot="0">
                      <a:off x="0" y="0"/>
                      <a:ext cx="2211070" cy="2026284"/>
                    </a:xfrm>
                    <a:prstGeom prst="rect"/>
                    <a:noFill/>
                    <a:ln w="12700" cmpd="sng" cap="flat">
                      <a:noFill/>
                      <a:prstDash val="solid"/>
                      <a:miter/>
                    </a:ln>
                  </pic:spPr>
                </pic:pic>
              </a:graphicData>
            </a:graphic>
          </wp:anchor>
        </w:drawing>
      </w:r>
      <w:r>
        <w:t>Monthly competitions-Every month class competition and inter house competitions are conducted, a platform to demonstrate talent to achieving greater things in life.</w:t>
      </w:r>
    </w:p>
    <w:p>
      <w:pPr>
        <w:pStyle w:val="15"/>
      </w:pPr>
    </w:p>
    <w:p>
      <w:pPr>
        <w:pStyle w:val="15"/>
      </w:pPr>
    </w:p>
    <w:p>
      <w:pPr>
        <w:pStyle w:val="15"/>
      </w:pPr>
    </w:p>
    <w:p>
      <w:pPr>
        <w:pStyle w:val="15"/>
      </w:pPr>
    </w:p>
    <w:p>
      <w:pPr>
        <w:pStyle w:val="15"/>
      </w:pPr>
    </w:p>
    <w:p>
      <w:pPr>
        <w:pStyle w:val="15"/>
      </w:pPr>
    </w:p>
    <w:p>
      <w:pPr>
        <w:pStyle w:val="15"/>
        <w:spacing w:before="182"/>
      </w:pPr>
    </w:p>
    <w:p>
      <w:pPr>
        <w:pStyle w:val="15"/>
        <w:spacing w:line="276" w:lineRule="auto"/>
        <w:ind w:left="3882" w:right="2155"/>
        <w:jc w:val="both"/>
      </w:pPr>
      <w:r>
        <w:drawing>
          <wp:anchor distT="0" distB="0" distL="0" distR="0" simplePos="0" relativeHeight="96" behindDoc="0" locked="0" layoutInCell="1" hidden="0" allowOverlap="1">
            <wp:simplePos x="0" y="0"/>
            <wp:positionH relativeFrom="page">
              <wp:posOffset>644524</wp:posOffset>
            </wp:positionH>
            <wp:positionV relativeFrom="paragraph">
              <wp:posOffset>-607119</wp:posOffset>
            </wp:positionV>
            <wp:extent cx="1932939" cy="1935479"/>
            <wp:effectExtent l="0" t="0" r="0" b="0"/>
            <wp:wrapNone/>
            <wp:docPr id="159" name="Image 159" descr="20240125_103701.jpg"/>
            <wp:cNvGraphicFramePr>
              <a:graphicFrameLocks noChangeAspect="0"/>
            </wp:cNvGraphicFramePr>
            <a:graphic>
              <a:graphicData uri="http://schemas.openxmlformats.org/drawingml/2006/picture">
                <pic:pic>
                  <pic:nvPicPr>
                    <pic:cNvPr id="161" name="Image 161"/>
                    <pic:cNvPicPr/>
                  </pic:nvPicPr>
                  <pic:blipFill>
                    <a:blip r:embed="rId19"/>
                    <a:stretch>
                      <a:fillRect/>
                    </a:stretch>
                  </pic:blipFill>
                  <pic:spPr>
                    <a:xfrm rot="0">
                      <a:off x="0" y="0"/>
                      <a:ext cx="1932939" cy="1935479"/>
                    </a:xfrm>
                    <a:prstGeom prst="rect"/>
                    <a:noFill/>
                    <a:ln w="12700" cmpd="sng" cap="flat">
                      <a:noFill/>
                      <a:prstDash val="solid"/>
                      <a:miter/>
                    </a:ln>
                  </pic:spPr>
                </pic:pic>
              </a:graphicData>
            </a:graphic>
          </wp:anchor>
        </w:drawing>
      </w:r>
      <w:r>
        <w:t>Value education classes are an integral part of our school where moral values are enhanced through principles of Gurbani.</w:t>
      </w:r>
    </w:p>
    <w:p>
      <w:pPr>
        <w:pStyle w:val="15"/>
        <w:spacing w:after="0" w:line="276" w:lineRule="auto"/>
        <w:jc w:val="both"/>
        <w:sectPr>
          <w:pgSz w:w="12240" w:h="15840"/>
          <w:pgMar w:top="1580" w:right="0" w:bottom="280" w:left="360" w:header="0" w:footer="0" w:gutter="0"/>
          <w:docGrid w:linePitch="312" w:charSpace="0"/>
        </w:sectPr>
      </w:pPr>
    </w:p>
    <w:p>
      <w:pPr>
        <w:pStyle w:val="15"/>
        <w:spacing w:before="2"/>
      </w:pPr>
      <w:r>
        <mc:AlternateContent>
          <mc:Choice Requires="wps">
            <w:drawing>
              <wp:anchor distT="0" distB="0" distL="114298" distR="114298" simplePos="0" relativeHeight="13" behindDoc="1" locked="0" layoutInCell="1" hidden="0" allowOverlap="1">
                <wp:simplePos x="0" y="0"/>
                <wp:positionH relativeFrom="page">
                  <wp:posOffset>0</wp:posOffset>
                </wp:positionH>
                <wp:positionV relativeFrom="page">
                  <wp:posOffset>0</wp:posOffset>
                </wp:positionV>
                <wp:extent cx="7772400" cy="10058401"/>
                <wp:effectExtent l="0" t="0" r="0" b="0"/>
                <wp:wrapNone/>
                <wp:docPr id="162" name="曲线 162"/>
                <wp:cNvGraphicFramePr>
                  <a:graphicFrameLocks noChangeAspect="0"/>
                </wp:cNvGraphicFramePr>
                <a:graphic>
                  <a:graphicData uri="http://schemas.microsoft.com/office/word/2010/wordprocessingShape">
                    <wps:wsp>
                      <wps:cNvSpPr/>
                      <wps:spPr>
                        <a:xfrm rot="0">
                          <a:off x="0" y="0"/>
                          <a:ext cx="7772400" cy="10058401"/>
                        </a:xfrm>
                        <a:custGeom>
                          <a:gdLst>
                            <a:gd name="T1" fmla="*/ 0 w 21600"/>
                            <a:gd name="T2" fmla="*/ 0 h 21600"/>
                            <a:gd name="T3" fmla="*/ 21600 w 21600"/>
                            <a:gd name="T4" fmla="*/ 21600 h 21600"/>
                          </a:gdLst>
                          <a:rect l="T1" t="T2" r="T3" b="T4"/>
                          <a:pathLst>
                            <a:path w="21600" h="21600">
                              <a:moveTo>
                                <a:pt x="21599" y="0"/>
                              </a:moveTo>
                              <a:lnTo>
                                <a:pt x="0" y="0"/>
                              </a:lnTo>
                              <a:lnTo>
                                <a:pt x="0" y="21600"/>
                              </a:lnTo>
                              <a:lnTo>
                                <a:pt x="21599" y="21600"/>
                              </a:lnTo>
                              <a:lnTo>
                                <a:pt x="21599" y="0"/>
                              </a:lnTo>
                              <a:close/>
                            </a:path>
                          </a:pathLst>
                        </a:custGeom>
                        <a:solidFill>
                          <a:srgbClr val="F9BE8F"/>
                        </a:solidFill>
                        <a:ln w="12700" cmpd="sng" cap="flat">
                          <a:noFill/>
                          <a:prstDash val="solid"/>
                          <a:miter/>
                        </a:ln>
                      </wps:spPr>
                      <wps:bodyPr vert="horz" wrap="square" lIns="91440" tIns="45720" rIns="91440" bIns="45720" anchor="t" anchorCtr="0" upright="1">
                        <a:noAutofit/>
                      </wps:bodyPr>
                    </wps:wsp>
                  </a:graphicData>
                </a:graphic>
              </wp:anchor>
            </w:drawing>
          </mc:Choice>
          <mc:Fallback>
            <w:pict>
              <v:shape type="#_x0000_t0" id="曲线 163" o:spid="_x0000_s163" fillcolor="#F9BE8F" stroked="f" strokeweight="1.0pt" coordsize="12240,15840" path="m12239,l,l,15839l12239,15839l12239,l12239,xe" style="position:absolute;&#10;margin-left:0.0pt;&#10;margin-top:0.0pt;&#10;width:612.0pt;&#10;height:792.0pt;&#10;z-index:-40;&#10;mso-position-horizontal:absolute;&#10;mso-position-horizontal-relative:page;&#10;mso-position-vertical:absolute;&#10;mso-position-vertical-relative:page;&#10;mso-wrap-distance-left:8.999863pt;&#10;mso-wrap-distance-right:8.999863pt;">
                <v:stroke color="#000000"/>
              </v:shape>
            </w:pict>
          </mc:Fallback>
        </mc:AlternateContent>
      </w:r>
    </w:p>
    <w:p>
      <w:pPr>
        <w:pStyle w:val="15"/>
        <w:spacing w:line="276" w:lineRule="auto"/>
        <w:ind w:left="1801" w:right="2154"/>
        <w:jc w:val="both"/>
      </w:pPr>
      <w:r>
        <w:t>Club activities to create awareness like know our rich ancient culture and tradition,realizethe importanceofhealthy environment orlearn about nutrition, healthy, eating etc.</w:t>
      </w:r>
    </w:p>
    <w:p>
      <w:pPr>
        <w:pStyle w:val="15"/>
        <w:rPr>
          <w:sz w:val="20"/>
        </w:rPr>
      </w:pPr>
    </w:p>
    <w:p>
      <w:pPr>
        <w:pStyle w:val="15"/>
        <w:rPr>
          <w:sz w:val="20"/>
        </w:rPr>
      </w:pPr>
    </w:p>
    <w:p>
      <w:pPr>
        <w:pStyle w:val="15"/>
        <w:spacing w:before="51"/>
        <w:rPr>
          <w:sz w:val="20"/>
        </w:rPr>
      </w:pPr>
      <w:r>
        <w:rPr>
          <w:sz w:val="20"/>
        </w:rPr>
        <w:drawing>
          <wp:anchor distT="0" distB="0" distL="0" distR="0" simplePos="0" relativeHeight="99" behindDoc="1" locked="0" layoutInCell="1" hidden="0" allowOverlap="1">
            <wp:simplePos x="0" y="0"/>
            <wp:positionH relativeFrom="page">
              <wp:posOffset>669290</wp:posOffset>
            </wp:positionH>
            <wp:positionV relativeFrom="paragraph">
              <wp:posOffset>202653</wp:posOffset>
            </wp:positionV>
            <wp:extent cx="4002699" cy="1676780"/>
            <wp:effectExtent l="0" t="0" r="0" b="0"/>
            <wp:wrapTopAndBottom/>
            <wp:docPr id="164" name="Image 164"/>
            <wp:cNvGraphicFramePr>
              <a:graphicFrameLocks noChangeAspect="0"/>
            </wp:cNvGraphicFramePr>
            <a:graphic>
              <a:graphicData uri="http://schemas.openxmlformats.org/drawingml/2006/picture">
                <pic:pic>
                  <pic:nvPicPr>
                    <pic:cNvPr id="166" name="Image 166"/>
                    <pic:cNvPicPr/>
                  </pic:nvPicPr>
                  <pic:blipFill>
                    <a:blip r:embed="rId20"/>
                    <a:stretch>
                      <a:fillRect/>
                    </a:stretch>
                  </pic:blipFill>
                  <pic:spPr>
                    <a:xfrm rot="0">
                      <a:off x="0" y="0"/>
                      <a:ext cx="4002699" cy="1676780"/>
                    </a:xfrm>
                    <a:prstGeom prst="rect"/>
                    <a:noFill/>
                    <a:ln w="12700" cmpd="sng" cap="flat">
                      <a:noFill/>
                      <a:prstDash val="solid"/>
                      <a:miter/>
                    </a:ln>
                  </pic:spPr>
                </pic:pic>
              </a:graphicData>
            </a:graphic>
          </wp:anchor>
        </w:drawing>
      </w:r>
      <w:r>
        <w:rPr>
          <w:sz w:val="20"/>
        </w:rPr>
        <w:drawing>
          <wp:anchor distT="0" distB="0" distL="0" distR="0" simplePos="0" relativeHeight="100" behindDoc="1" locked="0" layoutInCell="1" hidden="0" allowOverlap="1">
            <wp:simplePos x="0" y="0"/>
            <wp:positionH relativeFrom="page">
              <wp:posOffset>5027295</wp:posOffset>
            </wp:positionH>
            <wp:positionV relativeFrom="paragraph">
              <wp:posOffset>202653</wp:posOffset>
            </wp:positionV>
            <wp:extent cx="2026603" cy="1680305"/>
            <wp:effectExtent l="0" t="0" r="0" b="0"/>
            <wp:wrapTopAndBottom/>
            <wp:docPr id="167" name="Image 167" descr="club pic.jpg"/>
            <wp:cNvGraphicFramePr>
              <a:graphicFrameLocks noChangeAspect="0"/>
            </wp:cNvGraphicFramePr>
            <a:graphic>
              <a:graphicData uri="http://schemas.openxmlformats.org/drawingml/2006/picture">
                <pic:pic>
                  <pic:nvPicPr>
                    <pic:cNvPr id="169" name="Image 169"/>
                    <pic:cNvPicPr/>
                  </pic:nvPicPr>
                  <pic:blipFill>
                    <a:blip r:embed="rId21"/>
                    <a:stretch>
                      <a:fillRect/>
                    </a:stretch>
                  </pic:blipFill>
                  <pic:spPr>
                    <a:xfrm rot="0">
                      <a:off x="0" y="0"/>
                      <a:ext cx="2026603" cy="1680305"/>
                    </a:xfrm>
                    <a:prstGeom prst="rect"/>
                    <a:noFill/>
                    <a:ln w="12700" cmpd="sng" cap="flat">
                      <a:noFill/>
                      <a:prstDash val="solid"/>
                      <a:miter/>
                    </a:ln>
                  </pic:spPr>
                </pic:pic>
              </a:graphicData>
            </a:graphic>
          </wp:anchor>
        </w:drawing>
      </w:r>
    </w:p>
    <w:p>
      <w:pPr>
        <w:pStyle w:val="15"/>
        <w:spacing w:after="0"/>
        <w:rPr>
          <w:sz w:val="20"/>
        </w:rPr>
        <w:sectPr>
          <w:pgSz w:w="12240" w:h="15840"/>
          <w:pgMar w:top="1820" w:right="0" w:bottom="280" w:left="360" w:header="0" w:footer="0" w:gutter="0"/>
          <w:docGrid w:linePitch="312" w:charSpace="0"/>
        </w:sectPr>
      </w:pPr>
    </w:p>
    <w:p>
      <w:pPr>
        <w:pStyle w:val="15"/>
        <w:spacing w:before="399"/>
        <w:rPr>
          <w:sz w:val="44"/>
        </w:rPr>
      </w:pPr>
      <w:r>
        <w:rPr>
          <w:sz w:val="44"/>
        </w:rPr>
        <mc:AlternateContent>
          <mc:Choice Requires="wps">
            <w:drawing>
              <wp:anchor distT="0" distB="0" distL="114298" distR="114298" simplePos="0" relativeHeight="14" behindDoc="1" locked="0" layoutInCell="1" hidden="0" allowOverlap="1">
                <wp:simplePos x="0" y="0"/>
                <wp:positionH relativeFrom="page">
                  <wp:posOffset>0</wp:posOffset>
                </wp:positionH>
                <wp:positionV relativeFrom="page">
                  <wp:posOffset>0</wp:posOffset>
                </wp:positionV>
                <wp:extent cx="7772400" cy="10058401"/>
                <wp:effectExtent l="0" t="0" r="0" b="0"/>
                <wp:wrapNone/>
                <wp:docPr id="170" name="曲线 170"/>
                <wp:cNvGraphicFramePr>
                  <a:graphicFrameLocks noChangeAspect="0"/>
                </wp:cNvGraphicFramePr>
                <a:graphic>
                  <a:graphicData uri="http://schemas.microsoft.com/office/word/2010/wordprocessingShape">
                    <wps:wsp>
                      <wps:cNvSpPr/>
                      <wps:spPr>
                        <a:xfrm rot="0">
                          <a:off x="0" y="0"/>
                          <a:ext cx="7772400" cy="10058401"/>
                        </a:xfrm>
                        <a:custGeom>
                          <a:gdLst>
                            <a:gd name="T1" fmla="*/ 0 w 21600"/>
                            <a:gd name="T2" fmla="*/ 0 h 21600"/>
                            <a:gd name="T3" fmla="*/ 21600 w 21600"/>
                            <a:gd name="T4" fmla="*/ 21600 h 21600"/>
                          </a:gdLst>
                          <a:rect l="T1" t="T2" r="T3" b="T4"/>
                          <a:pathLst>
                            <a:path w="21600" h="21600">
                              <a:moveTo>
                                <a:pt x="21599" y="0"/>
                              </a:moveTo>
                              <a:lnTo>
                                <a:pt x="0" y="0"/>
                              </a:lnTo>
                              <a:lnTo>
                                <a:pt x="0" y="21600"/>
                              </a:lnTo>
                              <a:lnTo>
                                <a:pt x="21599" y="21600"/>
                              </a:lnTo>
                              <a:lnTo>
                                <a:pt x="21599" y="0"/>
                              </a:lnTo>
                              <a:close/>
                            </a:path>
                          </a:pathLst>
                        </a:custGeom>
                        <a:solidFill>
                          <a:srgbClr val="F9BE8F"/>
                        </a:solidFill>
                        <a:ln w="12700" cmpd="sng" cap="flat">
                          <a:noFill/>
                          <a:prstDash val="solid"/>
                          <a:miter/>
                        </a:ln>
                      </wps:spPr>
                      <wps:bodyPr vert="horz" wrap="square" lIns="91440" tIns="45720" rIns="91440" bIns="45720" anchor="t" anchorCtr="0" upright="1">
                        <a:noAutofit/>
                      </wps:bodyPr>
                    </wps:wsp>
                  </a:graphicData>
                </a:graphic>
              </wp:anchor>
            </w:drawing>
          </mc:Choice>
          <mc:Fallback>
            <w:pict>
              <v:shape type="#_x0000_t0" id="曲线 171" o:spid="_x0000_s171" fillcolor="#F9BE8F" stroked="f" strokeweight="1.0pt" coordsize="12240,15840" path="m12239,l,l,15839l12239,15839l12239,l12239,xe" style="position:absolute;&#10;margin-left:0.0pt;&#10;margin-top:0.0pt;&#10;width:612.0pt;&#10;height:792.0pt;&#10;z-index:-39;&#10;mso-position-horizontal:absolute;&#10;mso-position-horizontal-relative:page;&#10;mso-position-vertical:absolute;&#10;mso-position-vertical-relative:page;&#10;mso-wrap-distance-left:8.999863pt;&#10;mso-wrap-distance-right:8.999863pt;">
                <v:stroke color="#000000"/>
              </v:shape>
            </w:pict>
          </mc:Fallback>
        </mc:AlternateContent>
      </w:r>
    </w:p>
    <w:p>
      <w:pPr>
        <w:spacing w:before="1"/>
        <w:ind w:left="242" w:right="599" w:firstLine="0"/>
        <w:jc w:val="center"/>
        <w:rPr>
          <w:b/>
          <w:sz w:val="44"/>
        </w:rPr>
      </w:pPr>
      <w:r>
        <w:rPr>
          <w:b/>
          <w:color w:val="365F91"/>
          <w:sz w:val="44"/>
        </w:rPr>
        <w:t>VISIONOF</w:t>
      </w:r>
      <w:r>
        <w:rPr>
          <w:b/>
          <w:color w:val="365F91"/>
          <w:spacing w:val="-2"/>
          <w:sz w:val="44"/>
        </w:rPr>
        <w:t>TRUST/SOCIETY</w:t>
      </w:r>
    </w:p>
    <w:p>
      <w:pPr>
        <w:pStyle w:val="15"/>
        <w:spacing w:before="280" w:line="276" w:lineRule="auto"/>
        <w:ind w:left="1801" w:right="2157"/>
        <w:jc w:val="both"/>
      </w:pPr>
      <w:r>
        <w:t>Guru Nanak Academy runs under the ageis of Punjab development trust, which was formed in the year 2003 to provide quality and holistic education to its students from year 2017.We want our students to go through a curriculums that is stimulating, creative, child-centred so that a learner can explore multiple dementions of excellence and engaging them beyond the classroom through a wide spectrum of opportunities.</w:t>
      </w:r>
    </w:p>
    <w:p>
      <w:pPr>
        <w:pStyle w:val="15"/>
        <w:spacing w:after="0" w:line="276" w:lineRule="auto"/>
        <w:jc w:val="both"/>
        <w:sectPr>
          <w:pgSz w:w="12240" w:h="15840"/>
          <w:pgMar w:top="1820" w:right="0" w:bottom="280" w:left="360" w:header="0" w:footer="0" w:gutter="0"/>
          <w:docGrid w:linePitch="312" w:charSpace="0"/>
        </w:sectPr>
      </w:pPr>
    </w:p>
    <w:p>
      <w:pPr>
        <w:pStyle w:val="16"/>
        <w:ind w:left="2246"/>
      </w:pPr>
      <w:r>
        <mc:AlternateContent>
          <mc:Choice Requires="wps">
            <w:drawing>
              <wp:anchor distT="0" distB="0" distL="114298" distR="114298" simplePos="0" relativeHeight="15" behindDoc="1" locked="0" layoutInCell="1" hidden="0" allowOverlap="1">
                <wp:simplePos x="0" y="0"/>
                <wp:positionH relativeFrom="page">
                  <wp:posOffset>0</wp:posOffset>
                </wp:positionH>
                <wp:positionV relativeFrom="page">
                  <wp:posOffset>0</wp:posOffset>
                </wp:positionV>
                <wp:extent cx="7772400" cy="10058401"/>
                <wp:effectExtent l="0" t="0" r="0" b="0"/>
                <wp:wrapNone/>
                <wp:docPr id="172" name="曲线 172"/>
                <wp:cNvGraphicFramePr>
                  <a:graphicFrameLocks noChangeAspect="0"/>
                </wp:cNvGraphicFramePr>
                <a:graphic>
                  <a:graphicData uri="http://schemas.microsoft.com/office/word/2010/wordprocessingShape">
                    <wps:wsp>
                      <wps:cNvSpPr/>
                      <wps:spPr>
                        <a:xfrm rot="0">
                          <a:off x="0" y="0"/>
                          <a:ext cx="7772400" cy="10058401"/>
                        </a:xfrm>
                        <a:custGeom>
                          <a:gdLst>
                            <a:gd name="T1" fmla="*/ 0 w 21600"/>
                            <a:gd name="T2" fmla="*/ 0 h 21600"/>
                            <a:gd name="T3" fmla="*/ 21600 w 21600"/>
                            <a:gd name="T4" fmla="*/ 21600 h 21600"/>
                          </a:gdLst>
                          <a:rect l="T1" t="T2" r="T3" b="T4"/>
                          <a:pathLst>
                            <a:path w="21600" h="21600">
                              <a:moveTo>
                                <a:pt x="21599" y="0"/>
                              </a:moveTo>
                              <a:lnTo>
                                <a:pt x="0" y="0"/>
                              </a:lnTo>
                              <a:lnTo>
                                <a:pt x="0" y="21600"/>
                              </a:lnTo>
                              <a:lnTo>
                                <a:pt x="21599" y="21600"/>
                              </a:lnTo>
                              <a:lnTo>
                                <a:pt x="21599" y="0"/>
                              </a:lnTo>
                              <a:close/>
                            </a:path>
                          </a:pathLst>
                        </a:custGeom>
                        <a:solidFill>
                          <a:srgbClr val="F9BE8F"/>
                        </a:solidFill>
                        <a:ln w="12700" cmpd="sng" cap="flat">
                          <a:noFill/>
                          <a:prstDash val="solid"/>
                          <a:miter/>
                        </a:ln>
                      </wps:spPr>
                      <wps:bodyPr vert="horz" wrap="square" lIns="91440" tIns="45720" rIns="91440" bIns="45720" anchor="t" anchorCtr="0" upright="1">
                        <a:noAutofit/>
                      </wps:bodyPr>
                    </wps:wsp>
                  </a:graphicData>
                </a:graphic>
              </wp:anchor>
            </w:drawing>
          </mc:Choice>
          <mc:Fallback>
            <w:pict>
              <v:shape type="#_x0000_t0" id="曲线 173" o:spid="_x0000_s173" fillcolor="#F9BE8F" stroked="f" strokeweight="1.0pt" coordsize="12240,15840" path="m12239,l,l,15839l12239,15839l12239,l12239,xe" style="position:absolute;&#10;margin-left:0.0pt;&#10;margin-top:0.0pt;&#10;width:612.0pt;&#10;height:792.0pt;&#10;z-index:-38;&#10;mso-position-horizontal:absolute;&#10;mso-position-horizontal-relative:page;&#10;mso-position-vertical:absolute;&#10;mso-position-vertical-relative:page;&#10;mso-wrap-distance-left:8.999863pt;&#10;mso-wrap-distance-right:8.999863pt;">
                <v:stroke color="#000000"/>
              </v:shape>
            </w:pict>
          </mc:Fallback>
        </mc:AlternateContent>
      </w:r>
      <w:r>
        <w:rPr>
          <w:color w:val="365F91"/>
        </w:rPr>
        <w:t>Whatmakesustruly</w:t>
      </w:r>
      <w:r>
        <w:rPr>
          <w:color w:val="365F91"/>
          <w:spacing w:val="-2"/>
        </w:rPr>
        <w:t>distinctive?</w:t>
      </w:r>
    </w:p>
    <w:p>
      <w:pPr>
        <w:pStyle w:val="17"/>
        <w:numPr>
          <w:ilvl w:val="0"/>
          <w:numId w:val="2"/>
        </w:numPr>
        <w:tabs>
          <w:tab w:val="left" w:pos="2521"/>
        </w:tabs>
        <w:spacing w:before="276" w:after="0" w:line="276" w:lineRule="auto"/>
        <w:ind w:left="2521" w:right="2161" w:hanging="360"/>
        <w:jc w:val="left"/>
        <w:rPr>
          <w:sz w:val="28"/>
        </w:rPr>
      </w:pPr>
      <w:r>
        <w:rPr>
          <w:sz w:val="28"/>
        </w:rPr>
        <w:t>Celebrateacultureofexcellenceinacademicsandtheallround development of children.</w:t>
      </w:r>
    </w:p>
    <w:p>
      <w:pPr>
        <w:pStyle w:val="17"/>
        <w:numPr>
          <w:ilvl w:val="0"/>
          <w:numId w:val="2"/>
        </w:numPr>
        <w:tabs>
          <w:tab w:val="left" w:pos="2521"/>
        </w:tabs>
        <w:spacing w:before="4" w:after="0" w:line="274" w:lineRule="auto"/>
        <w:ind w:left="2521" w:right="2153" w:hanging="360"/>
        <w:jc w:val="left"/>
        <w:rPr>
          <w:sz w:val="28"/>
        </w:rPr>
      </w:pPr>
      <w:r>
        <w:rPr>
          <w:sz w:val="28"/>
        </w:rPr>
        <w:t>Individualattentiontoeachchildtocatertotheirdiverselearning needs.</w:t>
      </w:r>
    </w:p>
    <w:p>
      <w:pPr>
        <w:pStyle w:val="17"/>
        <w:numPr>
          <w:ilvl w:val="0"/>
          <w:numId w:val="2"/>
        </w:numPr>
        <w:tabs>
          <w:tab w:val="left" w:pos="2521"/>
        </w:tabs>
        <w:spacing w:before="6" w:after="0" w:line="274" w:lineRule="auto"/>
        <w:ind w:left="2521" w:right="2155" w:hanging="360"/>
        <w:jc w:val="left"/>
        <w:rPr>
          <w:sz w:val="28"/>
        </w:rPr>
      </w:pPr>
      <w:r>
        <w:rPr>
          <w:sz w:val="28"/>
        </w:rPr>
        <w:t>Talented,experiencedanddedicatedteacherswithcultural</w:t>
      </w:r>
      <w:r>
        <w:rPr>
          <w:spacing w:val="-2"/>
          <w:sz w:val="28"/>
        </w:rPr>
        <w:t>diversity.</w:t>
      </w:r>
    </w:p>
    <w:p>
      <w:pPr>
        <w:pStyle w:val="17"/>
        <w:numPr>
          <w:ilvl w:val="0"/>
          <w:numId w:val="2"/>
        </w:numPr>
        <w:tabs>
          <w:tab w:val="left" w:pos="2520"/>
        </w:tabs>
        <w:spacing w:before="6" w:after="0" w:line="240" w:lineRule="auto"/>
        <w:ind w:left="2520" w:right="0" w:hanging="359"/>
        <w:jc w:val="left"/>
        <w:rPr>
          <w:sz w:val="28"/>
        </w:rPr>
      </w:pPr>
      <w:r>
        <w:rPr>
          <w:sz w:val="28"/>
        </w:rPr>
        <w:t>Outstandingacademicsanditcurricular</w:t>
      </w:r>
      <w:r>
        <w:rPr>
          <w:spacing w:val="-2"/>
          <w:sz w:val="28"/>
        </w:rPr>
        <w:t>results.</w:t>
      </w:r>
    </w:p>
    <w:p>
      <w:pPr>
        <w:pStyle w:val="17"/>
        <w:numPr>
          <w:ilvl w:val="0"/>
          <w:numId w:val="2"/>
        </w:numPr>
        <w:tabs>
          <w:tab w:val="left" w:pos="2520"/>
        </w:tabs>
        <w:spacing w:before="53" w:after="0" w:line="240" w:lineRule="auto"/>
        <w:ind w:left="2520" w:right="0" w:hanging="359"/>
        <w:jc w:val="left"/>
        <w:rPr>
          <w:sz w:val="28"/>
        </w:rPr>
      </w:pPr>
      <w:r>
        <w:rPr>
          <w:sz w:val="28"/>
        </w:rPr>
        <w:t>UploadsIndiancultureand</w:t>
      </w:r>
      <w:r>
        <w:rPr>
          <w:spacing w:val="-2"/>
          <w:sz w:val="28"/>
        </w:rPr>
        <w:t>values.</w:t>
      </w:r>
    </w:p>
    <w:p>
      <w:pPr>
        <w:pStyle w:val="17"/>
        <w:numPr>
          <w:ilvl w:val="0"/>
          <w:numId w:val="2"/>
        </w:numPr>
        <w:tabs>
          <w:tab w:val="left" w:pos="2521"/>
        </w:tabs>
        <w:spacing w:before="49" w:after="0" w:line="276" w:lineRule="auto"/>
        <w:ind w:left="2521" w:right="2162" w:hanging="360"/>
        <w:jc w:val="left"/>
        <w:rPr>
          <w:sz w:val="28"/>
        </w:rPr>
      </w:pPr>
      <w:r>
        <w:rPr>
          <w:sz w:val="28"/>
        </w:rPr>
        <w:t>A safe and secure learning environment with focus on student</w:t>
      </w:r>
      <w:r>
        <w:rPr>
          <w:spacing w:val="-2"/>
          <w:sz w:val="28"/>
        </w:rPr>
        <w:t>wellbeing.</w:t>
      </w:r>
    </w:p>
    <w:p>
      <w:pPr>
        <w:pStyle w:val="17"/>
        <w:spacing w:after="0" w:line="276" w:lineRule="auto"/>
        <w:jc w:val="left"/>
        <w:rPr>
          <w:sz w:val="28"/>
        </w:rPr>
        <w:sectPr>
          <w:pgSz w:w="12240" w:h="15840"/>
          <w:pgMar w:top="1820" w:right="0" w:bottom="280" w:left="360" w:header="0" w:footer="0" w:gutter="0"/>
          <w:docGrid w:linePitch="312" w:charSpace="0"/>
        </w:sectPr>
      </w:pPr>
    </w:p>
    <w:p>
      <w:pPr>
        <w:pStyle w:val="15"/>
        <w:spacing w:before="4"/>
        <w:rPr>
          <w:sz w:val="16"/>
        </w:rPr>
      </w:pPr>
      <w:r>
        <w:rPr>
          <w:sz w:val="16"/>
        </w:rPr>
        <mc:AlternateContent>
          <mc:Choice Requires="wps">
            <w:drawing>
              <wp:anchor distT="0" distB="0" distL="114298" distR="114298" simplePos="0" relativeHeight="101" behindDoc="0" locked="0" layoutInCell="1" hidden="0" allowOverlap="1">
                <wp:simplePos x="0" y="0"/>
                <wp:positionH relativeFrom="page">
                  <wp:posOffset>0</wp:posOffset>
                </wp:positionH>
                <wp:positionV relativeFrom="page">
                  <wp:posOffset>0</wp:posOffset>
                </wp:positionV>
                <wp:extent cx="7772400" cy="10058401"/>
                <wp:effectExtent l="0" t="0" r="0" b="0"/>
                <wp:wrapNone/>
                <wp:docPr id="174" name="曲线 174"/>
                <wp:cNvGraphicFramePr>
                  <a:graphicFrameLocks noChangeAspect="0"/>
                </wp:cNvGraphicFramePr>
                <a:graphic>
                  <a:graphicData uri="http://schemas.microsoft.com/office/word/2010/wordprocessingShape">
                    <wps:wsp>
                      <wps:cNvSpPr/>
                      <wps:spPr>
                        <a:xfrm rot="0">
                          <a:off x="0" y="0"/>
                          <a:ext cx="7772400" cy="10058401"/>
                        </a:xfrm>
                        <a:custGeom>
                          <a:gdLst>
                            <a:gd name="T1" fmla="*/ 0 w 21600"/>
                            <a:gd name="T2" fmla="*/ 0 h 21600"/>
                            <a:gd name="T3" fmla="*/ 21600 w 21600"/>
                            <a:gd name="T4" fmla="*/ 21600 h 21600"/>
                          </a:gdLst>
                          <a:rect l="T1" t="T2" r="T3" b="T4"/>
                          <a:pathLst>
                            <a:path w="21600" h="21600">
                              <a:moveTo>
                                <a:pt x="21599" y="0"/>
                              </a:moveTo>
                              <a:lnTo>
                                <a:pt x="0" y="0"/>
                              </a:lnTo>
                              <a:lnTo>
                                <a:pt x="0" y="21600"/>
                              </a:lnTo>
                              <a:lnTo>
                                <a:pt x="21599" y="21600"/>
                              </a:lnTo>
                              <a:lnTo>
                                <a:pt x="21599" y="0"/>
                              </a:lnTo>
                              <a:close/>
                            </a:path>
                          </a:pathLst>
                        </a:custGeom>
                        <a:solidFill>
                          <a:srgbClr val="F9BE8F"/>
                        </a:solidFill>
                        <a:ln w="12700" cmpd="sng" cap="flat">
                          <a:noFill/>
                          <a:prstDash val="solid"/>
                          <a:miter/>
                        </a:ln>
                      </wps:spPr>
                      <wps:bodyPr vert="horz" wrap="square" lIns="91440" tIns="45720" rIns="91440" bIns="45720" anchor="t" anchorCtr="0" upright="1">
                        <a:noAutofit/>
                      </wps:bodyPr>
                    </wps:wsp>
                  </a:graphicData>
                </a:graphic>
              </wp:anchor>
            </w:drawing>
          </mc:Choice>
          <mc:Fallback>
            <w:pict>
              <v:shape type="#_x0000_t0" id="曲线 175" o:spid="_x0000_s175" fillcolor="#F9BE8F" stroked="f" strokeweight="1.0pt" coordsize="12240,15840" path="m12239,l,l,15839l12239,15839l12239,l12239,xe" style="position:absolute;&#10;margin-left:0.0pt;&#10;margin-top:0.0pt;&#10;width:612.0pt;&#10;height:792.0pt;&#10;z-index:101;&#10;mso-position-horizontal:absolute;&#10;mso-position-horizontal-relative:page;&#10;mso-position-vertical:absolute;&#10;mso-position-vertical-relative:page;&#10;mso-wrap-distance-left:8.999863pt;&#10;mso-wrap-distance-right:8.999863pt;">
                <v:stroke color="#000000"/>
              </v:shape>
            </w:pict>
          </mc:Fallback>
        </mc:AlternateContent>
      </w:r>
    </w:p>
    <w:p>
      <w:pPr>
        <w:pStyle w:val="15"/>
        <w:spacing w:after="0"/>
        <w:rPr>
          <w:sz w:val="16"/>
        </w:rPr>
        <w:sectPr>
          <w:pgSz w:w="12240" w:h="15840"/>
          <w:pgMar w:top="1820" w:right="0" w:bottom="280" w:left="360" w:header="0" w:footer="0" w:gutter="0"/>
          <w:docGrid w:linePitch="312" w:charSpace="0"/>
        </w:sectPr>
      </w:pPr>
    </w:p>
    <w:p>
      <w:pPr>
        <w:pStyle w:val="16"/>
      </w:pPr>
      <w:r>
        <mc:AlternateContent>
          <mc:Choice Requires="wps">
            <w:drawing>
              <wp:anchor distT="0" distB="0" distL="114298" distR="114298" simplePos="0" relativeHeight="16" behindDoc="1" locked="0" layoutInCell="1" hidden="0" allowOverlap="1">
                <wp:simplePos x="0" y="0"/>
                <wp:positionH relativeFrom="page">
                  <wp:posOffset>0</wp:posOffset>
                </wp:positionH>
                <wp:positionV relativeFrom="page">
                  <wp:posOffset>0</wp:posOffset>
                </wp:positionV>
                <wp:extent cx="7772400" cy="10058401"/>
                <wp:effectExtent l="0" t="0" r="0" b="0"/>
                <wp:wrapNone/>
                <wp:docPr id="176" name="曲线 176"/>
                <wp:cNvGraphicFramePr>
                  <a:graphicFrameLocks noChangeAspect="0"/>
                </wp:cNvGraphicFramePr>
                <a:graphic>
                  <a:graphicData uri="http://schemas.microsoft.com/office/word/2010/wordprocessingShape">
                    <wps:wsp>
                      <wps:cNvSpPr/>
                      <wps:spPr>
                        <a:xfrm rot="0">
                          <a:off x="0" y="0"/>
                          <a:ext cx="7772400" cy="10058401"/>
                        </a:xfrm>
                        <a:custGeom>
                          <a:gdLst>
                            <a:gd name="T1" fmla="*/ 0 w 21600"/>
                            <a:gd name="T2" fmla="*/ 0 h 21600"/>
                            <a:gd name="T3" fmla="*/ 21600 w 21600"/>
                            <a:gd name="T4" fmla="*/ 21600 h 21600"/>
                          </a:gdLst>
                          <a:rect l="T1" t="T2" r="T3" b="T4"/>
                          <a:pathLst>
                            <a:path w="21600" h="21600">
                              <a:moveTo>
                                <a:pt x="21599" y="0"/>
                              </a:moveTo>
                              <a:lnTo>
                                <a:pt x="0" y="0"/>
                              </a:lnTo>
                              <a:lnTo>
                                <a:pt x="0" y="21600"/>
                              </a:lnTo>
                              <a:lnTo>
                                <a:pt x="21599" y="21600"/>
                              </a:lnTo>
                              <a:lnTo>
                                <a:pt x="21599" y="0"/>
                              </a:lnTo>
                              <a:close/>
                            </a:path>
                          </a:pathLst>
                        </a:custGeom>
                        <a:solidFill>
                          <a:srgbClr val="F9BE8F"/>
                        </a:solidFill>
                        <a:ln w="12700" cmpd="sng" cap="flat">
                          <a:noFill/>
                          <a:prstDash val="solid"/>
                          <a:miter/>
                        </a:ln>
                      </wps:spPr>
                      <wps:bodyPr vert="horz" wrap="square" lIns="91440" tIns="45720" rIns="91440" bIns="45720" anchor="t" anchorCtr="0" upright="1">
                        <a:noAutofit/>
                      </wps:bodyPr>
                    </wps:wsp>
                  </a:graphicData>
                </a:graphic>
              </wp:anchor>
            </w:drawing>
          </mc:Choice>
          <mc:Fallback>
            <w:pict>
              <v:shape type="#_x0000_t0" id="曲线 177" o:spid="_x0000_s177" fillcolor="#F9BE8F" stroked="f" strokeweight="1.0pt" coordsize="12240,15840" path="m12239,l,l,15839l12239,15839l12239,l12239,xe" style="position:absolute;&#10;margin-left:0.0pt;&#10;margin-top:0.0pt;&#10;width:612.0pt;&#10;height:792.0pt;&#10;z-index:-37;&#10;mso-position-horizontal:absolute;&#10;mso-position-horizontal-relative:page;&#10;mso-position-vertical:absolute;&#10;mso-position-vertical-relative:page;&#10;mso-wrap-distance-left:8.999863pt;&#10;mso-wrap-distance-right:8.999863pt;">
                <v:stroke color="#000000"/>
              </v:shape>
            </w:pict>
          </mc:Fallback>
        </mc:AlternateContent>
      </w:r>
      <w:r>
        <w:rPr>
          <w:color w:val="C0504D"/>
          <w:spacing w:val="-2"/>
          <w:u w:val="single" w:color="C0504D"/>
        </w:rPr>
        <w:t>CURRICULUM</w:t>
      </w:r>
    </w:p>
    <w:p>
      <w:pPr>
        <w:spacing w:before="274" w:line="276" w:lineRule="auto"/>
        <w:ind w:left="1801" w:right="2147" w:firstLine="0"/>
        <w:jc w:val="left"/>
        <w:rPr>
          <w:sz w:val="24"/>
        </w:rPr>
      </w:pPr>
      <w:r>
        <w:rPr>
          <w:sz w:val="24"/>
        </w:rPr>
        <w:t>The designing of a school curriculum requires a vision. Detailed evaluation and improvementare made year after year in the curriculum this had made it imperativeforustodevisethemosteffectivemethodfortheimplementationof the requirements of the curriculum .As we are following the CBSE pattern we devote intensive teaching methods along withco-curricular activities andfollow CBSE exam patterns</w:t>
      </w:r>
    </w:p>
    <w:p>
      <w:pPr>
        <w:spacing w:before="204"/>
        <w:ind w:left="1801" w:right="0" w:firstLine="0"/>
        <w:jc w:val="left"/>
        <w:rPr>
          <w:b/>
          <w:sz w:val="24"/>
        </w:rPr>
      </w:pPr>
      <w:r>
        <w:rPr>
          <w:b/>
          <w:color w:val="C0504D"/>
          <w:sz w:val="24"/>
          <w:u w:val="single" w:color="C0504D"/>
        </w:rPr>
        <w:t>PRE-</w:t>
      </w:r>
      <w:r>
        <w:rPr>
          <w:b/>
          <w:color w:val="C0504D"/>
          <w:spacing w:val="-2"/>
          <w:sz w:val="24"/>
          <w:u w:val="single" w:color="C0504D"/>
        </w:rPr>
        <w:t>PRIMARY</w:t>
      </w:r>
    </w:p>
    <w:p>
      <w:pPr>
        <w:spacing w:before="242" w:line="276" w:lineRule="auto"/>
        <w:ind w:left="1801" w:right="2147" w:firstLine="0"/>
        <w:jc w:val="left"/>
        <w:rPr>
          <w:sz w:val="24"/>
        </w:rPr>
      </w:pPr>
      <w:r>
        <w:rPr>
          <w:sz w:val="24"/>
        </w:rPr>
        <mc:AlternateContent>
          <mc:Choice Requires="wps">
            <w:drawing>
              <wp:anchor distT="0" distB="0" distL="114298" distR="114298" simplePos="0" relativeHeight="102" behindDoc="0" locked="0" layoutInCell="1" hidden="0" allowOverlap="1">
                <wp:simplePos x="0" y="0"/>
                <wp:positionH relativeFrom="page">
                  <wp:posOffset>4415155</wp:posOffset>
                </wp:positionH>
                <wp:positionV relativeFrom="paragraph">
                  <wp:posOffset>1813982</wp:posOffset>
                </wp:positionV>
                <wp:extent cx="41275" cy="9525"/>
                <wp:effectExtent l="0" t="0" r="0" b="0"/>
                <wp:wrapNone/>
                <wp:docPr id="178" name="曲线 178"/>
                <wp:cNvGraphicFramePr>
                  <a:graphicFrameLocks noChangeAspect="0"/>
                </wp:cNvGraphicFramePr>
                <a:graphic>
                  <a:graphicData uri="http://schemas.microsoft.com/office/word/2010/wordprocessingShape">
                    <wps:wsp>
                      <wps:cNvSpPr/>
                      <wps:spPr>
                        <a:xfrm rot="0">
                          <a:off x="0" y="0"/>
                          <a:ext cx="41275" cy="9525"/>
                        </a:xfrm>
                        <a:custGeom>
                          <a:gdLst>
                            <a:gd name="T1" fmla="*/ 0 w 21600"/>
                            <a:gd name="T2" fmla="*/ 0 h 21600"/>
                            <a:gd name="T3" fmla="*/ 21600 w 21600"/>
                            <a:gd name="T4" fmla="*/ 21600 h 21600"/>
                          </a:gdLst>
                          <a:rect l="T1" t="T2" r="T3" b="T4"/>
                          <a:pathLst>
                            <a:path w="21600" h="21600">
                              <a:moveTo>
                                <a:pt x="21600" y="0"/>
                              </a:moveTo>
                              <a:lnTo>
                                <a:pt x="0" y="0"/>
                              </a:lnTo>
                              <a:lnTo>
                                <a:pt x="0" y="21599"/>
                              </a:lnTo>
                              <a:lnTo>
                                <a:pt x="21600" y="21599"/>
                              </a:lnTo>
                              <a:lnTo>
                                <a:pt x="21600" y="0"/>
                              </a:lnTo>
                              <a:close/>
                            </a:path>
                          </a:pathLst>
                        </a:custGeom>
                        <a:solidFill>
                          <a:srgbClr val="000000"/>
                        </a:solidFill>
                        <a:ln w="12700" cmpd="sng" cap="flat">
                          <a:noFill/>
                          <a:prstDash val="solid"/>
                          <a:miter/>
                        </a:ln>
                      </wps:spPr>
                      <wps:bodyPr vert="horz" wrap="square" lIns="91440" tIns="45720" rIns="91440" bIns="45720" anchor="t" anchorCtr="0" upright="1">
                        <a:noAutofit/>
                      </wps:bodyPr>
                    </wps:wsp>
                  </a:graphicData>
                </a:graphic>
              </wp:anchor>
            </w:drawing>
          </mc:Choice>
          <mc:Fallback>
            <w:pict>
              <v:shape type="#_x0000_t0" id="曲线 179" o:spid="_x0000_s179" fillcolor="#000000" stroked="f" strokeweight="1.0pt" coordsize="65,15" path="m65,l,l,14l65,14l65,l65,xe" style="position:absolute;&#10;margin-left:347.65pt;&#10;margin-top:142.83328pt;&#10;width:3.2500038pt;&#10;height:0.75pt;&#10;z-index:102;&#10;mso-position-horizontal:absolute;&#10;mso-position-horizontal-relative:page;&#10;mso-position-vertical:absolute;&#10;mso-wrap-distance-left:8.999863pt;&#10;mso-wrap-distance-right:8.999863pt;">
                <v:stroke color="#000000"/>
              </v:shape>
            </w:pict>
          </mc:Fallback>
        </mc:AlternateContent>
      </w:r>
      <w:r>
        <w:rPr>
          <w:sz w:val="24"/>
        </w:rPr>
        <w:t>The pre -primary wing of the school consists of Play Group , LKG and UKG and caters to the needs and demands of early childhood. Bearing in mind that the foundation of a child’s personality is laid and two third of his intellect formed at this age , We have created an environment and a system of teaching which is entirelychildfriendly.FormallearningofthethreeRsisintroducedinplaygroup&amp;LKG. It finds a more prominent place in the UKG curriculum, Which includes recognition, reading and writingof English, Punjabiand Hindi alphabets and small words and also basic arithmeticalconcepts.</w:t>
      </w:r>
    </w:p>
    <w:p>
      <w:pPr>
        <w:spacing w:before="201"/>
        <w:ind w:left="1801" w:right="0" w:firstLine="0"/>
        <w:jc w:val="left"/>
        <w:rPr>
          <w:b/>
          <w:sz w:val="24"/>
        </w:rPr>
      </w:pPr>
      <w:r>
        <w:rPr>
          <w:b/>
          <w:color w:val="C0504D"/>
          <w:sz w:val="24"/>
          <w:u w:val="single" w:color="C0504D"/>
        </w:rPr>
        <w:t>PRIMARY</w:t>
      </w:r>
      <w:r>
        <w:rPr>
          <w:b/>
          <w:color w:val="C0504D"/>
          <w:spacing w:val="-2"/>
          <w:sz w:val="24"/>
          <w:u w:val="single" w:color="C0504D"/>
        </w:rPr>
        <w:t>CURRICULUM</w:t>
      </w:r>
    </w:p>
    <w:p>
      <w:pPr>
        <w:spacing w:before="242" w:line="276" w:lineRule="auto"/>
        <w:ind w:left="1801" w:right="2197" w:firstLine="0"/>
        <w:jc w:val="left"/>
        <w:rPr>
          <w:sz w:val="24"/>
        </w:rPr>
      </w:pPr>
      <w:r>
        <w:rPr>
          <w:sz w:val="24"/>
        </w:rPr>
        <w:t>The Syllabus become more board based at this level and gradually the young learner is exposed to a wide range of subjects and study materials which is suitably graded. Apart from Mathematics, English, Punjabi, and Hindi, subjectlikeGeneralScienceandE.V.S/SocialScienceareintroducedcomputerscienceis introduced in class I. As early as class I students learned to work on computers,in the multimedia lab which has been specially equipped to meet the need of young learners. Divinity is also part of curriculum from grade-I to enhance the moral values in young leaners.</w:t>
      </w:r>
    </w:p>
    <w:p>
      <w:pPr>
        <w:spacing w:before="201"/>
        <w:ind w:left="1801" w:right="0" w:firstLine="0"/>
        <w:jc w:val="left"/>
        <w:rPr>
          <w:b/>
          <w:sz w:val="24"/>
        </w:rPr>
      </w:pPr>
      <w:r>
        <w:rPr>
          <w:b/>
          <w:color w:val="C0504D"/>
          <w:sz w:val="24"/>
          <w:u w:val="single" w:color="C0504D"/>
        </w:rPr>
        <w:t>UPPERPRIMARY</w:t>
      </w:r>
      <w:r>
        <w:rPr>
          <w:b/>
          <w:color w:val="C0504D"/>
          <w:spacing w:val="-2"/>
          <w:sz w:val="24"/>
          <w:u w:val="single" w:color="C0504D"/>
        </w:rPr>
        <w:t>CURRICULUM</w:t>
      </w:r>
    </w:p>
    <w:p>
      <w:pPr>
        <w:spacing w:before="247" w:line="276" w:lineRule="auto"/>
        <w:ind w:left="1801" w:right="2147" w:firstLine="0"/>
        <w:jc w:val="left"/>
        <w:rPr>
          <w:sz w:val="24"/>
        </w:rPr>
      </w:pPr>
      <w:r>
        <w:rPr>
          <w:sz w:val="24"/>
        </w:rPr>
        <w:t>StudentsofUpperPrimarystudyEnglish,Hindi,Punjabi,Mathematics,Computer Science, Science and Social Science Co-curricular activities include physical and Health Education, Work experience and Art education.</w:t>
      </w:r>
    </w:p>
    <w:p>
      <w:pPr>
        <w:spacing w:after="0" w:line="276" w:lineRule="auto"/>
        <w:jc w:val="left"/>
        <w:rPr>
          <w:sz w:val="24"/>
        </w:rPr>
        <w:sectPr>
          <w:pgSz w:w="12240" w:h="15840"/>
          <w:pgMar w:top="1820" w:right="0" w:bottom="280" w:left="360" w:header="0" w:footer="0" w:gutter="0"/>
          <w:docGrid w:linePitch="312" w:charSpace="0"/>
        </w:sectPr>
      </w:pPr>
    </w:p>
    <w:p>
      <w:pPr>
        <w:pStyle w:val="15"/>
        <w:spacing w:before="96"/>
        <w:rPr>
          <w:sz w:val="20"/>
        </w:rPr>
      </w:pPr>
      <w:r>
        <w:rPr>
          <w:sz w:val="20"/>
        </w:rPr>
        <mc:AlternateContent>
          <mc:Choice Requires="wps">
            <w:drawing>
              <wp:anchor distT="0" distB="0" distL="114298" distR="114298" simplePos="0" relativeHeight="17" behindDoc="1" locked="0" layoutInCell="1" hidden="0" allowOverlap="1">
                <wp:simplePos x="0" y="0"/>
                <wp:positionH relativeFrom="page">
                  <wp:posOffset>0</wp:posOffset>
                </wp:positionH>
                <wp:positionV relativeFrom="page">
                  <wp:posOffset>0</wp:posOffset>
                </wp:positionV>
                <wp:extent cx="7772400" cy="10058401"/>
                <wp:effectExtent l="0" t="0" r="0" b="0"/>
                <wp:wrapNone/>
                <wp:docPr id="180" name="曲线 180"/>
                <wp:cNvGraphicFramePr>
                  <a:graphicFrameLocks noChangeAspect="0"/>
                </wp:cNvGraphicFramePr>
                <a:graphic>
                  <a:graphicData uri="http://schemas.microsoft.com/office/word/2010/wordprocessingShape">
                    <wps:wsp>
                      <wps:cNvSpPr/>
                      <wps:spPr>
                        <a:xfrm rot="0">
                          <a:off x="0" y="0"/>
                          <a:ext cx="7772400" cy="10058401"/>
                        </a:xfrm>
                        <a:custGeom>
                          <a:gdLst>
                            <a:gd name="T1" fmla="*/ 0 w 21600"/>
                            <a:gd name="T2" fmla="*/ 0 h 21600"/>
                            <a:gd name="T3" fmla="*/ 21600 w 21600"/>
                            <a:gd name="T4" fmla="*/ 21600 h 21600"/>
                          </a:gdLst>
                          <a:rect l="T1" t="T2" r="T3" b="T4"/>
                          <a:pathLst>
                            <a:path w="21600" h="21600">
                              <a:moveTo>
                                <a:pt x="21599" y="0"/>
                              </a:moveTo>
                              <a:lnTo>
                                <a:pt x="0" y="0"/>
                              </a:lnTo>
                              <a:lnTo>
                                <a:pt x="0" y="21600"/>
                              </a:lnTo>
                              <a:lnTo>
                                <a:pt x="21599" y="21600"/>
                              </a:lnTo>
                              <a:lnTo>
                                <a:pt x="21599" y="0"/>
                              </a:lnTo>
                              <a:close/>
                            </a:path>
                          </a:pathLst>
                        </a:custGeom>
                        <a:solidFill>
                          <a:srgbClr val="F9BE8F"/>
                        </a:solidFill>
                        <a:ln w="12700" cmpd="sng" cap="flat">
                          <a:noFill/>
                          <a:prstDash val="solid"/>
                          <a:miter/>
                        </a:ln>
                      </wps:spPr>
                      <wps:bodyPr vert="horz" wrap="square" lIns="91440" tIns="45720" rIns="91440" bIns="45720" anchor="t" anchorCtr="0" upright="1">
                        <a:noAutofit/>
                      </wps:bodyPr>
                    </wps:wsp>
                  </a:graphicData>
                </a:graphic>
              </wp:anchor>
            </w:drawing>
          </mc:Choice>
          <mc:Fallback>
            <w:pict>
              <v:shape type="#_x0000_t0" id="曲线 181" o:spid="_x0000_s181" fillcolor="#F9BE8F" stroked="f" strokeweight="1.0pt" coordsize="12240,15840" path="m12239,l,l,15839l12239,15839l12239,l12239,xe" style="position:absolute;&#10;margin-left:0.0pt;&#10;margin-top:0.0pt;&#10;width:612.0pt;&#10;height:792.0pt;&#10;z-index:-36;&#10;mso-position-horizontal:absolute;&#10;mso-position-horizontal-relative:page;&#10;mso-position-vertical:absolute;&#10;mso-position-vertical-relative:page;&#10;mso-wrap-distance-left:8.999863pt;&#10;mso-wrap-distance-right:8.999863pt;">
                <v:stroke color="#000000"/>
              </v:shape>
            </w:pict>
          </mc:Fallback>
        </mc:AlternateContent>
      </w:r>
    </w:p>
    <w:p>
      <w:pPr>
        <w:pStyle w:val="15"/>
        <w:ind w:left="1681"/>
        <w:rPr>
          <w:sz w:val="20"/>
        </w:rPr>
      </w:pPr>
      <w:r>
        <w:rPr>
          <w:sz w:val="20"/>
        </w:rPr>
        <mc:AlternateContent>
          <mc:Choice Requires="wps">
            <w:drawing>
              <wp:inline distT="0" distB="0" distL="114298" distR="114298">
                <wp:extent cx="5177790" cy="426084"/>
                <wp:effectExtent l="0" t="0" r="0" b="0"/>
                <wp:docPr id="182" name="Text box 182"/>
                <wp:cNvGraphicFramePr>
                  <a:graphicFrameLocks noChangeAspect="0"/>
                </wp:cNvGraphicFramePr>
                <a:graphic>
                  <a:graphicData uri="http://schemas.microsoft.com/office/word/2010/wordprocessingShape">
                    <wps:wsp>
                      <wps:cNvSpPr/>
                      <wps:spPr>
                        <a:xfrm rot="0">
                          <a:off x="0" y="0"/>
                          <a:ext cx="5177790" cy="426084"/>
                        </a:xfrm>
                        <a:prstGeom prst="rect"/>
                        <a:noFill/>
                        <a:ln w="6350" cmpd="sng" cap="flat">
                          <a:solidFill>
                            <a:srgbClr val="000000"/>
                          </a:solidFill>
                          <a:prstDash val="solid"/>
                          <a:round/>
                        </a:ln>
                      </wps:spPr>
                      <wps:txbx id="183">
                        <w:txbxContent>
                          <w:p>
                            <w:pPr>
                              <w:spacing w:before="21"/>
                              <w:ind w:left="0" w:right="2" w:firstLine="0"/>
                              <w:jc w:val="center"/>
                              <w:rPr>
                                <w:b/>
                                <w:sz w:val="44"/>
                              </w:rPr>
                            </w:pPr>
                            <w:r>
                              <w:rPr>
                                <w:b/>
                                <w:color w:val="1F487C"/>
                                <w:sz w:val="44"/>
                              </w:rPr>
                              <w:t>Admission</w:t>
                            </w:r>
                            <w:r>
                              <w:rPr>
                                <w:b/>
                                <w:color w:val="1F487C"/>
                                <w:spacing w:val="-2"/>
                                <w:sz w:val="44"/>
                              </w:rPr>
                              <w:t>Guidelines</w:t>
                            </w:r>
                          </w:p>
                        </w:txbxContent>
                      </wps:txbx>
                      <wps:bodyPr vert="horz" wrap="square" lIns="0" tIns="0" rIns="0" bIns="0" anchor="t" anchorCtr="0" upright="0">
                        <a:noAutofit/>
                      </wps:bodyPr>
                    </wps:wsp>
                  </a:graphicData>
                </a:graphic>
              </wp:inline>
            </w:drawing>
          </mc:Choice>
          <mc:Fallback>
            <w:pict>
              <v:shape type="#_x0000_t202" id="Text box 184" o:spid="_x0000_s184" filled="f" stroked="t" strokeweight="0.5pt" style="width:407.7pt;&#10;height:33.55pt;&#10;mso-wrap-style:square;">
                <v:stroke color="#000000"/>
                <v:textbox id="875" inset="0mm,0mm,0mm,0mm" o:insetmode="custom" style="layout-flow:horizontal;&#10;v-text-anchor:top;">
                  <w:txbxContent>
                    <w:p>
                      <w:pPr>
                        <w:spacing w:before="21"/>
                        <w:ind w:left="0" w:right="2" w:firstLine="0"/>
                        <w:jc w:val="center"/>
                        <w:rPr>
                          <w:b/>
                          <w:sz w:val="44"/>
                        </w:rPr>
                      </w:pPr>
                      <w:r>
                        <w:rPr>
                          <w:b/>
                          <w:color w:val="1F487C"/>
                          <w:sz w:val="44"/>
                        </w:rPr>
                        <w:t>Admission</w:t>
                      </w:r>
                      <w:r>
                        <w:rPr>
                          <w:b/>
                          <w:color w:val="1F487C"/>
                          <w:spacing w:val="-2"/>
                          <w:sz w:val="44"/>
                        </w:rPr>
                        <w:t>Guidelines</w:t>
                      </w:r>
                    </w:p>
                  </w:txbxContent>
                </v:textbox>
                <w10:anchorLock/>
              </v:shape>
            </w:pict>
          </mc:Fallback>
        </mc:AlternateContent>
      </w:r>
    </w:p>
    <w:p>
      <w:pPr>
        <w:pStyle w:val="17"/>
        <w:numPr>
          <w:ilvl w:val="0"/>
          <w:numId w:val="3"/>
        </w:numPr>
        <w:tabs>
          <w:tab w:val="left" w:pos="2519"/>
          <w:tab w:val="left" w:pos="2521"/>
        </w:tabs>
        <w:spacing w:before="168" w:after="0" w:line="274" w:lineRule="auto"/>
        <w:ind w:left="2521" w:right="3287" w:hanging="360"/>
        <w:jc w:val="left"/>
        <w:rPr>
          <w:sz w:val="28"/>
        </w:rPr>
      </w:pPr>
      <w:r>
        <w:rPr>
          <w:sz w:val="28"/>
        </w:rPr>
        <w:t>EveryParentsshouldfilltheregistrationformfirstfor admission in school.</w:t>
      </w:r>
    </w:p>
    <w:p>
      <w:pPr>
        <w:pStyle w:val="17"/>
        <w:numPr>
          <w:ilvl w:val="0"/>
          <w:numId w:val="3"/>
        </w:numPr>
        <w:tabs>
          <w:tab w:val="left" w:pos="2519"/>
          <w:tab w:val="left" w:pos="2521"/>
        </w:tabs>
        <w:spacing w:before="7" w:after="0" w:line="276" w:lineRule="auto"/>
        <w:ind w:left="2521" w:right="2420" w:hanging="360"/>
        <w:jc w:val="left"/>
        <w:rPr>
          <w:sz w:val="28"/>
        </w:rPr>
      </w:pPr>
      <w:r>
        <w:rPr>
          <w:sz w:val="28"/>
        </w:rPr>
        <w:t>AdmissiontogradesNurserytoUKGwillbethroughinformal interaction of the parents and child with the Head of the school and teacher.</w:t>
      </w:r>
    </w:p>
    <w:p>
      <w:pPr>
        <w:pStyle w:val="17"/>
        <w:numPr>
          <w:ilvl w:val="0"/>
          <w:numId w:val="3"/>
        </w:numPr>
        <w:tabs>
          <w:tab w:val="left" w:pos="2519"/>
          <w:tab w:val="left" w:pos="2521"/>
        </w:tabs>
        <w:spacing w:before="1" w:after="0" w:line="276" w:lineRule="auto"/>
        <w:ind w:left="2521" w:right="2366" w:hanging="360"/>
        <w:jc w:val="left"/>
        <w:rPr>
          <w:sz w:val="28"/>
        </w:rPr>
      </w:pPr>
      <w:r>
        <w:rPr>
          <w:sz w:val="28"/>
        </w:rPr>
        <w:t>Admission to grade I and above will be based on the written entranceexamconductedforthechild.Dateandtimeforthe entrance test will be intimated to the parents.</w:t>
      </w:r>
    </w:p>
    <w:p>
      <w:pPr>
        <w:pStyle w:val="17"/>
        <w:numPr>
          <w:ilvl w:val="0"/>
          <w:numId w:val="3"/>
        </w:numPr>
        <w:tabs>
          <w:tab w:val="left" w:pos="2519"/>
          <w:tab w:val="left" w:pos="2521"/>
        </w:tabs>
        <w:spacing w:before="0" w:after="0" w:line="278" w:lineRule="auto"/>
        <w:ind w:left="2521" w:right="2212" w:hanging="360"/>
        <w:jc w:val="left"/>
        <w:rPr>
          <w:sz w:val="28"/>
        </w:rPr>
      </w:pPr>
      <w:r>
        <w:rPr>
          <w:sz w:val="28"/>
        </w:rPr>
        <w:t>Finaldecisionofgivingofadmission(andinwhichclass)willbe of the management based on the test.</w:t>
      </w:r>
    </w:p>
    <w:p>
      <w:pPr>
        <w:pStyle w:val="17"/>
        <w:numPr>
          <w:ilvl w:val="0"/>
          <w:numId w:val="3"/>
        </w:numPr>
        <w:tabs>
          <w:tab w:val="left" w:pos="2519"/>
          <w:tab w:val="left" w:pos="2521"/>
        </w:tabs>
        <w:spacing w:before="0" w:after="0" w:line="276" w:lineRule="auto"/>
        <w:ind w:left="2521" w:right="2303" w:hanging="360"/>
        <w:jc w:val="left"/>
        <w:rPr>
          <w:sz w:val="28"/>
        </w:rPr>
      </w:pPr>
      <w:r>
        <w:rPr>
          <w:sz w:val="28"/>
        </w:rPr>
        <w:t>Alltheadmissionwillstrictlydependupontheagecriteria.No exception will be made under any circumstances .The management decision will be final.</w:t>
      </w:r>
    </w:p>
    <w:p>
      <w:pPr>
        <w:pStyle w:val="17"/>
        <w:numPr>
          <w:ilvl w:val="0"/>
          <w:numId w:val="3"/>
        </w:numPr>
        <w:tabs>
          <w:tab w:val="left" w:pos="2521"/>
          <w:tab w:val="left" w:pos="2651"/>
        </w:tabs>
        <w:spacing w:before="0" w:after="0" w:line="276" w:lineRule="auto"/>
        <w:ind w:left="2521" w:right="2176" w:hanging="360"/>
        <w:jc w:val="left"/>
        <w:rPr>
          <w:sz w:val="28"/>
        </w:rPr>
      </w:pPr>
      <w:r>
        <w:rPr>
          <w:sz w:val="28"/>
        </w:rPr>
        <w:tab/>
        <w:t>Fee may be paid in the school account office on all working daysorotherwisethroughonlinepayment.Firstmonthfeehas to be paid along with the admission fee and that is non</w:t>
      </w:r>
      <w:r>
        <w:rPr>
          <w:spacing w:val="-2"/>
          <w:sz w:val="28"/>
        </w:rPr>
        <w:t>refundable.</w:t>
      </w:r>
    </w:p>
    <w:p>
      <w:pPr>
        <w:pStyle w:val="17"/>
        <w:numPr>
          <w:ilvl w:val="0"/>
          <w:numId w:val="3"/>
        </w:numPr>
        <w:tabs>
          <w:tab w:val="left" w:pos="2519"/>
        </w:tabs>
        <w:spacing w:before="0" w:after="0" w:line="340" w:lineRule="exact"/>
        <w:ind w:left="2519" w:right="0" w:hanging="358"/>
        <w:jc w:val="left"/>
        <w:rPr>
          <w:sz w:val="28"/>
        </w:rPr>
      </w:pPr>
      <w:r>
        <w:rPr>
          <w:sz w:val="28"/>
        </w:rPr>
        <w:t>Feecanbe paidyearly,halfyearly,quarterlyormonthly</w:t>
      </w:r>
      <w:r>
        <w:rPr>
          <w:spacing w:val="-2"/>
          <w:sz w:val="28"/>
        </w:rPr>
        <w:t>basis.</w:t>
      </w:r>
    </w:p>
    <w:p>
      <w:pPr>
        <w:pStyle w:val="17"/>
        <w:numPr>
          <w:ilvl w:val="0"/>
          <w:numId w:val="3"/>
        </w:numPr>
        <w:tabs>
          <w:tab w:val="left" w:pos="2519"/>
          <w:tab w:val="left" w:pos="2521"/>
        </w:tabs>
        <w:spacing w:before="48" w:after="0" w:line="276" w:lineRule="auto"/>
        <w:ind w:left="2521" w:right="2278" w:hanging="360"/>
        <w:jc w:val="left"/>
        <w:rPr>
          <w:sz w:val="28"/>
        </w:rPr>
      </w:pPr>
      <w:r>
        <w:rPr>
          <w:sz w:val="28"/>
        </w:rPr>
        <w:t>Latefeepenalty-Ifthefeeisnotpaidbythestipulateddate,a late fee penalty of RS 10/day (including holidays) will be</w:t>
      </w:r>
      <w:r>
        <w:rPr>
          <w:spacing w:val="-2"/>
          <w:sz w:val="28"/>
        </w:rPr>
        <w:t>charged.</w:t>
      </w:r>
    </w:p>
    <w:p>
      <w:pPr>
        <w:pStyle w:val="17"/>
        <w:numPr>
          <w:ilvl w:val="0"/>
          <w:numId w:val="3"/>
        </w:numPr>
        <w:tabs>
          <w:tab w:val="left" w:pos="2519"/>
          <w:tab w:val="left" w:pos="2521"/>
        </w:tabs>
        <w:spacing w:before="0" w:after="0" w:line="276" w:lineRule="auto"/>
        <w:ind w:left="2521" w:right="2392" w:hanging="360"/>
        <w:jc w:val="left"/>
        <w:rPr>
          <w:sz w:val="28"/>
        </w:rPr>
      </w:pPr>
      <w:r>
        <w:rPr>
          <w:sz w:val="28"/>
        </w:rPr>
        <w:t>Non-payment of fees for further of 30 days after the pay by dateshallresultincancellationofadmission.Toreinstatethe admission a penalty will be charged in addition the late fee payment penalty.</w:t>
      </w:r>
    </w:p>
    <w:p>
      <w:pPr>
        <w:pStyle w:val="17"/>
        <w:spacing w:after="0" w:line="276" w:lineRule="auto"/>
        <w:jc w:val="left"/>
        <w:rPr>
          <w:sz w:val="28"/>
        </w:rPr>
        <w:sectPr>
          <w:pgSz w:w="12240" w:h="15840"/>
          <w:pgMar w:top="1820" w:right="0" w:bottom="280" w:left="360" w:header="0" w:footer="0" w:gutter="0"/>
          <w:docGrid w:linePitch="312" w:charSpace="0"/>
        </w:sectPr>
      </w:pPr>
    </w:p>
    <w:p>
      <w:pPr>
        <w:pStyle w:val="15"/>
        <w:spacing w:before="2"/>
      </w:pPr>
      <w:r>
        <mc:AlternateContent>
          <mc:Choice Requires="wps">
            <w:drawing>
              <wp:anchor distT="0" distB="0" distL="114298" distR="114298" simplePos="0" relativeHeight="18" behindDoc="1" locked="0" layoutInCell="1" hidden="0" allowOverlap="1">
                <wp:simplePos x="0" y="0"/>
                <wp:positionH relativeFrom="page">
                  <wp:posOffset>0</wp:posOffset>
                </wp:positionH>
                <wp:positionV relativeFrom="page">
                  <wp:posOffset>0</wp:posOffset>
                </wp:positionV>
                <wp:extent cx="7772400" cy="10058401"/>
                <wp:effectExtent l="0" t="0" r="0" b="0"/>
                <wp:wrapNone/>
                <wp:docPr id="185" name="曲线 185"/>
                <wp:cNvGraphicFramePr>
                  <a:graphicFrameLocks noChangeAspect="0"/>
                </wp:cNvGraphicFramePr>
                <a:graphic>
                  <a:graphicData uri="http://schemas.microsoft.com/office/word/2010/wordprocessingShape">
                    <wps:wsp>
                      <wps:cNvSpPr/>
                      <wps:spPr>
                        <a:xfrm rot="0">
                          <a:off x="0" y="0"/>
                          <a:ext cx="7772400" cy="10058401"/>
                        </a:xfrm>
                        <a:custGeom>
                          <a:gdLst>
                            <a:gd name="T1" fmla="*/ 0 w 21600"/>
                            <a:gd name="T2" fmla="*/ 0 h 21600"/>
                            <a:gd name="T3" fmla="*/ 21600 w 21600"/>
                            <a:gd name="T4" fmla="*/ 21600 h 21600"/>
                          </a:gdLst>
                          <a:rect l="T1" t="T2" r="T3" b="T4"/>
                          <a:pathLst>
                            <a:path w="21600" h="21600">
                              <a:moveTo>
                                <a:pt x="21599" y="0"/>
                              </a:moveTo>
                              <a:lnTo>
                                <a:pt x="0" y="0"/>
                              </a:lnTo>
                              <a:lnTo>
                                <a:pt x="0" y="21600"/>
                              </a:lnTo>
                              <a:lnTo>
                                <a:pt x="21599" y="21600"/>
                              </a:lnTo>
                              <a:lnTo>
                                <a:pt x="21599" y="0"/>
                              </a:lnTo>
                              <a:close/>
                            </a:path>
                          </a:pathLst>
                        </a:custGeom>
                        <a:solidFill>
                          <a:srgbClr val="F9BE8F"/>
                        </a:solidFill>
                        <a:ln w="12700" cmpd="sng" cap="flat">
                          <a:noFill/>
                          <a:prstDash val="solid"/>
                          <a:miter/>
                        </a:ln>
                      </wps:spPr>
                      <wps:bodyPr vert="horz" wrap="square" lIns="91440" tIns="45720" rIns="91440" bIns="45720" anchor="t" anchorCtr="0" upright="1">
                        <a:noAutofit/>
                      </wps:bodyPr>
                    </wps:wsp>
                  </a:graphicData>
                </a:graphic>
              </wp:anchor>
            </w:drawing>
          </mc:Choice>
          <mc:Fallback>
            <w:pict>
              <v:shape type="#_x0000_t0" id="曲线 186" o:spid="_x0000_s186" fillcolor="#F9BE8F" stroked="f" strokeweight="1.0pt" coordsize="12240,15840" path="m12239,l,l,15839l12239,15839l12239,l12239,xe" style="position:absolute;&#10;margin-left:0.0pt;&#10;margin-top:0.0pt;&#10;width:612.0pt;&#10;height:792.0pt;&#10;z-index:-35;&#10;mso-position-horizontal:absolute;&#10;mso-position-horizontal-relative:page;&#10;mso-position-vertical:absolute;&#10;mso-position-vertical-relative:page;&#10;mso-wrap-distance-left:8.999863pt;&#10;mso-wrap-distance-right:8.999863pt;">
                <v:stroke color="#000000"/>
              </v:shape>
            </w:pict>
          </mc:Fallback>
        </mc:AlternateContent>
      </w:r>
    </w:p>
    <w:p>
      <w:pPr>
        <w:spacing w:before="0"/>
        <w:ind w:left="2586" w:right="0" w:firstLine="0"/>
        <w:jc w:val="left"/>
        <w:rPr>
          <w:b/>
          <w:sz w:val="28"/>
        </w:rPr>
      </w:pPr>
      <w:r>
        <w:rPr>
          <w:b/>
          <w:sz w:val="28"/>
        </w:rPr>
        <w:t>DocumentRequiredattheTimeof</w:t>
      </w:r>
      <w:r>
        <w:rPr>
          <w:b/>
          <w:spacing w:val="-2"/>
          <w:sz w:val="28"/>
        </w:rPr>
        <w:t>Admission</w:t>
      </w:r>
    </w:p>
    <w:p>
      <w:pPr>
        <w:pStyle w:val="17"/>
        <w:numPr>
          <w:ilvl w:val="1"/>
          <w:numId w:val="3"/>
        </w:numPr>
        <w:tabs>
          <w:tab w:val="left" w:pos="3241"/>
        </w:tabs>
        <w:spacing w:before="54" w:after="0" w:line="276" w:lineRule="auto"/>
        <w:ind w:left="3241" w:right="2482" w:hanging="360"/>
        <w:jc w:val="left"/>
        <w:rPr>
          <w:sz w:val="28"/>
        </w:rPr>
      </w:pPr>
      <w:r>
        <w:rPr>
          <w:sz w:val="28"/>
        </w:rPr>
        <w:t>Self attested copy of the birth certificate, proof of residenceaddress–Aadharcard/passport/electricity bill/Voter Id.</w:t>
      </w:r>
    </w:p>
    <w:p>
      <w:pPr>
        <w:pStyle w:val="17"/>
        <w:numPr>
          <w:ilvl w:val="1"/>
          <w:numId w:val="3"/>
        </w:numPr>
        <w:tabs>
          <w:tab w:val="left" w:pos="3241"/>
        </w:tabs>
        <w:spacing w:before="0" w:after="0" w:line="353" w:lineRule="exact"/>
        <w:ind w:left="3241" w:right="0" w:hanging="360"/>
        <w:jc w:val="left"/>
        <w:rPr>
          <w:sz w:val="28"/>
        </w:rPr>
      </w:pPr>
      <w:r>
        <w:rPr>
          <w:sz w:val="28"/>
        </w:rPr>
        <w:t>Photocopyofchild’sAadhar</w:t>
      </w:r>
      <w:r>
        <w:rPr>
          <w:spacing w:val="-4"/>
          <w:sz w:val="28"/>
        </w:rPr>
        <w:t>card.</w:t>
      </w:r>
    </w:p>
    <w:p>
      <w:pPr>
        <w:pStyle w:val="17"/>
        <w:numPr>
          <w:ilvl w:val="1"/>
          <w:numId w:val="3"/>
        </w:numPr>
        <w:tabs>
          <w:tab w:val="left" w:pos="3241"/>
        </w:tabs>
        <w:spacing w:before="53" w:after="0" w:line="240" w:lineRule="auto"/>
        <w:ind w:left="3241" w:right="0" w:hanging="360"/>
        <w:jc w:val="left"/>
        <w:rPr>
          <w:sz w:val="28"/>
        </w:rPr>
      </w:pPr>
      <w:r>
        <w:rPr>
          <w:sz w:val="28"/>
        </w:rPr>
        <w:t>Schoolleavingcertificate(classLKG</w:t>
      </w:r>
      <w:r>
        <w:rPr>
          <w:spacing w:val="-2"/>
          <w:sz w:val="28"/>
        </w:rPr>
        <w:t>onwards)</w:t>
      </w:r>
    </w:p>
    <w:p>
      <w:pPr>
        <w:pStyle w:val="17"/>
        <w:numPr>
          <w:ilvl w:val="1"/>
          <w:numId w:val="3"/>
        </w:numPr>
        <w:tabs>
          <w:tab w:val="left" w:pos="3241"/>
        </w:tabs>
        <w:spacing w:before="53" w:after="0" w:line="240" w:lineRule="auto"/>
        <w:ind w:left="3241" w:right="0" w:hanging="360"/>
        <w:jc w:val="left"/>
        <w:rPr>
          <w:sz w:val="28"/>
        </w:rPr>
      </w:pPr>
      <w:r>
        <w:rPr>
          <w:sz w:val="28"/>
        </w:rPr>
        <w:t>E-Punjabcertificate(classLKG</w:t>
      </w:r>
      <w:r>
        <w:rPr>
          <w:spacing w:val="-2"/>
          <w:sz w:val="28"/>
        </w:rPr>
        <w:t>onwards)</w:t>
      </w:r>
    </w:p>
    <w:p>
      <w:pPr>
        <w:pStyle w:val="17"/>
        <w:numPr>
          <w:ilvl w:val="1"/>
          <w:numId w:val="3"/>
        </w:numPr>
        <w:tabs>
          <w:tab w:val="left" w:pos="3241"/>
        </w:tabs>
        <w:spacing w:before="49" w:after="0" w:line="240" w:lineRule="auto"/>
        <w:ind w:left="3241" w:right="0" w:hanging="360"/>
        <w:jc w:val="left"/>
        <w:rPr>
          <w:sz w:val="28"/>
        </w:rPr>
      </w:pPr>
      <w:r>
        <w:rPr>
          <w:sz w:val="28"/>
        </w:rPr>
        <w:t>Latestreportcardof thelast school</w:t>
      </w:r>
      <w:r>
        <w:rPr>
          <w:spacing w:val="-2"/>
          <w:sz w:val="28"/>
        </w:rPr>
        <w:t>attended</w:t>
      </w:r>
    </w:p>
    <w:p>
      <w:pPr>
        <w:pStyle w:val="17"/>
        <w:numPr>
          <w:ilvl w:val="1"/>
          <w:numId w:val="3"/>
        </w:numPr>
        <w:tabs>
          <w:tab w:val="left" w:pos="3241"/>
        </w:tabs>
        <w:spacing w:before="53" w:after="0" w:line="240" w:lineRule="auto"/>
        <w:ind w:left="3241" w:right="0" w:hanging="360"/>
        <w:jc w:val="left"/>
        <w:rPr>
          <w:sz w:val="28"/>
        </w:rPr>
      </w:pPr>
      <w:r>
        <w:rPr>
          <w:sz w:val="28"/>
        </w:rPr>
        <w:t>(classLKG</w:t>
      </w:r>
      <w:r>
        <w:rPr>
          <w:spacing w:val="-2"/>
          <w:sz w:val="28"/>
        </w:rPr>
        <w:t>onwards)</w:t>
      </w:r>
    </w:p>
    <w:p>
      <w:pPr>
        <w:pStyle w:val="17"/>
        <w:numPr>
          <w:ilvl w:val="1"/>
          <w:numId w:val="3"/>
        </w:numPr>
        <w:tabs>
          <w:tab w:val="left" w:pos="3241"/>
        </w:tabs>
        <w:spacing w:before="49" w:after="0" w:line="240" w:lineRule="auto"/>
        <w:ind w:left="3241" w:right="0" w:hanging="360"/>
        <w:jc w:val="left"/>
        <w:rPr>
          <w:sz w:val="28"/>
        </w:rPr>
      </w:pPr>
      <w:r>
        <w:rPr>
          <w:sz w:val="28"/>
        </w:rPr>
        <w:t>Photocopyofparents/guardiansAadhar</w:t>
      </w:r>
      <w:r>
        <w:rPr>
          <w:spacing w:val="-2"/>
          <w:sz w:val="28"/>
        </w:rPr>
        <w:t>card.</w:t>
      </w:r>
    </w:p>
    <w:p>
      <w:pPr>
        <w:pStyle w:val="17"/>
        <w:numPr>
          <w:ilvl w:val="1"/>
          <w:numId w:val="3"/>
        </w:numPr>
        <w:tabs>
          <w:tab w:val="left" w:pos="3241"/>
        </w:tabs>
        <w:spacing w:before="53" w:after="0" w:line="240" w:lineRule="auto"/>
        <w:ind w:left="3241" w:right="0" w:hanging="360"/>
        <w:jc w:val="left"/>
        <w:rPr>
          <w:sz w:val="28"/>
        </w:rPr>
      </w:pPr>
      <w:r>
        <w:rPr>
          <w:sz w:val="28"/>
        </w:rPr>
        <w:t>Passportsizephotoofchildandparents/</w:t>
      </w:r>
      <w:r>
        <w:rPr>
          <w:spacing w:val="-2"/>
          <w:sz w:val="28"/>
        </w:rPr>
        <w:t>guardians.</w:t>
      </w:r>
    </w:p>
    <w:p>
      <w:pPr>
        <w:pStyle w:val="15"/>
        <w:spacing w:before="5"/>
        <w:rPr>
          <w:sz w:val="20"/>
        </w:rPr>
      </w:pPr>
    </w:p>
    <w:tbl>
      <w:tblPr>
        <w:jc w:val="left"/>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831"/>
        <w:gridCol w:w="5132"/>
        <w:gridCol w:w="4772"/>
      </w:tblGrid>
      <w:tr>
        <w:trPr>
          <w:trHeight w:val="1065"/>
        </w:trPr>
        <w:tc>
          <w:tcPr>
            <w:tcW w:w="831" w:type="dxa"/>
          </w:tcPr>
          <w:p>
            <w:pPr>
              <w:pStyle w:val="18"/>
              <w:spacing w:line="341" w:lineRule="exact"/>
              <w:ind w:left="110"/>
              <w:jc w:val="left"/>
              <w:rPr>
                <w:sz w:val="28"/>
              </w:rPr>
            </w:pPr>
            <w:r>
              <w:rPr>
                <w:spacing w:val="-4"/>
                <w:sz w:val="28"/>
              </w:rPr>
              <w:t>Class</w:t>
            </w:r>
          </w:p>
        </w:tc>
        <w:tc>
          <w:tcPr>
            <w:tcW w:w="5132" w:type="dxa"/>
          </w:tcPr>
          <w:p>
            <w:pPr>
              <w:pStyle w:val="18"/>
              <w:spacing w:line="240" w:lineRule="auto"/>
              <w:ind w:left="699" w:right="1" w:hanging="550"/>
              <w:jc w:val="left"/>
              <w:rPr>
                <w:sz w:val="28"/>
              </w:rPr>
            </w:pPr>
            <w:r>
              <w:rPr>
                <w:sz w:val="28"/>
              </w:rPr>
              <w:t>Minimumageason31</w:t>
            </w:r>
            <w:r>
              <w:rPr>
                <w:sz w:val="28"/>
                <w:vertAlign w:val="superscript"/>
              </w:rPr>
              <w:t>st</w:t>
            </w:r>
            <w:r>
              <w:rPr>
                <w:sz w:val="28"/>
                <w:vertAlign w:val="baseline"/>
              </w:rPr>
              <w:t>Marchoftheyear in which the admission in sought</w:t>
            </w:r>
          </w:p>
        </w:tc>
        <w:tc>
          <w:tcPr>
            <w:tcW w:w="4772" w:type="dxa"/>
          </w:tcPr>
          <w:p>
            <w:pPr>
              <w:pStyle w:val="18"/>
              <w:spacing w:line="240" w:lineRule="auto"/>
              <w:ind w:left="239" w:hanging="15"/>
              <w:jc w:val="left"/>
              <w:rPr>
                <w:sz w:val="28"/>
              </w:rPr>
            </w:pPr>
            <w:r>
              <w:rPr>
                <w:sz w:val="28"/>
              </w:rPr>
              <w:t>Maximumageason31</w:t>
            </w:r>
            <w:r>
              <w:rPr>
                <w:sz w:val="28"/>
                <w:vertAlign w:val="superscript"/>
              </w:rPr>
              <w:t>st</w:t>
            </w:r>
            <w:r>
              <w:rPr>
                <w:sz w:val="28"/>
                <w:vertAlign w:val="baseline"/>
              </w:rPr>
              <w:t>Marchofthe yearinwhichtheadmissionin</w:t>
            </w:r>
            <w:r>
              <w:rPr>
                <w:spacing w:val="-2"/>
                <w:sz w:val="28"/>
                <w:vertAlign w:val="baseline"/>
              </w:rPr>
              <w:t>sought</w:t>
            </w:r>
          </w:p>
        </w:tc>
      </w:tr>
      <w:tr>
        <w:trPr>
          <w:trHeight w:val="345"/>
        </w:trPr>
        <w:tc>
          <w:tcPr>
            <w:tcW w:w="831" w:type="dxa"/>
          </w:tcPr>
          <w:p>
            <w:pPr>
              <w:pStyle w:val="18"/>
              <w:spacing w:line="325" w:lineRule="exact"/>
              <w:ind w:left="110"/>
              <w:jc w:val="left"/>
              <w:rPr>
                <w:sz w:val="28"/>
              </w:rPr>
            </w:pPr>
            <w:r>
              <w:rPr>
                <w:spacing w:val="-4"/>
                <w:sz w:val="28"/>
              </w:rPr>
              <w:t>Nur.</w:t>
            </w:r>
          </w:p>
        </w:tc>
        <w:tc>
          <w:tcPr>
            <w:tcW w:w="5132" w:type="dxa"/>
          </w:tcPr>
          <w:p>
            <w:pPr>
              <w:pStyle w:val="18"/>
              <w:spacing w:line="325" w:lineRule="exact"/>
              <w:ind w:left="1" w:right="2"/>
              <w:rPr>
                <w:sz w:val="28"/>
              </w:rPr>
            </w:pPr>
            <w:r>
              <w:rPr>
                <w:spacing w:val="-2"/>
                <w:sz w:val="28"/>
              </w:rPr>
              <w:t>2years</w:t>
            </w:r>
          </w:p>
        </w:tc>
        <w:tc>
          <w:tcPr>
            <w:tcW w:w="4772" w:type="dxa"/>
          </w:tcPr>
          <w:p>
            <w:pPr>
              <w:pStyle w:val="18"/>
              <w:spacing w:line="325" w:lineRule="exact"/>
              <w:ind w:right="2"/>
              <w:rPr>
                <w:sz w:val="28"/>
              </w:rPr>
            </w:pPr>
            <w:r>
              <w:rPr>
                <w:spacing w:val="-2"/>
                <w:sz w:val="28"/>
              </w:rPr>
              <w:t>4years</w:t>
            </w:r>
          </w:p>
        </w:tc>
      </w:tr>
      <w:tr>
        <w:trPr>
          <w:trHeight w:val="340"/>
        </w:trPr>
        <w:tc>
          <w:tcPr>
            <w:tcW w:w="831" w:type="dxa"/>
          </w:tcPr>
          <w:p>
            <w:pPr>
              <w:pStyle w:val="18"/>
              <w:ind w:left="110"/>
              <w:jc w:val="left"/>
              <w:rPr>
                <w:sz w:val="28"/>
              </w:rPr>
            </w:pPr>
            <w:r>
              <w:rPr>
                <w:spacing w:val="-5"/>
                <w:sz w:val="28"/>
              </w:rPr>
              <w:t>KG</w:t>
            </w:r>
          </w:p>
        </w:tc>
        <w:tc>
          <w:tcPr>
            <w:tcW w:w="5132" w:type="dxa"/>
          </w:tcPr>
          <w:p>
            <w:pPr>
              <w:pStyle w:val="18"/>
              <w:ind w:left="1" w:right="2"/>
              <w:rPr>
                <w:sz w:val="28"/>
              </w:rPr>
            </w:pPr>
            <w:r>
              <w:rPr>
                <w:spacing w:val="-2"/>
                <w:sz w:val="28"/>
              </w:rPr>
              <w:t>3years</w:t>
            </w:r>
          </w:p>
        </w:tc>
        <w:tc>
          <w:tcPr>
            <w:tcW w:w="4772" w:type="dxa"/>
          </w:tcPr>
          <w:p>
            <w:pPr>
              <w:pStyle w:val="18"/>
              <w:rPr>
                <w:sz w:val="28"/>
              </w:rPr>
            </w:pPr>
            <w:r>
              <w:rPr>
                <w:sz w:val="28"/>
              </w:rPr>
              <w:t>5</w:t>
            </w:r>
            <w:r>
              <w:rPr>
                <w:spacing w:val="-4"/>
                <w:sz w:val="28"/>
              </w:rPr>
              <w:t>years</w:t>
            </w:r>
          </w:p>
        </w:tc>
      </w:tr>
      <w:tr>
        <w:trPr>
          <w:trHeight w:val="340"/>
        </w:trPr>
        <w:tc>
          <w:tcPr>
            <w:tcW w:w="831" w:type="dxa"/>
          </w:tcPr>
          <w:p>
            <w:pPr>
              <w:pStyle w:val="18"/>
              <w:spacing w:line="321" w:lineRule="exact"/>
              <w:ind w:left="110"/>
              <w:jc w:val="left"/>
              <w:rPr>
                <w:sz w:val="28"/>
              </w:rPr>
            </w:pPr>
            <w:r>
              <w:rPr>
                <w:spacing w:val="-4"/>
                <w:sz w:val="28"/>
              </w:rPr>
              <w:t>prep</w:t>
            </w:r>
          </w:p>
        </w:tc>
        <w:tc>
          <w:tcPr>
            <w:tcW w:w="5132" w:type="dxa"/>
          </w:tcPr>
          <w:p>
            <w:pPr>
              <w:pStyle w:val="18"/>
              <w:spacing w:line="321" w:lineRule="exact"/>
              <w:ind w:left="1" w:right="2"/>
              <w:rPr>
                <w:sz w:val="28"/>
              </w:rPr>
            </w:pPr>
            <w:r>
              <w:rPr>
                <w:spacing w:val="-2"/>
                <w:sz w:val="28"/>
              </w:rPr>
              <w:t>4year</w:t>
            </w:r>
          </w:p>
        </w:tc>
        <w:tc>
          <w:tcPr>
            <w:tcW w:w="4772" w:type="dxa"/>
          </w:tcPr>
          <w:p>
            <w:pPr>
              <w:pStyle w:val="18"/>
              <w:spacing w:line="321" w:lineRule="exact"/>
              <w:ind w:right="2"/>
              <w:rPr>
                <w:sz w:val="28"/>
              </w:rPr>
            </w:pPr>
            <w:r>
              <w:rPr>
                <w:spacing w:val="-2"/>
                <w:sz w:val="28"/>
              </w:rPr>
              <w:t>6years</w:t>
            </w:r>
          </w:p>
        </w:tc>
      </w:tr>
      <w:tr>
        <w:trPr>
          <w:trHeight w:val="345"/>
        </w:trPr>
        <w:tc>
          <w:tcPr>
            <w:tcW w:w="831" w:type="dxa"/>
          </w:tcPr>
          <w:p>
            <w:pPr>
              <w:pStyle w:val="18"/>
              <w:spacing w:line="325" w:lineRule="exact"/>
              <w:ind w:left="110"/>
              <w:jc w:val="left"/>
              <w:rPr>
                <w:sz w:val="28"/>
              </w:rPr>
            </w:pPr>
            <w:r>
              <w:rPr>
                <w:spacing w:val="-10"/>
                <w:sz w:val="28"/>
              </w:rPr>
              <w:t>I</w:t>
            </w:r>
          </w:p>
        </w:tc>
        <w:tc>
          <w:tcPr>
            <w:tcW w:w="5132" w:type="dxa"/>
          </w:tcPr>
          <w:p>
            <w:pPr>
              <w:pStyle w:val="18"/>
              <w:spacing w:line="325" w:lineRule="exact"/>
              <w:ind w:left="1" w:right="2"/>
              <w:rPr>
                <w:sz w:val="28"/>
              </w:rPr>
            </w:pPr>
            <w:r>
              <w:rPr>
                <w:spacing w:val="-2"/>
                <w:sz w:val="28"/>
              </w:rPr>
              <w:t>5years</w:t>
            </w:r>
          </w:p>
        </w:tc>
        <w:tc>
          <w:tcPr>
            <w:tcW w:w="4772" w:type="dxa"/>
          </w:tcPr>
          <w:p>
            <w:pPr>
              <w:pStyle w:val="18"/>
              <w:spacing w:line="325" w:lineRule="exact"/>
              <w:ind w:right="2"/>
              <w:rPr>
                <w:sz w:val="28"/>
              </w:rPr>
            </w:pPr>
            <w:r>
              <w:rPr>
                <w:spacing w:val="-2"/>
                <w:sz w:val="28"/>
              </w:rPr>
              <w:t>7years</w:t>
            </w:r>
          </w:p>
        </w:tc>
      </w:tr>
      <w:tr>
        <w:trPr>
          <w:trHeight w:val="340"/>
        </w:trPr>
        <w:tc>
          <w:tcPr>
            <w:tcW w:w="831" w:type="dxa"/>
          </w:tcPr>
          <w:p>
            <w:pPr>
              <w:pStyle w:val="18"/>
              <w:ind w:left="110"/>
              <w:jc w:val="left"/>
              <w:rPr>
                <w:sz w:val="28"/>
              </w:rPr>
            </w:pPr>
            <w:r>
              <w:rPr>
                <w:spacing w:val="-5"/>
                <w:sz w:val="28"/>
              </w:rPr>
              <w:t>II</w:t>
            </w:r>
          </w:p>
        </w:tc>
        <w:tc>
          <w:tcPr>
            <w:tcW w:w="5132" w:type="dxa"/>
          </w:tcPr>
          <w:p>
            <w:pPr>
              <w:pStyle w:val="18"/>
              <w:ind w:left="1" w:right="2"/>
              <w:rPr>
                <w:sz w:val="28"/>
              </w:rPr>
            </w:pPr>
            <w:r>
              <w:rPr>
                <w:spacing w:val="-2"/>
                <w:sz w:val="28"/>
              </w:rPr>
              <w:t>6years</w:t>
            </w:r>
          </w:p>
        </w:tc>
        <w:tc>
          <w:tcPr>
            <w:tcW w:w="4772" w:type="dxa"/>
          </w:tcPr>
          <w:p>
            <w:pPr>
              <w:pStyle w:val="18"/>
              <w:ind w:right="2"/>
              <w:rPr>
                <w:sz w:val="28"/>
              </w:rPr>
            </w:pPr>
            <w:r>
              <w:rPr>
                <w:spacing w:val="-2"/>
                <w:sz w:val="28"/>
              </w:rPr>
              <w:t>8years</w:t>
            </w:r>
          </w:p>
        </w:tc>
      </w:tr>
      <w:tr>
        <w:trPr>
          <w:trHeight w:val="340"/>
        </w:trPr>
        <w:tc>
          <w:tcPr>
            <w:tcW w:w="831" w:type="dxa"/>
          </w:tcPr>
          <w:p>
            <w:pPr>
              <w:pStyle w:val="18"/>
              <w:ind w:left="110"/>
              <w:jc w:val="left"/>
              <w:rPr>
                <w:sz w:val="28"/>
              </w:rPr>
            </w:pPr>
            <w:r>
              <w:rPr>
                <w:spacing w:val="-5"/>
                <w:sz w:val="28"/>
              </w:rPr>
              <w:t>III</w:t>
            </w:r>
          </w:p>
        </w:tc>
        <w:tc>
          <w:tcPr>
            <w:tcW w:w="5132" w:type="dxa"/>
          </w:tcPr>
          <w:p>
            <w:pPr>
              <w:pStyle w:val="18"/>
              <w:ind w:left="1" w:right="2"/>
              <w:rPr>
                <w:sz w:val="28"/>
              </w:rPr>
            </w:pPr>
            <w:r>
              <w:rPr>
                <w:spacing w:val="-2"/>
                <w:sz w:val="28"/>
              </w:rPr>
              <w:t>7years</w:t>
            </w:r>
          </w:p>
        </w:tc>
        <w:tc>
          <w:tcPr>
            <w:tcW w:w="4772" w:type="dxa"/>
          </w:tcPr>
          <w:p>
            <w:pPr>
              <w:pStyle w:val="18"/>
              <w:ind w:right="2"/>
              <w:rPr>
                <w:sz w:val="28"/>
              </w:rPr>
            </w:pPr>
            <w:r>
              <w:rPr>
                <w:spacing w:val="-2"/>
                <w:sz w:val="28"/>
              </w:rPr>
              <w:t>9years</w:t>
            </w:r>
          </w:p>
        </w:tc>
      </w:tr>
      <w:tr>
        <w:trPr>
          <w:trHeight w:val="345"/>
        </w:trPr>
        <w:tc>
          <w:tcPr>
            <w:tcW w:w="831" w:type="dxa"/>
          </w:tcPr>
          <w:p>
            <w:pPr>
              <w:pStyle w:val="18"/>
              <w:spacing w:line="325" w:lineRule="exact"/>
              <w:ind w:left="110"/>
              <w:jc w:val="left"/>
              <w:rPr>
                <w:sz w:val="28"/>
              </w:rPr>
            </w:pPr>
            <w:r>
              <w:rPr>
                <w:spacing w:val="-5"/>
                <w:sz w:val="28"/>
              </w:rPr>
              <w:t>IV</w:t>
            </w:r>
          </w:p>
        </w:tc>
        <w:tc>
          <w:tcPr>
            <w:tcW w:w="5132" w:type="dxa"/>
          </w:tcPr>
          <w:p>
            <w:pPr>
              <w:pStyle w:val="18"/>
              <w:spacing w:line="325" w:lineRule="exact"/>
              <w:ind w:left="1" w:right="2"/>
              <w:rPr>
                <w:sz w:val="28"/>
              </w:rPr>
            </w:pPr>
            <w:r>
              <w:rPr>
                <w:spacing w:val="-2"/>
                <w:sz w:val="28"/>
              </w:rPr>
              <w:t>8years</w:t>
            </w:r>
          </w:p>
        </w:tc>
        <w:tc>
          <w:tcPr>
            <w:tcW w:w="4772" w:type="dxa"/>
          </w:tcPr>
          <w:p>
            <w:pPr>
              <w:pStyle w:val="18"/>
              <w:spacing w:line="325" w:lineRule="exact"/>
              <w:ind w:right="2"/>
              <w:rPr>
                <w:sz w:val="28"/>
              </w:rPr>
            </w:pPr>
            <w:r>
              <w:rPr>
                <w:spacing w:val="-2"/>
                <w:sz w:val="28"/>
              </w:rPr>
              <w:t>10years</w:t>
            </w:r>
          </w:p>
        </w:tc>
      </w:tr>
      <w:tr>
        <w:trPr>
          <w:trHeight w:val="340"/>
        </w:trPr>
        <w:tc>
          <w:tcPr>
            <w:tcW w:w="831" w:type="dxa"/>
          </w:tcPr>
          <w:p>
            <w:pPr>
              <w:pStyle w:val="18"/>
              <w:ind w:left="110"/>
              <w:jc w:val="left"/>
              <w:rPr>
                <w:sz w:val="28"/>
              </w:rPr>
            </w:pPr>
            <w:r>
              <w:rPr>
                <w:spacing w:val="-10"/>
                <w:sz w:val="28"/>
              </w:rPr>
              <w:t>V</w:t>
            </w:r>
          </w:p>
        </w:tc>
        <w:tc>
          <w:tcPr>
            <w:tcW w:w="5132" w:type="dxa"/>
          </w:tcPr>
          <w:p>
            <w:pPr>
              <w:pStyle w:val="18"/>
              <w:ind w:right="1"/>
              <w:rPr>
                <w:sz w:val="28"/>
              </w:rPr>
            </w:pPr>
            <w:r>
              <w:rPr>
                <w:sz w:val="28"/>
              </w:rPr>
              <w:t>9</w:t>
            </w:r>
            <w:r>
              <w:rPr>
                <w:spacing w:val="-4"/>
                <w:sz w:val="28"/>
              </w:rPr>
              <w:t>years</w:t>
            </w:r>
          </w:p>
        </w:tc>
        <w:tc>
          <w:tcPr>
            <w:tcW w:w="4772" w:type="dxa"/>
          </w:tcPr>
          <w:p>
            <w:pPr>
              <w:pStyle w:val="18"/>
              <w:rPr>
                <w:sz w:val="28"/>
              </w:rPr>
            </w:pPr>
            <w:r>
              <w:rPr>
                <w:sz w:val="28"/>
              </w:rPr>
              <w:t>11</w:t>
            </w:r>
            <w:r>
              <w:rPr>
                <w:spacing w:val="-2"/>
                <w:sz w:val="28"/>
              </w:rPr>
              <w:t>years</w:t>
            </w:r>
          </w:p>
        </w:tc>
      </w:tr>
      <w:tr>
        <w:trPr>
          <w:trHeight w:val="339"/>
        </w:trPr>
        <w:tc>
          <w:tcPr>
            <w:tcW w:w="831" w:type="dxa"/>
          </w:tcPr>
          <w:p>
            <w:pPr>
              <w:pStyle w:val="18"/>
              <w:ind w:left="110"/>
              <w:jc w:val="left"/>
              <w:rPr>
                <w:sz w:val="28"/>
              </w:rPr>
            </w:pPr>
            <w:r>
              <w:rPr>
                <w:spacing w:val="-5"/>
                <w:sz w:val="28"/>
              </w:rPr>
              <w:t>VI</w:t>
            </w:r>
          </w:p>
        </w:tc>
        <w:tc>
          <w:tcPr>
            <w:tcW w:w="5132" w:type="dxa"/>
          </w:tcPr>
          <w:p>
            <w:pPr>
              <w:pStyle w:val="18"/>
              <w:ind w:right="1"/>
              <w:rPr>
                <w:sz w:val="28"/>
              </w:rPr>
            </w:pPr>
            <w:r>
              <w:rPr>
                <w:sz w:val="28"/>
              </w:rPr>
              <w:t>10</w:t>
            </w:r>
            <w:r>
              <w:rPr>
                <w:spacing w:val="-2"/>
                <w:sz w:val="28"/>
              </w:rPr>
              <w:t>years</w:t>
            </w:r>
          </w:p>
        </w:tc>
        <w:tc>
          <w:tcPr>
            <w:tcW w:w="4772" w:type="dxa"/>
          </w:tcPr>
          <w:p>
            <w:pPr>
              <w:pStyle w:val="18"/>
              <w:rPr>
                <w:sz w:val="28"/>
              </w:rPr>
            </w:pPr>
            <w:r>
              <w:rPr>
                <w:sz w:val="28"/>
              </w:rPr>
              <w:t>12</w:t>
            </w:r>
            <w:r>
              <w:rPr>
                <w:spacing w:val="-2"/>
                <w:sz w:val="28"/>
              </w:rPr>
              <w:t>years</w:t>
            </w:r>
          </w:p>
        </w:tc>
      </w:tr>
      <w:tr>
        <w:trPr>
          <w:trHeight w:val="345"/>
        </w:trPr>
        <w:tc>
          <w:tcPr>
            <w:tcW w:w="831" w:type="dxa"/>
          </w:tcPr>
          <w:p>
            <w:pPr>
              <w:pStyle w:val="18"/>
              <w:spacing w:line="325" w:lineRule="exact"/>
              <w:ind w:left="110"/>
              <w:jc w:val="left"/>
              <w:rPr>
                <w:sz w:val="28"/>
              </w:rPr>
            </w:pPr>
            <w:r>
              <w:rPr>
                <w:spacing w:val="-5"/>
                <w:sz w:val="28"/>
              </w:rPr>
              <w:t>VII</w:t>
            </w:r>
          </w:p>
        </w:tc>
        <w:tc>
          <w:tcPr>
            <w:tcW w:w="5132" w:type="dxa"/>
          </w:tcPr>
          <w:p>
            <w:pPr>
              <w:pStyle w:val="18"/>
              <w:spacing w:line="325" w:lineRule="exact"/>
              <w:ind w:right="1"/>
              <w:rPr>
                <w:sz w:val="28"/>
              </w:rPr>
            </w:pPr>
            <w:r>
              <w:rPr>
                <w:sz w:val="28"/>
              </w:rPr>
              <w:t>11</w:t>
            </w:r>
            <w:r>
              <w:rPr>
                <w:spacing w:val="-2"/>
                <w:sz w:val="28"/>
              </w:rPr>
              <w:t>years</w:t>
            </w:r>
          </w:p>
        </w:tc>
        <w:tc>
          <w:tcPr>
            <w:tcW w:w="4772" w:type="dxa"/>
          </w:tcPr>
          <w:p>
            <w:pPr>
              <w:pStyle w:val="18"/>
              <w:spacing w:line="325" w:lineRule="exact"/>
              <w:rPr>
                <w:sz w:val="28"/>
              </w:rPr>
            </w:pPr>
            <w:r>
              <w:rPr>
                <w:sz w:val="28"/>
              </w:rPr>
              <w:t>13</w:t>
            </w:r>
            <w:r>
              <w:rPr>
                <w:spacing w:val="-2"/>
                <w:sz w:val="28"/>
              </w:rPr>
              <w:t>years</w:t>
            </w:r>
          </w:p>
        </w:tc>
      </w:tr>
      <w:tr>
        <w:trPr>
          <w:trHeight w:val="340"/>
        </w:trPr>
        <w:tc>
          <w:tcPr>
            <w:tcW w:w="831" w:type="dxa"/>
          </w:tcPr>
          <w:p>
            <w:pPr>
              <w:pStyle w:val="18"/>
              <w:ind w:left="110"/>
              <w:jc w:val="left"/>
              <w:rPr>
                <w:sz w:val="28"/>
              </w:rPr>
            </w:pPr>
            <w:r>
              <w:rPr>
                <w:spacing w:val="-4"/>
                <w:sz w:val="28"/>
              </w:rPr>
              <w:t>VIII</w:t>
            </w:r>
          </w:p>
        </w:tc>
        <w:tc>
          <w:tcPr>
            <w:tcW w:w="5132" w:type="dxa"/>
          </w:tcPr>
          <w:p>
            <w:pPr>
              <w:pStyle w:val="18"/>
              <w:ind w:right="1"/>
              <w:rPr>
                <w:sz w:val="28"/>
              </w:rPr>
            </w:pPr>
            <w:r>
              <w:rPr>
                <w:sz w:val="28"/>
              </w:rPr>
              <w:t>12</w:t>
            </w:r>
            <w:r>
              <w:rPr>
                <w:spacing w:val="-2"/>
                <w:sz w:val="28"/>
              </w:rPr>
              <w:t>years</w:t>
            </w:r>
          </w:p>
        </w:tc>
        <w:tc>
          <w:tcPr>
            <w:tcW w:w="4772" w:type="dxa"/>
          </w:tcPr>
          <w:p>
            <w:pPr>
              <w:pStyle w:val="18"/>
              <w:rPr>
                <w:sz w:val="28"/>
              </w:rPr>
            </w:pPr>
            <w:r>
              <w:rPr>
                <w:sz w:val="28"/>
              </w:rPr>
              <w:t>14</w:t>
            </w:r>
            <w:r>
              <w:rPr>
                <w:spacing w:val="-2"/>
                <w:sz w:val="28"/>
              </w:rPr>
              <w:t>years</w:t>
            </w:r>
          </w:p>
        </w:tc>
      </w:tr>
    </w:tbl>
    <w:sectPr>
      <w:pgSz w:w="12240" w:h="15840"/>
      <w:pgMar w:top="1820" w:right="0" w:bottom="280" w:left="360" w:header="0" w:footer="0" w:gutter="0"/>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1"/>
    <w:family w:val="roman"/>
    <w:pitch w:val="variable"/>
  </w:font>
  <w:font w:name="Trebuchet MS">
    <w:altName w:val="Arial"/>
    <w:panose1 w:val="00000000000000000000"/>
    <w:charset w:val="01"/>
    <w:family w:val="swiss"/>
    <w:pitch w:val="variable"/>
  </w:font>
  <w:font w:name="宋体">
    <w:panose1 w:val="00000000000000000000"/>
    <w:charset w:val="00"/>
    <w:family w:val="auto"/>
    <w:pitch w:val="variable"/>
    <w:sig w:usb0="00000000" w:usb1="00000000" w:usb2="00000000" w:usb3="00000000" w:csb0="00000000" w:csb1="00000000"/>
  </w:font>
  <w:font w:name="Calibri">
    <w:panose1 w:val="00000000000000000000"/>
    <w:charset w:val="01"/>
    <w:family w:val="roman"/>
    <w:pitch w:val="variable"/>
  </w:font>
  <w:font w:name="Luxi Sans">
    <w:panose1 w:val="00000000000000000000"/>
    <w:charset w:val="00"/>
    <w:family w:val="auto"/>
    <w:pitch w:val="variable"/>
    <w:sig w:usb0="00000000" w:usb1="00000000" w:usb2="00000000" w:usb3="00000000" w:csb0="00000000" w:csb1="00000000"/>
  </w:font>
  <w:font w:name="OPPO black body">
    <w:panose1 w:val="00000000000000000000"/>
    <w:charset w:val="00"/>
    <w:family w:val="auto"/>
    <w:pitch w:val="variable"/>
    <w:sig w:usb0="00000000" w:usb1="00000000" w:usb2="00000000" w:usb3="00000000" w:csb0="00000000" w:csb1="00000000"/>
  </w:font>
  <w:font w:name="Symbol">
    <w:panose1 w:val="00000000000000000000"/>
    <w:charset w:val="02"/>
    <w:family w:val="decorative"/>
    <w:pitch w:val="variable"/>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xmlns:mc="http://schemas.openxmlformats.org/markup-compatibility/2006" xmlns:w14="http://schemas.microsoft.com/office/word/2010/wordml">
  <w:abstractNum w:abstractNumId="0">
    <w:multiLevelType w:val="hybridMultilevel"/>
    <w:tmpl w:val="00000000"/>
    <w:lvl w:ilvl="0">
      <w:start w:val="1"/>
      <w:numFmt w:val="decimal"/>
      <w:lvlRestart w:val="0"/>
      <w:lvlText w:val="%1."/>
      <w:lvlJc w:val="left"/>
      <w:pPr>
        <w:tabs>
          <w:tab w:val="num" w:pos="0"/>
        </w:tabs>
        <w:ind w:left="1818" w:hanging="360"/>
      </w:pPr>
      <w:rPr>
        <w:rFonts w:ascii="Calibri" w:hAnsi="Calibri" w:eastAsia="Calibri" w:cs="Calibri" w:hint="default"/>
        <w:b w:val="0"/>
        <w:bCs w:val="0"/>
        <w:i w:val="0"/>
        <w:iCs w:val="0"/>
        <w:spacing w:val="-2"/>
        <w:w w:val="83"/>
        <w:sz w:val="14"/>
        <w:szCs w:val="14"/>
      </w:rPr>
    </w:lvl>
    <w:lvl w:ilvl="1">
      <w:start w:val="0"/>
      <w:numFmt w:val="bullet"/>
      <w:lvlText w:val="•"/>
      <w:lvlJc w:val="left"/>
      <w:pPr>
        <w:tabs>
          <w:tab w:val="num" w:pos="0"/>
        </w:tabs>
        <w:ind w:left="2277" w:hanging="360"/>
      </w:pPr>
      <w:rPr>
        <w:rFonts w:hint="default"/>
      </w:rPr>
    </w:lvl>
    <w:lvl w:ilvl="2">
      <w:start w:val="0"/>
      <w:numFmt w:val="bullet"/>
      <w:lvlText w:val="•"/>
      <w:lvlJc w:val="left"/>
      <w:pPr>
        <w:tabs>
          <w:tab w:val="num" w:pos="0"/>
        </w:tabs>
        <w:ind w:left="2734" w:hanging="360"/>
      </w:pPr>
      <w:rPr>
        <w:rFonts w:hint="default"/>
      </w:rPr>
    </w:lvl>
    <w:lvl w:ilvl="3">
      <w:start w:val="0"/>
      <w:numFmt w:val="bullet"/>
      <w:lvlText w:val="•"/>
      <w:lvlJc w:val="left"/>
      <w:pPr>
        <w:tabs>
          <w:tab w:val="num" w:pos="0"/>
        </w:tabs>
        <w:ind w:left="3191" w:hanging="360"/>
      </w:pPr>
      <w:rPr>
        <w:rFonts w:hint="default"/>
      </w:rPr>
    </w:lvl>
    <w:lvl w:ilvl="4">
      <w:start w:val="0"/>
      <w:numFmt w:val="bullet"/>
      <w:lvlText w:val="•"/>
      <w:lvlJc w:val="left"/>
      <w:pPr>
        <w:tabs>
          <w:tab w:val="num" w:pos="0"/>
        </w:tabs>
        <w:ind w:left="3649" w:hanging="360"/>
      </w:pPr>
      <w:rPr>
        <w:rFonts w:hint="default"/>
      </w:rPr>
    </w:lvl>
    <w:lvl w:ilvl="5">
      <w:start w:val="0"/>
      <w:numFmt w:val="bullet"/>
      <w:lvlText w:val="•"/>
      <w:lvlJc w:val="left"/>
      <w:pPr>
        <w:tabs>
          <w:tab w:val="num" w:pos="0"/>
        </w:tabs>
        <w:ind w:left="4106" w:hanging="360"/>
      </w:pPr>
      <w:rPr>
        <w:rFonts w:hint="default"/>
      </w:rPr>
    </w:lvl>
    <w:lvl w:ilvl="6">
      <w:start w:val="0"/>
      <w:numFmt w:val="bullet"/>
      <w:lvlText w:val="•"/>
      <w:lvlJc w:val="left"/>
      <w:pPr>
        <w:tabs>
          <w:tab w:val="num" w:pos="0"/>
        </w:tabs>
        <w:ind w:left="4563" w:hanging="360"/>
      </w:pPr>
      <w:rPr>
        <w:rFonts w:hint="default"/>
      </w:rPr>
    </w:lvl>
    <w:lvl w:ilvl="7">
      <w:start w:val="0"/>
      <w:numFmt w:val="bullet"/>
      <w:lvlText w:val="•"/>
      <w:lvlJc w:val="left"/>
      <w:pPr>
        <w:tabs>
          <w:tab w:val="num" w:pos="0"/>
        </w:tabs>
        <w:ind w:left="5021" w:hanging="360"/>
      </w:pPr>
      <w:rPr>
        <w:rFonts w:hint="default"/>
      </w:rPr>
    </w:lvl>
    <w:lvl w:ilvl="8">
      <w:start w:val="0"/>
      <w:numFmt w:val="bullet"/>
      <w:lvlText w:val="•"/>
      <w:lvlJc w:val="left"/>
      <w:pPr>
        <w:tabs>
          <w:tab w:val="num" w:pos="0"/>
        </w:tabs>
        <w:ind w:left="5478" w:hanging="360"/>
      </w:pPr>
      <w:rPr>
        <w:rFonts w:hint="default"/>
      </w:rPr>
    </w:lvl>
  </w:abstractNum>
  <w:abstractNum w:abstractNumId="1">
    <w:multiLevelType w:val="hybridMultilevel"/>
    <w:tmpl w:val="00000000"/>
    <w:lvl w:ilvl="0">
      <w:start w:val="0"/>
      <w:numFmt w:val="bullet"/>
      <w:lvlRestart w:val="0"/>
      <w:lvlText w:val=""/>
      <w:lvlJc w:val="left"/>
      <w:pPr>
        <w:tabs>
          <w:tab w:val="num" w:pos="0"/>
        </w:tabs>
        <w:ind w:left="2521" w:hanging="360"/>
      </w:pPr>
      <w:rPr>
        <w:rFonts w:ascii="Symbol" w:hAnsi="Symbol" w:eastAsia="Symbol" w:cs="Symbol" w:hint="default"/>
        <w:b w:val="0"/>
        <w:bCs w:val="0"/>
        <w:i w:val="0"/>
        <w:iCs w:val="0"/>
        <w:spacing w:val="0"/>
        <w:w w:val="100"/>
        <w:sz w:val="28"/>
        <w:szCs w:val="28"/>
      </w:rPr>
    </w:lvl>
    <w:lvl w:ilvl="1">
      <w:start w:val="0"/>
      <w:numFmt w:val="bullet"/>
      <w:lvlText w:val="•"/>
      <w:lvlJc w:val="left"/>
      <w:pPr>
        <w:tabs>
          <w:tab w:val="num" w:pos="0"/>
        </w:tabs>
        <w:ind w:left="3456" w:hanging="360"/>
      </w:pPr>
      <w:rPr>
        <w:rFonts w:hint="default"/>
      </w:rPr>
    </w:lvl>
    <w:lvl w:ilvl="2">
      <w:start w:val="0"/>
      <w:numFmt w:val="bullet"/>
      <w:lvlText w:val="•"/>
      <w:lvlJc w:val="left"/>
      <w:pPr>
        <w:tabs>
          <w:tab w:val="num" w:pos="0"/>
        </w:tabs>
        <w:ind w:left="4392" w:hanging="360"/>
      </w:pPr>
      <w:rPr>
        <w:rFonts w:hint="default"/>
      </w:rPr>
    </w:lvl>
    <w:lvl w:ilvl="3">
      <w:start w:val="0"/>
      <w:numFmt w:val="bullet"/>
      <w:lvlText w:val="•"/>
      <w:lvlJc w:val="left"/>
      <w:pPr>
        <w:tabs>
          <w:tab w:val="num" w:pos="0"/>
        </w:tabs>
        <w:ind w:left="5328" w:hanging="360"/>
      </w:pPr>
      <w:rPr>
        <w:rFonts w:hint="default"/>
      </w:rPr>
    </w:lvl>
    <w:lvl w:ilvl="4">
      <w:start w:val="0"/>
      <w:numFmt w:val="bullet"/>
      <w:lvlText w:val="•"/>
      <w:lvlJc w:val="left"/>
      <w:pPr>
        <w:tabs>
          <w:tab w:val="num" w:pos="0"/>
        </w:tabs>
        <w:ind w:left="6264" w:hanging="360"/>
      </w:pPr>
      <w:rPr>
        <w:rFonts w:hint="default"/>
      </w:rPr>
    </w:lvl>
    <w:lvl w:ilvl="5">
      <w:start w:val="0"/>
      <w:numFmt w:val="bullet"/>
      <w:lvlText w:val="•"/>
      <w:lvlJc w:val="left"/>
      <w:pPr>
        <w:tabs>
          <w:tab w:val="num" w:pos="0"/>
        </w:tabs>
        <w:ind w:left="7200" w:hanging="360"/>
      </w:pPr>
      <w:rPr>
        <w:rFonts w:hint="default"/>
      </w:rPr>
    </w:lvl>
    <w:lvl w:ilvl="6">
      <w:start w:val="0"/>
      <w:numFmt w:val="bullet"/>
      <w:lvlText w:val="•"/>
      <w:lvlJc w:val="left"/>
      <w:pPr>
        <w:tabs>
          <w:tab w:val="num" w:pos="0"/>
        </w:tabs>
        <w:ind w:left="8136" w:hanging="360"/>
      </w:pPr>
      <w:rPr>
        <w:rFonts w:hint="default"/>
      </w:rPr>
    </w:lvl>
    <w:lvl w:ilvl="7">
      <w:start w:val="0"/>
      <w:numFmt w:val="bullet"/>
      <w:lvlText w:val="•"/>
      <w:lvlJc w:val="left"/>
      <w:pPr>
        <w:tabs>
          <w:tab w:val="num" w:pos="0"/>
        </w:tabs>
        <w:ind w:left="9072" w:hanging="360"/>
      </w:pPr>
      <w:rPr>
        <w:rFonts w:hint="default"/>
      </w:rPr>
    </w:lvl>
    <w:lvl w:ilvl="8">
      <w:start w:val="0"/>
      <w:numFmt w:val="bullet"/>
      <w:lvlText w:val="•"/>
      <w:lvlJc w:val="left"/>
      <w:pPr>
        <w:tabs>
          <w:tab w:val="num" w:pos="0"/>
        </w:tabs>
        <w:ind w:left="10008" w:hanging="360"/>
      </w:pPr>
      <w:rPr>
        <w:rFonts w:hint="default"/>
      </w:rPr>
    </w:lvl>
  </w:abstractNum>
  <w:abstractNum w:abstractNumId="2">
    <w:multiLevelType w:val="hybridMultilevel"/>
    <w:tmpl w:val="00000000"/>
    <w:lvl w:ilvl="0">
      <w:start w:val="1"/>
      <w:numFmt w:val="decimal"/>
      <w:lvlRestart w:val="0"/>
      <w:lvlText w:val="%1."/>
      <w:lvlJc w:val="left"/>
      <w:pPr>
        <w:tabs>
          <w:tab w:val="num" w:pos="0"/>
        </w:tabs>
        <w:ind w:left="2521" w:hanging="360"/>
      </w:pPr>
      <w:rPr>
        <w:rFonts w:ascii="Calibri" w:hAnsi="Calibri" w:eastAsia="Calibri" w:cs="Calibri" w:hint="default"/>
        <w:b w:val="0"/>
        <w:bCs w:val="0"/>
        <w:i w:val="0"/>
        <w:iCs w:val="0"/>
        <w:spacing w:val="-3"/>
        <w:w w:val="100"/>
        <w:sz w:val="28"/>
        <w:szCs w:val="28"/>
      </w:rPr>
    </w:lvl>
    <w:lvl w:ilvl="1">
      <w:start w:val="0"/>
      <w:numFmt w:val="bullet"/>
      <w:lvlText w:val=""/>
      <w:lvlJc w:val="left"/>
      <w:pPr>
        <w:tabs>
          <w:tab w:val="num" w:pos="0"/>
        </w:tabs>
        <w:ind w:left="3241" w:hanging="360"/>
      </w:pPr>
      <w:rPr>
        <w:rFonts w:ascii="Symbol" w:hAnsi="Symbol" w:eastAsia="Symbol" w:cs="Symbol" w:hint="default"/>
        <w:b w:val="0"/>
        <w:bCs w:val="0"/>
        <w:i w:val="0"/>
        <w:iCs w:val="0"/>
        <w:spacing w:val="0"/>
        <w:w w:val="100"/>
        <w:sz w:val="28"/>
        <w:szCs w:val="28"/>
      </w:rPr>
    </w:lvl>
    <w:lvl w:ilvl="2">
      <w:start w:val="0"/>
      <w:numFmt w:val="bullet"/>
      <w:lvlText w:val="•"/>
      <w:lvlJc w:val="left"/>
      <w:pPr>
        <w:tabs>
          <w:tab w:val="num" w:pos="0"/>
        </w:tabs>
        <w:ind w:left="4200" w:hanging="360"/>
      </w:pPr>
      <w:rPr>
        <w:rFonts w:hint="default"/>
      </w:rPr>
    </w:lvl>
    <w:lvl w:ilvl="3">
      <w:start w:val="0"/>
      <w:numFmt w:val="bullet"/>
      <w:lvlText w:val="•"/>
      <w:lvlJc w:val="left"/>
      <w:pPr>
        <w:tabs>
          <w:tab w:val="num" w:pos="0"/>
        </w:tabs>
        <w:ind w:left="5160" w:hanging="360"/>
      </w:pPr>
      <w:rPr>
        <w:rFonts w:hint="default"/>
      </w:rPr>
    </w:lvl>
    <w:lvl w:ilvl="4">
      <w:start w:val="0"/>
      <w:numFmt w:val="bullet"/>
      <w:lvlText w:val="•"/>
      <w:lvlJc w:val="left"/>
      <w:pPr>
        <w:tabs>
          <w:tab w:val="num" w:pos="0"/>
        </w:tabs>
        <w:ind w:left="6120" w:hanging="360"/>
      </w:pPr>
      <w:rPr>
        <w:rFonts w:hint="default"/>
      </w:rPr>
    </w:lvl>
    <w:lvl w:ilvl="5">
      <w:start w:val="0"/>
      <w:numFmt w:val="bullet"/>
      <w:lvlText w:val="•"/>
      <w:lvlJc w:val="left"/>
      <w:pPr>
        <w:tabs>
          <w:tab w:val="num" w:pos="0"/>
        </w:tabs>
        <w:ind w:left="7080" w:hanging="360"/>
      </w:pPr>
      <w:rPr>
        <w:rFonts w:hint="default"/>
      </w:rPr>
    </w:lvl>
    <w:lvl w:ilvl="6">
      <w:start w:val="0"/>
      <w:numFmt w:val="bullet"/>
      <w:lvlText w:val="•"/>
      <w:lvlJc w:val="left"/>
      <w:pPr>
        <w:tabs>
          <w:tab w:val="num" w:pos="0"/>
        </w:tabs>
        <w:ind w:left="8040" w:hanging="360"/>
      </w:pPr>
      <w:rPr>
        <w:rFonts w:hint="default"/>
      </w:rPr>
    </w:lvl>
    <w:lvl w:ilvl="7">
      <w:start w:val="0"/>
      <w:numFmt w:val="bullet"/>
      <w:lvlText w:val="•"/>
      <w:lvlJc w:val="left"/>
      <w:pPr>
        <w:tabs>
          <w:tab w:val="num" w:pos="0"/>
        </w:tabs>
        <w:ind w:left="9000" w:hanging="360"/>
      </w:pPr>
      <w:rPr>
        <w:rFonts w:hint="default"/>
      </w:rPr>
    </w:lvl>
    <w:lvl w:ilvl="8">
      <w:start w:val="0"/>
      <w:numFmt w:val="bullet"/>
      <w:lvlText w:val="•"/>
      <w:lvlJc w:val="left"/>
      <w:pPr>
        <w:tabs>
          <w:tab w:val="num" w:pos="0"/>
        </w:tabs>
        <w:ind w:left="9960" w:hanging="360"/>
      </w:pPr>
      <w:rPr>
        <w:rFonts w:hint="default"/>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2"/>
  <w:displayVerticalDrawingGridEvery w:val="1"/>
  <w:compat>
    <w:spaceForUL/>
    <w:ulTrailSpace/>
    <w:growAutofit/>
    <w:compatSetting w:name="compatibilityMode" w:uri="http://schemas.microsoft.com/office/word" w:val="14"/>
  </w:compat>
  <m:mathPr>
    <m:mathFont m:val="Cambria Math"/>
    <m:brkBin m:val="before"/>
    <m:brkBinSub m:val="--"/>
    <m:smallFrac/>
    <m:dispDef/>
    <m:lMargin m:val="0"/>
    <m:rMargin m:val="0"/>
    <m:defJc m:val="centerGroup"/>
    <m:wrapIndent m:val="1440"/>
    <m:intLim m:val="subSup"/>
    <m:naryLim m:val="undOvr"/>
  </m:mathPr>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autoSpaceDE w:val="0"/>
      <w:autoSpaceDN w:val="0"/>
      <w:spacing w:before="0" w:after="0" w:line="240" w:lineRule="auto"/>
      <w:ind w:left="0" w:right="0"/>
      <w:jc w:val="left"/>
    </w:pPr>
    <w:rPr>
      <w:rFonts w:ascii="Calibri" w:eastAsia="Calibri" w:cs="Calibri" w:hAnsi="Calibri"/>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OPPO black body"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ody Text"/>
    <w:basedOn w:val="0"/>
    <w:rPr>
      <w:rFonts w:ascii="Calibri" w:eastAsia="Calibri" w:cs="Calibri" w:hAnsi="Calibri"/>
      <w:sz w:val="28"/>
      <w:szCs w:val="28"/>
      <w:lang w:val="en-US" w:eastAsia="en-US" w:bidi="ar-SA"/>
    </w:rPr>
  </w:style>
  <w:style w:type="paragraph" w:customStyle="1" w:styleId="16">
    <w:name w:val="Heading 1"/>
    <w:basedOn w:val="0"/>
    <w:pPr>
      <w:spacing w:before="340"/>
      <w:ind w:left="1801"/>
      <w:outlineLvl w:val="1"/>
    </w:pPr>
    <w:rPr>
      <w:rFonts w:ascii="Calibri" w:eastAsia="Calibri" w:cs="Calibri" w:hAnsi="Calibri"/>
      <w:b/>
      <w:bCs/>
      <w:sz w:val="40"/>
      <w:szCs w:val="40"/>
      <w:lang w:val="en-US" w:eastAsia="en-US" w:bidi="ar-SA"/>
    </w:rPr>
  </w:style>
  <w:style w:type="paragraph" w:customStyle="1" w:styleId="17">
    <w:name w:val="List Paragraph"/>
    <w:basedOn w:val="0"/>
    <w:pPr>
      <w:ind w:left="2521" w:hanging="360"/>
    </w:pPr>
    <w:rPr>
      <w:rFonts w:ascii="Calibri" w:eastAsia="Calibri" w:cs="Calibri" w:hAnsi="Calibri"/>
      <w:lang w:val="en-US" w:eastAsia="en-US" w:bidi="ar-SA"/>
    </w:rPr>
  </w:style>
  <w:style w:type="paragraph" w:customStyle="1" w:styleId="18">
    <w:name w:val="Table Paragraph"/>
    <w:basedOn w:val="0"/>
    <w:pPr>
      <w:spacing w:line="320" w:lineRule="exact"/>
      <w:ind w:left="2"/>
      <w:jc w:val="center"/>
    </w:pPr>
    <w:rPr>
      <w:rFonts w:ascii="Calibri" w:eastAsia="Calibri" w:cs="Calibri" w:hAnsi="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5.jpeg"/><Relationship Id="rId3" Type="http://schemas.openxmlformats.org/officeDocument/2006/relationships/image" Target="media/5.jpeg"/><Relationship Id="rId4" Type="http://schemas.openxmlformats.org/officeDocument/2006/relationships/image" Target="media/107.jpeg"/><Relationship Id="rId5" Type="http://schemas.openxmlformats.org/officeDocument/2006/relationships/image" Target="media/110.jpeg"/><Relationship Id="rId6" Type="http://schemas.openxmlformats.org/officeDocument/2006/relationships/image" Target="media/113.jpeg"/><Relationship Id="rId7" Type="http://schemas.openxmlformats.org/officeDocument/2006/relationships/image" Target="media/118.jpeg"/><Relationship Id="rId8" Type="http://schemas.openxmlformats.org/officeDocument/2006/relationships/image" Target="media/121.jpeg"/><Relationship Id="rId9" Type="http://schemas.openxmlformats.org/officeDocument/2006/relationships/image" Target="media/124.jpeg"/><Relationship Id="rId10" Type="http://schemas.openxmlformats.org/officeDocument/2006/relationships/image" Target="media/127.jpeg"/><Relationship Id="rId11" Type="http://schemas.openxmlformats.org/officeDocument/2006/relationships/image" Target="media/132.jpeg"/><Relationship Id="rId12" Type="http://schemas.openxmlformats.org/officeDocument/2006/relationships/image" Target="media/135.jpeg"/><Relationship Id="rId13" Type="http://schemas.openxmlformats.org/officeDocument/2006/relationships/image" Target="media/140.jpeg"/><Relationship Id="rId14" Type="http://schemas.openxmlformats.org/officeDocument/2006/relationships/image" Target="media/143.jpeg"/><Relationship Id="rId15" Type="http://schemas.openxmlformats.org/officeDocument/2006/relationships/image" Target="media/146.jpeg"/><Relationship Id="rId16" Type="http://schemas.openxmlformats.org/officeDocument/2006/relationships/image" Target="media/149.jpeg"/><Relationship Id="rId17" Type="http://schemas.openxmlformats.org/officeDocument/2006/relationships/image" Target="media/154.jpeg"/><Relationship Id="rId18" Type="http://schemas.openxmlformats.org/officeDocument/2006/relationships/image" Target="media/157.jpeg"/><Relationship Id="rId19" Type="http://schemas.openxmlformats.org/officeDocument/2006/relationships/image" Target="media/160.jpeg"/><Relationship Id="rId20" Type="http://schemas.openxmlformats.org/officeDocument/2006/relationships/image" Target="media/165.jpeg"/><Relationship Id="rId21" Type="http://schemas.openxmlformats.org/officeDocument/2006/relationships/image" Target="media/168.jpeg"/><Relationship Id="rId22" Type="http://schemas.openxmlformats.org/officeDocument/2006/relationships/styles" Target="styles.xml"/><Relationship Id="rId23" Type="http://schemas.openxmlformats.org/officeDocument/2006/relationships/numbering" Target="numbering.xml"/><Relationship Id="rId24"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Office</Application>
  <Pages>17</Pages>
  <Words>926</Words>
  <Characters>7514</Characters>
  <Lines>307</Lines>
  <Paragraphs>103</Paragraphs>
  <CharactersWithSpaces>8308</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USER</dc:creator>
  <cp:lastModifiedBy>Mobile phone user</cp:lastModifiedBy>
  <cp:revision>0</cp:revision>
  <dcterms:created xsi:type="dcterms:W3CDTF">2025-06-20T06:28:02Z</dcterms:created>
  <dcterms:modified xsi:type="dcterms:W3CDTF">2025-06-20T04:04:30Z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filetime>2024-02-03T16:00:00Z</vt:filetime>
  </property>
  <property fmtid="{D5CDD505-2E9C-101B-9397-08002B2CF9AE}" pid="3" name="Creator">
    <vt:lpwstr>Microsoft Word</vt:lpwstr>
  </property>
  <property fmtid="{D5CDD505-2E9C-101B-9397-08002B2CF9AE}" pid="4" name="LastSaved">
    <vt:filetime>2025-06-19T16:00:00Z</vt:filetime>
  </property>
</Properties>
</file>